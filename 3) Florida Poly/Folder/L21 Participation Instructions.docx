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D8C7DAA" w14:textId="77777777" w:rsidTr="00FE7491">
        <w:tc>
          <w:tcPr>
            <w:tcW w:w="9810" w:type="dxa"/>
            <w:shd w:val="clear" w:color="auto" w:fill="F3F3E7"/>
          </w:tcPr>
          <w:p w14:paraId="236F8E1F" w14:textId="77777777" w:rsidR="002922A2" w:rsidRPr="00701CD8" w:rsidRDefault="002922A2" w:rsidP="00B05CBF">
            <w:pPr>
              <w:pStyle w:val="ChapterEyeBrow"/>
              <w:rPr>
                <w:rStyle w:val="CodeCommentChar"/>
              </w:rPr>
            </w:pPr>
          </w:p>
          <w:p w14:paraId="09AC1268" w14:textId="2A6A43D5" w:rsidR="002922A2" w:rsidRPr="00B310CE" w:rsidRDefault="002922A2" w:rsidP="00B05CBF">
            <w:pPr>
              <w:pStyle w:val="ChapterEyeBrow"/>
            </w:pPr>
            <w:r w:rsidRPr="00B310CE">
              <w:t xml:space="preserve">LAB </w:t>
            </w:r>
            <w:r w:rsidR="007306D9">
              <w:t xml:space="preserve">21 (Chapter </w:t>
            </w:r>
            <w:r w:rsidR="00A84A5A">
              <w:rPr>
                <w:color w:val="DCA806"/>
              </w:rPr>
              <w:t>1</w:t>
            </w:r>
            <w:r w:rsidR="007306D9">
              <w:rPr>
                <w:color w:val="DCA806"/>
              </w:rPr>
              <w:t>2,15)</w:t>
            </w:r>
          </w:p>
          <w:p w14:paraId="294ADCC6" w14:textId="77777777" w:rsidR="002922A2" w:rsidRDefault="00596952" w:rsidP="00B05CBF">
            <w:pPr>
              <w:pStyle w:val="Heading1"/>
            </w:pPr>
            <w:r>
              <w:t>PHP</w:t>
            </w:r>
            <w:r w:rsidR="00A84A5A">
              <w:t xml:space="preserve"> Classes and Objects</w:t>
            </w:r>
          </w:p>
          <w:p w14:paraId="38046C3A"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09B5CB5" w14:textId="77777777" w:rsidTr="00B05CBF">
              <w:tc>
                <w:tcPr>
                  <w:tcW w:w="8460" w:type="dxa"/>
                </w:tcPr>
                <w:p w14:paraId="1CB8ADD0" w14:textId="77777777" w:rsidR="002922A2" w:rsidRDefault="002922A2" w:rsidP="00403268">
                  <w:pPr>
                    <w:pStyle w:val="ChapterSubtitle"/>
                  </w:pPr>
                  <w:r>
                    <w:t>What You Will Learn</w:t>
                  </w:r>
                </w:p>
                <w:p w14:paraId="42B47975" w14:textId="3F56F47F" w:rsidR="00D90E32" w:rsidRDefault="00D90E32" w:rsidP="00D90E32">
                  <w:pPr>
                    <w:pStyle w:val="BodyBullets"/>
                  </w:pPr>
                  <w:r>
                    <w:t xml:space="preserve">To create and use your own classes in </w:t>
                  </w:r>
                  <w:r w:rsidR="0070390F">
                    <w:t>PHP</w:t>
                  </w:r>
                </w:p>
                <w:p w14:paraId="74752D71" w14:textId="6C307A9B" w:rsidR="002922A2" w:rsidRDefault="00D90E32" w:rsidP="00403268">
                  <w:pPr>
                    <w:pStyle w:val="BodyBullets"/>
                  </w:pPr>
                  <w:r>
                    <w:t>Some design principals to help your write good code</w:t>
                  </w:r>
                </w:p>
                <w:p w14:paraId="68625D1F" w14:textId="2A9683D6" w:rsidR="00457779" w:rsidRDefault="00D90E32" w:rsidP="00D90E32">
                  <w:pPr>
                    <w:pStyle w:val="BodyBullets"/>
                  </w:pPr>
                  <w:r>
                    <w:t>Some standard Object oriented design patterns</w:t>
                  </w:r>
                </w:p>
              </w:tc>
            </w:tr>
          </w:tbl>
          <w:p w14:paraId="03405B8E"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8241366" w14:textId="77777777" w:rsidTr="00B05CBF">
              <w:tc>
                <w:tcPr>
                  <w:tcW w:w="8460" w:type="dxa"/>
                  <w:tcBorders>
                    <w:bottom w:val="single" w:sz="4" w:space="0" w:color="BFBFBF"/>
                  </w:tcBorders>
                </w:tcPr>
                <w:p w14:paraId="57051B38" w14:textId="77777777" w:rsidR="002922A2" w:rsidRDefault="002922A2" w:rsidP="00403268">
                  <w:pPr>
                    <w:pStyle w:val="ChapterSubtitle"/>
                  </w:pPr>
                  <w:r>
                    <w:t>Approximate Time</w:t>
                  </w:r>
                </w:p>
                <w:p w14:paraId="79F21BDE" w14:textId="1C61B263" w:rsidR="002922A2" w:rsidRDefault="002922A2" w:rsidP="000C6B1C">
                  <w:pPr>
                    <w:pStyle w:val="BodyMain"/>
                  </w:pPr>
                  <w:r>
                    <w:t xml:space="preserve">The </w:t>
                  </w:r>
                  <w:r w:rsidR="00FA7C05">
                    <w:t>exercise</w:t>
                  </w:r>
                  <w:r>
                    <w:t xml:space="preserve">s in this lab should </w:t>
                  </w:r>
                  <w:r w:rsidR="00CA149E">
                    <w:t>take approximately</w:t>
                  </w:r>
                  <w:r w:rsidR="00D90E32">
                    <w:t xml:space="preserve"> </w:t>
                  </w:r>
                  <w:r w:rsidR="00823E99">
                    <w:t>6</w:t>
                  </w:r>
                  <w:r w:rsidR="00D90E32">
                    <w:t>0</w:t>
                  </w:r>
                  <w:r>
                    <w:t xml:space="preserve"> minutes to complete.</w:t>
                  </w:r>
                </w:p>
              </w:tc>
            </w:tr>
            <w:tr w:rsidR="002922A2" w14:paraId="28D27991" w14:textId="77777777" w:rsidTr="00B05CBF">
              <w:tc>
                <w:tcPr>
                  <w:tcW w:w="8460" w:type="dxa"/>
                  <w:tcBorders>
                    <w:left w:val="nil"/>
                    <w:bottom w:val="nil"/>
                    <w:right w:val="nil"/>
                  </w:tcBorders>
                </w:tcPr>
                <w:p w14:paraId="7B0924B7" w14:textId="77777777" w:rsidR="002922A2" w:rsidRDefault="002922A2" w:rsidP="00403268">
                  <w:pPr>
                    <w:pStyle w:val="BodyMain"/>
                  </w:pPr>
                </w:p>
              </w:tc>
            </w:tr>
          </w:tbl>
          <w:p w14:paraId="2D8E7789" w14:textId="77777777" w:rsidR="002922A2" w:rsidRPr="000855BF" w:rsidRDefault="002922A2" w:rsidP="00B05CBF"/>
        </w:tc>
      </w:tr>
      <w:tr w:rsidR="004D192B" w:rsidRPr="005F7E37" w14:paraId="1A5F13B1" w14:textId="77777777" w:rsidTr="00FE7491">
        <w:tc>
          <w:tcPr>
            <w:tcW w:w="9810" w:type="dxa"/>
            <w:shd w:val="clear" w:color="auto" w:fill="404040"/>
          </w:tcPr>
          <w:p w14:paraId="04BDED7C" w14:textId="77777777" w:rsidR="004D192B" w:rsidRDefault="004D192B" w:rsidP="004D192B"/>
          <w:p w14:paraId="054C57A3" w14:textId="77777777" w:rsidR="004D192B" w:rsidRDefault="004D192B" w:rsidP="004D192B">
            <w:pPr>
              <w:pStyle w:val="ChapterBookTitle"/>
            </w:pPr>
            <w:r>
              <w:t>Web Application Development</w:t>
            </w:r>
          </w:p>
          <w:p w14:paraId="5CCAB46C" w14:textId="77777777" w:rsidR="004D192B" w:rsidRDefault="004D192B" w:rsidP="004D192B">
            <w:pPr>
              <w:pStyle w:val="ChapterBookTitle"/>
            </w:pPr>
            <w:r>
              <w:t>COP3834</w:t>
            </w:r>
          </w:p>
          <w:p w14:paraId="67787384" w14:textId="77777777" w:rsidR="004D192B" w:rsidRPr="00247AB7" w:rsidRDefault="004D192B" w:rsidP="004D192B">
            <w:pPr>
              <w:pStyle w:val="ChapterBookTitle"/>
            </w:pPr>
            <w:r>
              <w:t>Professor Navarro</w:t>
            </w:r>
          </w:p>
          <w:p w14:paraId="2C999111" w14:textId="77777777" w:rsidR="004D192B" w:rsidRPr="004510ED" w:rsidRDefault="004D192B" w:rsidP="004D192B"/>
        </w:tc>
      </w:tr>
      <w:tr w:rsidR="004D192B" w:rsidRPr="005F7E37" w14:paraId="66C10348" w14:textId="77777777" w:rsidTr="00FE7491">
        <w:tc>
          <w:tcPr>
            <w:tcW w:w="9810" w:type="dxa"/>
            <w:shd w:val="clear" w:color="auto" w:fill="DCA806"/>
          </w:tcPr>
          <w:p w14:paraId="12F47875" w14:textId="77777777" w:rsidR="004D192B" w:rsidRDefault="004D192B" w:rsidP="004D192B"/>
          <w:p w14:paraId="47BDCA64" w14:textId="77777777" w:rsidR="004D192B" w:rsidRDefault="004D192B" w:rsidP="004D192B">
            <w:pPr>
              <w:pStyle w:val="ChapterFinePrint"/>
            </w:pPr>
            <w:r w:rsidRPr="0025067A">
              <w:t xml:space="preserve">Textbook by Pearson </w:t>
            </w:r>
            <w:r>
              <w:br/>
            </w:r>
            <w:r w:rsidRPr="0025067A">
              <w:t>http://www.</w:t>
            </w:r>
            <w:r>
              <w:t>funwebdev</w:t>
            </w:r>
            <w:r w:rsidRPr="0025067A">
              <w:t>.com</w:t>
            </w:r>
          </w:p>
          <w:p w14:paraId="570A2668" w14:textId="77777777" w:rsidR="004D192B" w:rsidRDefault="004D192B" w:rsidP="004D192B">
            <w:pPr>
              <w:pStyle w:val="zChapterFinePrint"/>
            </w:pPr>
          </w:p>
          <w:p w14:paraId="3B7059F2" w14:textId="288F925E" w:rsidR="004D192B" w:rsidRDefault="004D192B" w:rsidP="004D192B">
            <w:pPr>
              <w:pStyle w:val="ChapterFinePrint"/>
            </w:pPr>
            <w:r>
              <w:t>Adapted from Pearson, modified 1</w:t>
            </w:r>
            <w:r w:rsidR="004754B6">
              <w:t>1/2</w:t>
            </w:r>
            <w:r>
              <w:t>/21</w:t>
            </w:r>
          </w:p>
          <w:p w14:paraId="1ADE8C81" w14:textId="77777777" w:rsidR="004D192B" w:rsidRDefault="004D192B" w:rsidP="004D192B">
            <w:pPr>
              <w:pStyle w:val="ChapterFinePrint"/>
            </w:pPr>
          </w:p>
        </w:tc>
      </w:tr>
    </w:tbl>
    <w:p w14:paraId="15A7D9DE" w14:textId="77777777" w:rsidR="00DA5193" w:rsidRPr="00701CD8" w:rsidRDefault="00DA5193" w:rsidP="00701CD8">
      <w:pPr>
        <w:pStyle w:val="BodyMain"/>
      </w:pPr>
      <w:r>
        <w:br w:type="page"/>
      </w:r>
    </w:p>
    <w:p w14:paraId="635DE506" w14:textId="4B1F0683" w:rsidR="00FA12C6" w:rsidRDefault="00FA12C6">
      <w:pPr>
        <w:pStyle w:val="Heading2"/>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2F892E1F" w14:textId="77777777" w:rsidTr="00B05CBF">
        <w:trPr>
          <w:gridBefore w:val="1"/>
          <w:wBefore w:w="450" w:type="dxa"/>
        </w:trPr>
        <w:tc>
          <w:tcPr>
            <w:tcW w:w="7650" w:type="dxa"/>
            <w:tcBorders>
              <w:bottom w:val="single" w:sz="4" w:space="0" w:color="000080"/>
            </w:tcBorders>
            <w:shd w:val="clear" w:color="auto" w:fill="404040"/>
          </w:tcPr>
          <w:p w14:paraId="24280D0B" w14:textId="77777777" w:rsidR="00FA12C6" w:rsidRDefault="00FA12C6" w:rsidP="00E95411">
            <w:pPr>
              <w:pStyle w:val="TableStepHead"/>
            </w:pPr>
            <w:r>
              <w:br w:type="page"/>
              <w:t xml:space="preserve"> Preparing Directories</w:t>
            </w:r>
          </w:p>
        </w:tc>
      </w:tr>
      <w:tr w:rsidR="003425F6" w14:paraId="0103BACA" w14:textId="77777777">
        <w:tc>
          <w:tcPr>
            <w:tcW w:w="450" w:type="dxa"/>
            <w:tcBorders>
              <w:right w:val="nil"/>
            </w:tcBorders>
          </w:tcPr>
          <w:p w14:paraId="3CBB2DE8" w14:textId="77777777" w:rsidR="003425F6" w:rsidRDefault="003425F6" w:rsidP="003425F6">
            <w:pPr>
              <w:pStyle w:val="TableNumber"/>
            </w:pPr>
            <w:r>
              <w:t>1</w:t>
            </w:r>
          </w:p>
        </w:tc>
        <w:tc>
          <w:tcPr>
            <w:tcW w:w="7650" w:type="dxa"/>
            <w:tcBorders>
              <w:top w:val="nil"/>
              <w:left w:val="nil"/>
              <w:bottom w:val="nil"/>
            </w:tcBorders>
          </w:tcPr>
          <w:p w14:paraId="73DD0488" w14:textId="11CA6C76" w:rsidR="003425F6" w:rsidRDefault="003425F6" w:rsidP="003425F6">
            <w:pPr>
              <w:pStyle w:val="TableText"/>
            </w:pPr>
            <w:r>
              <w:t xml:space="preserve">Download zip </w:t>
            </w:r>
            <w:proofErr w:type="gramStart"/>
            <w:r>
              <w:t>folder..</w:t>
            </w:r>
            <w:proofErr w:type="gramEnd"/>
          </w:p>
        </w:tc>
      </w:tr>
      <w:tr w:rsidR="003425F6" w14:paraId="0B449474" w14:textId="77777777">
        <w:tc>
          <w:tcPr>
            <w:tcW w:w="450" w:type="dxa"/>
            <w:tcBorders>
              <w:right w:val="nil"/>
            </w:tcBorders>
          </w:tcPr>
          <w:p w14:paraId="072181B9" w14:textId="77777777" w:rsidR="003425F6" w:rsidRDefault="003425F6" w:rsidP="003425F6">
            <w:pPr>
              <w:pStyle w:val="TableNumber"/>
            </w:pPr>
            <w:r>
              <w:t>2</w:t>
            </w:r>
          </w:p>
        </w:tc>
        <w:tc>
          <w:tcPr>
            <w:tcW w:w="7650" w:type="dxa"/>
            <w:tcBorders>
              <w:top w:val="nil"/>
              <w:left w:val="nil"/>
            </w:tcBorders>
          </w:tcPr>
          <w:p w14:paraId="2B7A3B60" w14:textId="784B85C1" w:rsidR="003425F6" w:rsidRDefault="003425F6" w:rsidP="003425F6">
            <w:pPr>
              <w:pStyle w:val="TableText"/>
            </w:pPr>
            <w:proofErr w:type="spellStart"/>
            <w:r>
              <w:t>Uncompress</w:t>
            </w:r>
            <w:proofErr w:type="spellEnd"/>
            <w:r>
              <w:t xml:space="preserve"> to your desktop.</w:t>
            </w:r>
          </w:p>
        </w:tc>
      </w:tr>
    </w:tbl>
    <w:p w14:paraId="60FFD54E" w14:textId="77777777" w:rsidR="00130841" w:rsidRDefault="00324341" w:rsidP="00130841">
      <w:pPr>
        <w:pStyle w:val="BodyMainSpaceAbove"/>
      </w:pPr>
      <w:r>
        <w:t xml:space="preserve">Objects and classes are a technique used by software developers to improve code readability, increase code reuse and modularity, and support the design of solutions for any domain. </w:t>
      </w:r>
    </w:p>
    <w:p w14:paraId="0049A8E9" w14:textId="24E1938A" w:rsidR="00402D9A" w:rsidRPr="00402D9A" w:rsidRDefault="00402D9A" w:rsidP="00402D9A">
      <w:pPr>
        <w:pStyle w:val="Heading2"/>
      </w:pPr>
      <w:r>
        <w:t xml:space="preserve">Classes and Objects in PHP </w:t>
      </w:r>
      <w:r>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0714742" w14:textId="77777777" w:rsidTr="00B05CBF">
        <w:trPr>
          <w:gridBefore w:val="1"/>
          <w:wBefore w:w="450" w:type="dxa"/>
        </w:trPr>
        <w:tc>
          <w:tcPr>
            <w:tcW w:w="7650" w:type="dxa"/>
            <w:tcBorders>
              <w:bottom w:val="single" w:sz="4" w:space="0" w:color="000080"/>
            </w:tcBorders>
            <w:shd w:val="clear" w:color="auto" w:fill="404040"/>
          </w:tcPr>
          <w:p w14:paraId="51A70B81" w14:textId="63E9C8B0" w:rsidR="00FA12C6" w:rsidRDefault="00FA12C6"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Define a Class</w:t>
            </w:r>
          </w:p>
        </w:tc>
      </w:tr>
      <w:tr w:rsidR="00682393" w14:paraId="141A9543" w14:textId="77777777" w:rsidTr="00A5731F">
        <w:tc>
          <w:tcPr>
            <w:tcW w:w="450" w:type="dxa"/>
            <w:tcBorders>
              <w:bottom w:val="nil"/>
              <w:right w:val="nil"/>
            </w:tcBorders>
          </w:tcPr>
          <w:p w14:paraId="64C757F6" w14:textId="77777777" w:rsidR="00682393" w:rsidRDefault="00682393" w:rsidP="00FB0636">
            <w:pPr>
              <w:pStyle w:val="TableNumber"/>
            </w:pPr>
            <w:r>
              <w:t>1</w:t>
            </w:r>
          </w:p>
        </w:tc>
        <w:tc>
          <w:tcPr>
            <w:tcW w:w="7650" w:type="dxa"/>
            <w:tcBorders>
              <w:top w:val="nil"/>
              <w:left w:val="nil"/>
              <w:bottom w:val="nil"/>
            </w:tcBorders>
          </w:tcPr>
          <w:p w14:paraId="4E865FEB" w14:textId="611455EE" w:rsidR="00682393" w:rsidRDefault="0038017D" w:rsidP="0038017D">
            <w:pPr>
              <w:pStyle w:val="TableText"/>
            </w:pPr>
            <w:r>
              <w:t>To make your first class easy enough to complete, but meaningful enough to illustrate why classes are good, consider the we</w:t>
            </w:r>
            <w:r w:rsidR="0070390F">
              <w:t>ather examples you did for Lab 12</w:t>
            </w:r>
            <w:r>
              <w:t xml:space="preserve">. We used parallel arrays of values to store </w:t>
            </w:r>
            <w:proofErr w:type="gramStart"/>
            <w:r>
              <w:t>information, and</w:t>
            </w:r>
            <w:proofErr w:type="gramEnd"/>
            <w:r>
              <w:t xml:space="preserve"> had to put all functionality where it was used.</w:t>
            </w:r>
          </w:p>
        </w:tc>
      </w:tr>
      <w:tr w:rsidR="00EF0C05" w14:paraId="5D2AB37E" w14:textId="77777777" w:rsidTr="00A5731F">
        <w:trPr>
          <w:trHeight w:val="298"/>
        </w:trPr>
        <w:tc>
          <w:tcPr>
            <w:tcW w:w="450" w:type="dxa"/>
            <w:tcBorders>
              <w:top w:val="nil"/>
              <w:left w:val="nil"/>
              <w:bottom w:val="nil"/>
              <w:right w:val="nil"/>
            </w:tcBorders>
          </w:tcPr>
          <w:p w14:paraId="5ADCEB7A" w14:textId="77777777" w:rsidR="00EF0C05" w:rsidRDefault="00EF0C05" w:rsidP="00FB0636">
            <w:pPr>
              <w:pStyle w:val="TableNumber"/>
            </w:pPr>
            <w:r>
              <w:t>2</w:t>
            </w:r>
          </w:p>
        </w:tc>
        <w:tc>
          <w:tcPr>
            <w:tcW w:w="7650" w:type="dxa"/>
            <w:tcBorders>
              <w:top w:val="nil"/>
              <w:left w:val="nil"/>
              <w:bottom w:val="nil"/>
              <w:right w:val="nil"/>
            </w:tcBorders>
          </w:tcPr>
          <w:p w14:paraId="684293BD" w14:textId="4F4AD023" w:rsidR="00EF0C05" w:rsidRDefault="0070390F" w:rsidP="00FA7C05">
            <w:pPr>
              <w:pStyle w:val="TableText"/>
            </w:pPr>
            <w:r>
              <w:t>Examine</w:t>
            </w:r>
            <w:r w:rsidR="004356C6">
              <w:t xml:space="preserve"> </w:t>
            </w:r>
            <w:r>
              <w:rPr>
                <w:rStyle w:val="MarginNote-URL"/>
              </w:rPr>
              <w:t>lab13</w:t>
            </w:r>
            <w:r w:rsidR="004356C6" w:rsidRPr="004356C6">
              <w:rPr>
                <w:rStyle w:val="MarginNote-URL"/>
              </w:rPr>
              <w:t>-exercise01.php</w:t>
            </w:r>
            <w:r w:rsidR="004356C6">
              <w:rPr>
                <w:rStyle w:val="MarginNote-URL"/>
              </w:rPr>
              <w:t xml:space="preserve">. </w:t>
            </w:r>
            <w:r w:rsidR="004356C6" w:rsidRPr="004356C6">
              <w:t xml:space="preserve">In that file there is a reference to a </w:t>
            </w:r>
            <w:r w:rsidR="004356C6" w:rsidRPr="004356C6">
              <w:rPr>
                <w:i/>
              </w:rPr>
              <w:t>Forecast</w:t>
            </w:r>
            <w:r w:rsidR="004356C6" w:rsidRPr="004356C6">
              <w:t xml:space="preserve"> class, and a file named </w:t>
            </w:r>
            <w:proofErr w:type="spellStart"/>
            <w:r>
              <w:rPr>
                <w:rStyle w:val="MarginNote-URL"/>
              </w:rPr>
              <w:t>F</w:t>
            </w:r>
            <w:r w:rsidR="004356C6" w:rsidRPr="0070390F">
              <w:rPr>
                <w:rStyle w:val="MarginNote-URL"/>
              </w:rPr>
              <w:t>orecast.class.php</w:t>
            </w:r>
            <w:proofErr w:type="spellEnd"/>
            <w:r w:rsidR="004356C6" w:rsidRPr="004356C6">
              <w:t>.</w:t>
            </w:r>
            <w:r>
              <w:t xml:space="preserve"> At present this page</w:t>
            </w:r>
            <w:r w:rsidR="004356C6">
              <w:t xml:space="preserve"> will generate errors, which this exercise will fix.</w:t>
            </w:r>
          </w:p>
        </w:tc>
      </w:tr>
      <w:tr w:rsidR="00EF0C05" w14:paraId="77E911C4" w14:textId="77777777" w:rsidTr="00A5731F">
        <w:trPr>
          <w:trHeight w:val="296"/>
        </w:trPr>
        <w:tc>
          <w:tcPr>
            <w:tcW w:w="450" w:type="dxa"/>
            <w:tcBorders>
              <w:top w:val="nil"/>
              <w:left w:val="nil"/>
              <w:bottom w:val="nil"/>
              <w:right w:val="nil"/>
            </w:tcBorders>
          </w:tcPr>
          <w:p w14:paraId="26BF1BB1" w14:textId="2EDECA87" w:rsidR="00EF0C05" w:rsidRDefault="00EF0C05" w:rsidP="00FB0636">
            <w:pPr>
              <w:pStyle w:val="TableNumber"/>
            </w:pPr>
            <w:r>
              <w:t>3</w:t>
            </w:r>
          </w:p>
        </w:tc>
        <w:tc>
          <w:tcPr>
            <w:tcW w:w="7650" w:type="dxa"/>
            <w:tcBorders>
              <w:top w:val="nil"/>
              <w:left w:val="nil"/>
              <w:bottom w:val="nil"/>
              <w:right w:val="nil"/>
            </w:tcBorders>
          </w:tcPr>
          <w:p w14:paraId="407D436C" w14:textId="4DC5CB78" w:rsidR="004356C6" w:rsidRDefault="004356C6" w:rsidP="00FA7C05">
            <w:pPr>
              <w:pStyle w:val="TableText"/>
            </w:pPr>
            <w:r>
              <w:t xml:space="preserve">Create a file named </w:t>
            </w:r>
            <w:proofErr w:type="spellStart"/>
            <w:r w:rsidR="00BB3CED">
              <w:rPr>
                <w:rStyle w:val="MarginNote-URL"/>
              </w:rPr>
              <w:t>F</w:t>
            </w:r>
            <w:r w:rsidRPr="00EF0C05">
              <w:rPr>
                <w:rStyle w:val="MarginNote-URL"/>
              </w:rPr>
              <w:t>orecast.class.php</w:t>
            </w:r>
            <w:proofErr w:type="spellEnd"/>
            <w:r>
              <w:t>. Inside th</w:t>
            </w:r>
            <w:r w:rsidR="0070390F">
              <w:t>at file create a new class named</w:t>
            </w:r>
            <w:r>
              <w:t xml:space="preserve"> </w:t>
            </w:r>
            <w:r w:rsidRPr="0070390F">
              <w:rPr>
                <w:rStyle w:val="CodeChar"/>
              </w:rPr>
              <w:t>Forecast</w:t>
            </w:r>
            <w:r>
              <w:t xml:space="preserve"> that will contain a</w:t>
            </w:r>
            <w:r w:rsidR="00813268">
              <w:t xml:space="preserve"> date,</w:t>
            </w:r>
            <w:r>
              <w:t xml:space="preserve"> high temperature, low temperature, and a text description:</w:t>
            </w:r>
          </w:p>
          <w:p w14:paraId="53EFD470" w14:textId="77777777" w:rsidR="00813268" w:rsidRDefault="00813268" w:rsidP="0070390F">
            <w:pPr>
              <w:pStyle w:val="CodeAboveBold"/>
            </w:pPr>
            <w:r>
              <w:t xml:space="preserve">class </w:t>
            </w:r>
            <w:proofErr w:type="gramStart"/>
            <w:r>
              <w:t>Forecast{</w:t>
            </w:r>
            <w:proofErr w:type="gramEnd"/>
          </w:p>
          <w:p w14:paraId="32B5BEBB" w14:textId="6C32CD6D" w:rsidR="00813268" w:rsidRDefault="00993204" w:rsidP="0070390F">
            <w:pPr>
              <w:pStyle w:val="CodeBold"/>
            </w:pPr>
            <w:r>
              <w:t xml:space="preserve">   </w:t>
            </w:r>
            <w:r w:rsidR="00813268">
              <w:t>public $</w:t>
            </w:r>
            <w:proofErr w:type="gramStart"/>
            <w:r w:rsidR="00813268">
              <w:t>date;</w:t>
            </w:r>
            <w:proofErr w:type="gramEnd"/>
          </w:p>
          <w:p w14:paraId="0162D0F2" w14:textId="6A236DA9" w:rsidR="00813268" w:rsidRDefault="00993204" w:rsidP="0070390F">
            <w:pPr>
              <w:pStyle w:val="CodeBold"/>
            </w:pPr>
            <w:r>
              <w:t xml:space="preserve"> </w:t>
            </w:r>
            <w:r w:rsidR="00813268">
              <w:t xml:space="preserve">  public $</w:t>
            </w:r>
            <w:proofErr w:type="gramStart"/>
            <w:r w:rsidR="00813268">
              <w:t>high;</w:t>
            </w:r>
            <w:proofErr w:type="gramEnd"/>
          </w:p>
          <w:p w14:paraId="46F6928E" w14:textId="4D873DEE" w:rsidR="00813268" w:rsidRDefault="00993204" w:rsidP="0070390F">
            <w:pPr>
              <w:pStyle w:val="CodeBold"/>
            </w:pPr>
            <w:r>
              <w:t xml:space="preserve">  </w:t>
            </w:r>
            <w:r w:rsidR="00813268">
              <w:t xml:space="preserve"> public $</w:t>
            </w:r>
            <w:proofErr w:type="gramStart"/>
            <w:r w:rsidR="00813268">
              <w:t>low;</w:t>
            </w:r>
            <w:proofErr w:type="gramEnd"/>
          </w:p>
          <w:p w14:paraId="7C6125BA" w14:textId="15611526" w:rsidR="00813268" w:rsidRDefault="00993204" w:rsidP="0070390F">
            <w:pPr>
              <w:pStyle w:val="CodeBold"/>
            </w:pPr>
            <w:r>
              <w:t xml:space="preserve">   </w:t>
            </w:r>
            <w:r w:rsidR="00813268">
              <w:t>public $</w:t>
            </w:r>
            <w:proofErr w:type="gramStart"/>
            <w:r w:rsidR="00813268">
              <w:t>description;</w:t>
            </w:r>
            <w:proofErr w:type="gramEnd"/>
          </w:p>
          <w:p w14:paraId="35F15B90" w14:textId="77777777" w:rsidR="00813268" w:rsidRDefault="00813268" w:rsidP="0070390F">
            <w:pPr>
              <w:pStyle w:val="CodeBold"/>
            </w:pPr>
          </w:p>
          <w:p w14:paraId="07527B0F" w14:textId="191B81B2" w:rsidR="00813268" w:rsidRDefault="00993204" w:rsidP="0070390F">
            <w:pPr>
              <w:pStyle w:val="CodeBold"/>
            </w:pPr>
            <w:r>
              <w:t xml:space="preserve">  </w:t>
            </w:r>
            <w:r w:rsidR="00813268">
              <w:t xml:space="preserve"> </w:t>
            </w:r>
            <w:proofErr w:type="gramStart"/>
            <w:r w:rsidR="00813268">
              <w:t>function  _</w:t>
            </w:r>
            <w:proofErr w:type="gramEnd"/>
            <w:r w:rsidR="00813268">
              <w:t>_construct($d, $h, $l, $desc)</w:t>
            </w:r>
            <w:r w:rsidR="0070390F">
              <w:t xml:space="preserve"> </w:t>
            </w:r>
            <w:r w:rsidR="00813268">
              <w:t>{</w:t>
            </w:r>
          </w:p>
          <w:p w14:paraId="02479677" w14:textId="333833A3" w:rsidR="00813268" w:rsidRDefault="00993204" w:rsidP="0070390F">
            <w:pPr>
              <w:pStyle w:val="CodeBold"/>
            </w:pPr>
            <w:r>
              <w:t xml:space="preserve">   </w:t>
            </w:r>
            <w:r w:rsidR="00813268">
              <w:t xml:space="preserve">    $this-&gt;date = $</w:t>
            </w:r>
            <w:proofErr w:type="gramStart"/>
            <w:r w:rsidR="00813268">
              <w:t>d;</w:t>
            </w:r>
            <w:proofErr w:type="gramEnd"/>
          </w:p>
          <w:p w14:paraId="5C952A20" w14:textId="77777777" w:rsidR="00993204" w:rsidRDefault="00993204" w:rsidP="0070390F">
            <w:pPr>
              <w:pStyle w:val="CodeBold"/>
            </w:pPr>
            <w:r>
              <w:t xml:space="preserve"> </w:t>
            </w:r>
            <w:r w:rsidR="00813268">
              <w:t xml:space="preserve">      $this-&gt;high = $</w:t>
            </w:r>
            <w:proofErr w:type="gramStart"/>
            <w:r w:rsidR="00813268">
              <w:t>h;</w:t>
            </w:r>
            <w:proofErr w:type="gramEnd"/>
          </w:p>
          <w:p w14:paraId="0B5C5FB1" w14:textId="364C668E" w:rsidR="00813268" w:rsidRDefault="00993204" w:rsidP="0070390F">
            <w:pPr>
              <w:pStyle w:val="CodeBold"/>
            </w:pPr>
            <w:r>
              <w:t xml:space="preserve">  </w:t>
            </w:r>
            <w:r w:rsidR="00813268">
              <w:t xml:space="preserve">     $this-&gt;low = $</w:t>
            </w:r>
            <w:proofErr w:type="gramStart"/>
            <w:r w:rsidR="00813268">
              <w:t>l;</w:t>
            </w:r>
            <w:proofErr w:type="gramEnd"/>
          </w:p>
          <w:p w14:paraId="71CFB535" w14:textId="2A124183" w:rsidR="00813268" w:rsidRDefault="00993204" w:rsidP="0070390F">
            <w:pPr>
              <w:pStyle w:val="CodeBold"/>
            </w:pPr>
            <w:r>
              <w:t xml:space="preserve">  </w:t>
            </w:r>
            <w:r w:rsidR="00813268">
              <w:t xml:space="preserve">     $this-&gt;description = $</w:t>
            </w:r>
            <w:proofErr w:type="gramStart"/>
            <w:r w:rsidR="00813268">
              <w:t>desc;</w:t>
            </w:r>
            <w:proofErr w:type="gramEnd"/>
          </w:p>
          <w:p w14:paraId="79A39EE0" w14:textId="4983C560" w:rsidR="004356C6" w:rsidRDefault="00993204" w:rsidP="0070390F">
            <w:pPr>
              <w:pStyle w:val="CodeBold"/>
            </w:pPr>
            <w:r>
              <w:t xml:space="preserve">  </w:t>
            </w:r>
            <w:r w:rsidR="00813268">
              <w:t xml:space="preserve"> } </w:t>
            </w:r>
          </w:p>
          <w:p w14:paraId="0C962A7F" w14:textId="64E1CC5A" w:rsidR="00813268" w:rsidRDefault="00813268" w:rsidP="0070390F">
            <w:pPr>
              <w:pStyle w:val="CodeBold"/>
            </w:pPr>
            <w:r>
              <w:t>}</w:t>
            </w:r>
          </w:p>
        </w:tc>
      </w:tr>
      <w:tr w:rsidR="00EF0C05" w14:paraId="0F76FE16" w14:textId="77777777" w:rsidTr="00A5731F">
        <w:trPr>
          <w:trHeight w:val="296"/>
        </w:trPr>
        <w:tc>
          <w:tcPr>
            <w:tcW w:w="450" w:type="dxa"/>
            <w:tcBorders>
              <w:top w:val="nil"/>
              <w:left w:val="nil"/>
              <w:bottom w:val="nil"/>
              <w:right w:val="nil"/>
            </w:tcBorders>
          </w:tcPr>
          <w:p w14:paraId="435B7EEB" w14:textId="3A057DD6" w:rsidR="00EF0C05" w:rsidRDefault="00EF0C05" w:rsidP="00FB0636">
            <w:pPr>
              <w:pStyle w:val="TableNumber"/>
            </w:pPr>
            <w:r>
              <w:t>4</w:t>
            </w:r>
          </w:p>
        </w:tc>
        <w:tc>
          <w:tcPr>
            <w:tcW w:w="7650" w:type="dxa"/>
            <w:tcBorders>
              <w:top w:val="nil"/>
              <w:left w:val="nil"/>
              <w:bottom w:val="nil"/>
              <w:right w:val="nil"/>
            </w:tcBorders>
          </w:tcPr>
          <w:p w14:paraId="4564524D" w14:textId="3D0ABBC2" w:rsidR="00813268" w:rsidRDefault="004356C6" w:rsidP="00813268">
            <w:pPr>
              <w:pStyle w:val="TableText"/>
            </w:pPr>
            <w:r>
              <w:t xml:space="preserve">Now </w:t>
            </w:r>
            <w:r w:rsidR="00813268">
              <w:t xml:space="preserve">add a </w:t>
            </w:r>
            <w:proofErr w:type="spellStart"/>
            <w:proofErr w:type="gramStart"/>
            <w:r w:rsidR="00813268" w:rsidRPr="00993204">
              <w:rPr>
                <w:rStyle w:val="CodeChar"/>
              </w:rPr>
              <w:t>toString</w:t>
            </w:r>
            <w:proofErr w:type="spellEnd"/>
            <w:r w:rsidR="00813268" w:rsidRPr="00993204">
              <w:rPr>
                <w:rStyle w:val="CodeChar"/>
              </w:rPr>
              <w:t>(</w:t>
            </w:r>
            <w:proofErr w:type="gramEnd"/>
            <w:r w:rsidR="00813268" w:rsidRPr="00993204">
              <w:rPr>
                <w:rStyle w:val="CodeChar"/>
              </w:rPr>
              <w:t>)</w:t>
            </w:r>
            <w:r w:rsidR="00813268">
              <w:t xml:space="preserve"> method to your class that makes use of the internal class variables to format and return nice output forecast like in Lab 9. As follows:</w:t>
            </w:r>
          </w:p>
          <w:p w14:paraId="3CD6B369" w14:textId="5FD1CD4D" w:rsidR="00813268" w:rsidRDefault="00813268" w:rsidP="00993204">
            <w:pPr>
              <w:pStyle w:val="CodeAboveBold"/>
            </w:pPr>
            <w:r>
              <w:t>public function __</w:t>
            </w:r>
            <w:proofErr w:type="spellStart"/>
            <w:proofErr w:type="gramStart"/>
            <w:r>
              <w:t>toString</w:t>
            </w:r>
            <w:proofErr w:type="spellEnd"/>
            <w:r>
              <w:t>(</w:t>
            </w:r>
            <w:proofErr w:type="gramEnd"/>
            <w:r>
              <w:t>)</w:t>
            </w:r>
            <w:r w:rsidR="00993204">
              <w:t xml:space="preserve"> </w:t>
            </w:r>
            <w:r>
              <w:t>{</w:t>
            </w:r>
          </w:p>
          <w:p w14:paraId="0A292B2C" w14:textId="77777777" w:rsidR="00993204" w:rsidRDefault="00993204" w:rsidP="00993204">
            <w:pPr>
              <w:pStyle w:val="CodeBold"/>
            </w:pPr>
            <w:r>
              <w:t xml:space="preserve">   </w:t>
            </w:r>
            <w:r w:rsidR="00813268">
              <w:t xml:space="preserve">return  </w:t>
            </w:r>
          </w:p>
          <w:p w14:paraId="13AD8C5A" w14:textId="41630D67" w:rsidR="00813268" w:rsidRDefault="00993204" w:rsidP="00993204">
            <w:pPr>
              <w:pStyle w:val="CodeBold"/>
            </w:pPr>
            <w:r>
              <w:t xml:space="preserve">      </w:t>
            </w:r>
            <w:r w:rsidR="00813268">
              <w:t>'&lt;div class="panel panel-default col-lg-2 col-md-4 col-sm-6"&gt;</w:t>
            </w:r>
          </w:p>
          <w:p w14:paraId="03EE1DEF" w14:textId="691B8809" w:rsidR="00813268" w:rsidRDefault="00993204" w:rsidP="00993204">
            <w:pPr>
              <w:pStyle w:val="CodeBold"/>
            </w:pPr>
            <w:r>
              <w:t xml:space="preserve">          </w:t>
            </w:r>
            <w:r w:rsidR="00813268">
              <w:t>&lt;div class="panel-heading"&gt;</w:t>
            </w:r>
          </w:p>
          <w:p w14:paraId="60FF0701" w14:textId="77777777" w:rsidR="00813268" w:rsidRDefault="00813268" w:rsidP="00993204">
            <w:pPr>
              <w:pStyle w:val="CodeBold"/>
            </w:pPr>
            <w:r>
              <w:t xml:space="preserve">             &lt;h3 class="panel-title"&gt;</w:t>
            </w:r>
            <w:proofErr w:type="gramStart"/>
            <w:r>
              <w:t>'.$</w:t>
            </w:r>
            <w:proofErr w:type="gramEnd"/>
            <w:r w:rsidRPr="00993204">
              <w:t>this-&gt;date</w:t>
            </w:r>
            <w:r>
              <w:t>.'&lt;/h3&gt;</w:t>
            </w:r>
          </w:p>
          <w:p w14:paraId="32BC9F82" w14:textId="6129C0CB" w:rsidR="00813268" w:rsidRDefault="00993204" w:rsidP="00993204">
            <w:pPr>
              <w:pStyle w:val="CodeBold"/>
            </w:pPr>
            <w:r>
              <w:t xml:space="preserve">          </w:t>
            </w:r>
            <w:r w:rsidR="00813268">
              <w:t>&lt;/div&gt;</w:t>
            </w:r>
          </w:p>
          <w:p w14:paraId="09401885" w14:textId="4505619E" w:rsidR="00813268" w:rsidRDefault="00993204" w:rsidP="00993204">
            <w:pPr>
              <w:pStyle w:val="CodeBold"/>
            </w:pPr>
            <w:r>
              <w:lastRenderedPageBreak/>
              <w:t xml:space="preserve">          </w:t>
            </w:r>
            <w:r w:rsidR="00813268">
              <w:t>&lt;div class="panel-body"&gt;</w:t>
            </w:r>
          </w:p>
          <w:p w14:paraId="7AF95512" w14:textId="13A5D3E4" w:rsidR="00813268" w:rsidRDefault="00993204" w:rsidP="00993204">
            <w:pPr>
              <w:pStyle w:val="CodeBold"/>
            </w:pPr>
            <w:r>
              <w:t xml:space="preserve">           </w:t>
            </w:r>
            <w:r w:rsidR="00813268">
              <w:t xml:space="preserve"> &lt;table c</w:t>
            </w:r>
            <w:r>
              <w:t>lass="table table-hover"&gt;</w:t>
            </w:r>
          </w:p>
          <w:p w14:paraId="4A417A91" w14:textId="5BBE9E8E" w:rsidR="00813268" w:rsidRDefault="00813268" w:rsidP="00993204">
            <w:pPr>
              <w:pStyle w:val="CodeBold"/>
            </w:pPr>
            <w:r>
              <w:t xml:space="preserve">                &lt;tr&gt;&lt;td&gt;High:&lt;/td&gt;&lt;td&gt;</w:t>
            </w:r>
            <w:proofErr w:type="gramStart"/>
            <w:r>
              <w:t>'</w:t>
            </w:r>
            <w:r w:rsidRPr="00993204">
              <w:t>.$</w:t>
            </w:r>
            <w:proofErr w:type="gramEnd"/>
            <w:r w:rsidRPr="00993204">
              <w:t>this-&gt;high</w:t>
            </w:r>
            <w:r>
              <w:t>.'&lt;/td&gt;&lt;/tr&gt;</w:t>
            </w:r>
          </w:p>
          <w:p w14:paraId="4D07DD39" w14:textId="3AD5876D" w:rsidR="00813268" w:rsidRDefault="00813268" w:rsidP="00993204">
            <w:pPr>
              <w:pStyle w:val="CodeBold"/>
            </w:pPr>
            <w:r>
              <w:t xml:space="preserve">                &lt;tr&gt;&lt;td&gt;Low:&lt;/td&gt;&lt;td&gt;</w:t>
            </w:r>
            <w:proofErr w:type="gramStart"/>
            <w:r>
              <w:t>'</w:t>
            </w:r>
            <w:r w:rsidRPr="00993204">
              <w:t>.$</w:t>
            </w:r>
            <w:proofErr w:type="gramEnd"/>
            <w:r w:rsidRPr="00993204">
              <w:t>this-&gt;low.</w:t>
            </w:r>
            <w:r>
              <w:t>'&lt;/td&gt;&lt;/tr&gt;</w:t>
            </w:r>
          </w:p>
          <w:p w14:paraId="4C98B412" w14:textId="57CA5A74" w:rsidR="00813268" w:rsidRDefault="00993204" w:rsidP="00993204">
            <w:pPr>
              <w:pStyle w:val="CodeBold"/>
            </w:pPr>
            <w:r>
              <w:t xml:space="preserve">            </w:t>
            </w:r>
            <w:r w:rsidR="00813268">
              <w:t>&lt;/table&gt;</w:t>
            </w:r>
          </w:p>
          <w:p w14:paraId="1BFF88BD" w14:textId="6E44B9AF" w:rsidR="00813268" w:rsidRDefault="00993204" w:rsidP="00993204">
            <w:pPr>
              <w:pStyle w:val="CodeBold"/>
            </w:pPr>
            <w:r>
              <w:t xml:space="preserve">          </w:t>
            </w:r>
            <w:r w:rsidR="00813268">
              <w:t>&lt;/div&gt;</w:t>
            </w:r>
          </w:p>
          <w:p w14:paraId="1B24E4D0" w14:textId="2056D20B" w:rsidR="00813268" w:rsidRDefault="00993204" w:rsidP="00993204">
            <w:pPr>
              <w:pStyle w:val="CodeBold"/>
            </w:pPr>
            <w:r>
              <w:t xml:space="preserve">          </w:t>
            </w:r>
            <w:r w:rsidR="00813268">
              <w:t>&lt;div class="panel-footer"&gt;</w:t>
            </w:r>
            <w:proofErr w:type="gramStart"/>
            <w:r w:rsidR="00813268">
              <w:t>'</w:t>
            </w:r>
            <w:r w:rsidR="00813268" w:rsidRPr="00993204">
              <w:t>.$</w:t>
            </w:r>
            <w:proofErr w:type="gramEnd"/>
            <w:r w:rsidR="00813268" w:rsidRPr="00993204">
              <w:t>this-&gt;description.'</w:t>
            </w:r>
            <w:r w:rsidR="00813268">
              <w:t>&lt;/div&gt;</w:t>
            </w:r>
          </w:p>
          <w:p w14:paraId="716AB821" w14:textId="77777777" w:rsidR="00813268" w:rsidRDefault="00813268" w:rsidP="00993204">
            <w:pPr>
              <w:pStyle w:val="CodeBold"/>
            </w:pPr>
            <w:r>
              <w:t xml:space="preserve">       &lt;/div&gt;</w:t>
            </w:r>
            <w:proofErr w:type="gramStart"/>
            <w:r>
              <w:t>';</w:t>
            </w:r>
            <w:proofErr w:type="gramEnd"/>
          </w:p>
          <w:p w14:paraId="2820DACF" w14:textId="33FE5360" w:rsidR="00EF0C05" w:rsidRDefault="00813268" w:rsidP="00993204">
            <w:pPr>
              <w:pStyle w:val="CodeBold"/>
            </w:pPr>
            <w:r>
              <w:t>}</w:t>
            </w:r>
          </w:p>
        </w:tc>
      </w:tr>
      <w:tr w:rsidR="00993204" w14:paraId="6F0E9B7C" w14:textId="77777777" w:rsidTr="00A5731F">
        <w:trPr>
          <w:trHeight w:val="296"/>
        </w:trPr>
        <w:tc>
          <w:tcPr>
            <w:tcW w:w="450" w:type="dxa"/>
            <w:tcBorders>
              <w:top w:val="nil"/>
              <w:left w:val="nil"/>
              <w:bottom w:val="nil"/>
              <w:right w:val="nil"/>
            </w:tcBorders>
          </w:tcPr>
          <w:p w14:paraId="4FA23644" w14:textId="1E6FE646" w:rsidR="00993204" w:rsidRDefault="00993204" w:rsidP="00FB0636">
            <w:pPr>
              <w:pStyle w:val="TableNumber"/>
            </w:pPr>
            <w:r>
              <w:lastRenderedPageBreak/>
              <w:t>5</w:t>
            </w:r>
          </w:p>
        </w:tc>
        <w:tc>
          <w:tcPr>
            <w:tcW w:w="7650" w:type="dxa"/>
            <w:tcBorders>
              <w:top w:val="nil"/>
              <w:left w:val="nil"/>
              <w:bottom w:val="nil"/>
              <w:right w:val="nil"/>
            </w:tcBorders>
          </w:tcPr>
          <w:p w14:paraId="4A1C0177" w14:textId="77777777" w:rsidR="00993204" w:rsidRDefault="00993204" w:rsidP="00813268">
            <w:pPr>
              <w:pStyle w:val="TableText"/>
            </w:pPr>
            <w:r>
              <w:t xml:space="preserve">Test </w:t>
            </w:r>
            <w:r>
              <w:rPr>
                <w:rStyle w:val="MarginNote-URL"/>
              </w:rPr>
              <w:t>lab13</w:t>
            </w:r>
            <w:r w:rsidRPr="004356C6">
              <w:rPr>
                <w:rStyle w:val="MarginNote-URL"/>
              </w:rPr>
              <w:t>-exercise01.php</w:t>
            </w:r>
            <w:r>
              <w:rPr>
                <w:rStyle w:val="MarginNote-URL"/>
              </w:rPr>
              <w:t xml:space="preserve"> </w:t>
            </w:r>
            <w:r>
              <w:t>in the browser.</w:t>
            </w:r>
          </w:p>
          <w:p w14:paraId="1D08A0D4" w14:textId="79B2A83C" w:rsidR="00993204" w:rsidRDefault="00993204" w:rsidP="00993204">
            <w:pPr>
              <w:pStyle w:val="TableComment"/>
            </w:pPr>
            <w:r>
              <w:t xml:space="preserve">You should see output </w:t>
            </w:r>
            <w:proofErr w:type="gramStart"/>
            <w:r>
              <w:t>similar to</w:t>
            </w:r>
            <w:proofErr w:type="gramEnd"/>
            <w:r>
              <w:t xml:space="preserve"> that shown in Figure 13.1.</w:t>
            </w:r>
            <w:r w:rsidR="00CC4F4C">
              <w:t xml:space="preserve"> If no</w:t>
            </w:r>
            <w:r w:rsidR="00B161F0">
              <w:t xml:space="preserve">t, it is because you are using the bootstrap styling. </w:t>
            </w:r>
            <w:r w:rsidR="00DE0B83">
              <w:t>Rename</w:t>
            </w:r>
            <w:r w:rsidR="00B161F0">
              <w:t xml:space="preserve"> the </w:t>
            </w:r>
            <w:proofErr w:type="spellStart"/>
            <w:r w:rsidR="00B161F0">
              <w:t>xbootstrap</w:t>
            </w:r>
            <w:proofErr w:type="spellEnd"/>
            <w:r w:rsidR="00B161F0">
              <w:t xml:space="preserve"> directory to </w:t>
            </w:r>
            <w:r w:rsidR="00DE0B83">
              <w:t>bootstrap.</w:t>
            </w:r>
          </w:p>
        </w:tc>
      </w:tr>
    </w:tbl>
    <w:p w14:paraId="0FB674C3" w14:textId="2F711C7B" w:rsidR="000C6B1C" w:rsidRDefault="00813268" w:rsidP="00813268">
      <w:pPr>
        <w:pStyle w:val="FigureImage"/>
      </w:pPr>
      <w:r>
        <w:rPr>
          <w:noProof/>
        </w:rPr>
        <w:drawing>
          <wp:inline distT="0" distB="0" distL="0" distR="0" wp14:anchorId="09773502" wp14:editId="562B94B8">
            <wp:extent cx="4800600" cy="209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10.15.11 AM.png"/>
                    <pic:cNvPicPr/>
                  </pic:nvPicPr>
                  <pic:blipFill>
                    <a:blip r:embed="rId8">
                      <a:extLst>
                        <a:ext uri="{28A0092B-C50C-407E-A947-70E740481C1C}">
                          <a14:useLocalDpi xmlns:a14="http://schemas.microsoft.com/office/drawing/2010/main" val="0"/>
                        </a:ext>
                      </a:extLst>
                    </a:blip>
                    <a:stretch>
                      <a:fillRect/>
                    </a:stretch>
                  </pic:blipFill>
                  <pic:spPr>
                    <a:xfrm>
                      <a:off x="0" y="0"/>
                      <a:ext cx="4800600" cy="2091055"/>
                    </a:xfrm>
                    <a:prstGeom prst="rect">
                      <a:avLst/>
                    </a:prstGeom>
                  </pic:spPr>
                </pic:pic>
              </a:graphicData>
            </a:graphic>
          </wp:inline>
        </w:drawing>
      </w:r>
    </w:p>
    <w:p w14:paraId="4C0B361B" w14:textId="30243829" w:rsidR="00813268" w:rsidRPr="00813268" w:rsidRDefault="0070390F" w:rsidP="00813268">
      <w:pPr>
        <w:pStyle w:val="Caption"/>
      </w:pPr>
      <w:r>
        <w:t>Figure 13</w:t>
      </w:r>
      <w:r w:rsidR="00791494">
        <w:t>.</w:t>
      </w:r>
      <w:r w:rsidR="00813268">
        <w:fldChar w:fldCharType="begin"/>
      </w:r>
      <w:r w:rsidR="00813268">
        <w:instrText xml:space="preserve"> SEQ Figure \* ARABIC </w:instrText>
      </w:r>
      <w:r w:rsidR="00813268">
        <w:fldChar w:fldCharType="separate"/>
      </w:r>
      <w:r w:rsidR="00F9249B">
        <w:rPr>
          <w:noProof/>
        </w:rPr>
        <w:t>1</w:t>
      </w:r>
      <w:r w:rsidR="00813268">
        <w:fldChar w:fldCharType="end"/>
      </w:r>
      <w:r w:rsidR="00813268">
        <w:t xml:space="preserve"> Screenshot of the output from Exercise 1</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9F5B171" w14:textId="77777777" w:rsidTr="00596952">
        <w:trPr>
          <w:gridBefore w:val="1"/>
          <w:wBefore w:w="450" w:type="dxa"/>
        </w:trPr>
        <w:tc>
          <w:tcPr>
            <w:tcW w:w="7650" w:type="dxa"/>
            <w:tcBorders>
              <w:bottom w:val="single" w:sz="4" w:space="0" w:color="000080"/>
            </w:tcBorders>
            <w:shd w:val="clear" w:color="auto" w:fill="404040"/>
          </w:tcPr>
          <w:p w14:paraId="65AA1BB4" w14:textId="0EA8FA5F"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Instantiate Objects</w:t>
            </w:r>
          </w:p>
        </w:tc>
      </w:tr>
      <w:tr w:rsidR="000C6B1C" w14:paraId="46DC17EA" w14:textId="77777777" w:rsidTr="009032F9">
        <w:tc>
          <w:tcPr>
            <w:tcW w:w="450" w:type="dxa"/>
            <w:tcBorders>
              <w:bottom w:val="nil"/>
              <w:right w:val="nil"/>
            </w:tcBorders>
          </w:tcPr>
          <w:p w14:paraId="71A508D9" w14:textId="77777777" w:rsidR="000C6B1C" w:rsidRDefault="000C6B1C" w:rsidP="00596952">
            <w:pPr>
              <w:pStyle w:val="TableNumber"/>
            </w:pPr>
            <w:r>
              <w:t>1</w:t>
            </w:r>
          </w:p>
        </w:tc>
        <w:tc>
          <w:tcPr>
            <w:tcW w:w="7650" w:type="dxa"/>
            <w:tcBorders>
              <w:top w:val="nil"/>
              <w:left w:val="nil"/>
              <w:bottom w:val="nil"/>
            </w:tcBorders>
          </w:tcPr>
          <w:p w14:paraId="63517400" w14:textId="5E0B1C2E" w:rsidR="00373F3E" w:rsidRDefault="00373F3E" w:rsidP="00596952">
            <w:pPr>
              <w:pStyle w:val="TableText"/>
            </w:pPr>
            <w:r>
              <w:t xml:space="preserve">In the previous exercise you wrote a constructor, but the </w:t>
            </w:r>
            <w:r w:rsidR="00993204">
              <w:t xml:space="preserve">instantiation of the </w:t>
            </w:r>
            <w:proofErr w:type="spellStart"/>
            <w:r w:rsidR="00993204">
              <w:t>Forecase</w:t>
            </w:r>
            <w:proofErr w:type="spellEnd"/>
            <w:r w:rsidR="00993204">
              <w:t xml:space="preserve"> objects</w:t>
            </w:r>
            <w:r>
              <w:t xml:space="preserve"> was </w:t>
            </w:r>
            <w:r w:rsidR="00993204">
              <w:t xml:space="preserve">already </w:t>
            </w:r>
            <w:r>
              <w:t xml:space="preserve">done for you. This exercise will walk you through calling your own constructors. </w:t>
            </w:r>
            <w:r w:rsidR="00E14DF0">
              <w:t xml:space="preserve">Copy </w:t>
            </w:r>
            <w:r w:rsidR="00496659">
              <w:t>the 13.1 file and create a new 13.2 file with the same code. Work on Exercise 13.2</w:t>
            </w:r>
            <w:r w:rsidR="0068350D">
              <w:t xml:space="preserve"> for this Exercise.</w:t>
            </w:r>
          </w:p>
        </w:tc>
      </w:tr>
      <w:tr w:rsidR="0068350D" w14:paraId="5EBB2F5C" w14:textId="77777777" w:rsidTr="009032F9">
        <w:trPr>
          <w:trHeight w:val="734"/>
        </w:trPr>
        <w:tc>
          <w:tcPr>
            <w:tcW w:w="450" w:type="dxa"/>
            <w:tcBorders>
              <w:top w:val="nil"/>
              <w:left w:val="nil"/>
              <w:bottom w:val="nil"/>
              <w:right w:val="nil"/>
            </w:tcBorders>
          </w:tcPr>
          <w:p w14:paraId="048E45C7" w14:textId="459C1893" w:rsidR="0068350D" w:rsidRDefault="0068350D" w:rsidP="00596952">
            <w:pPr>
              <w:pStyle w:val="TableNumber"/>
            </w:pPr>
            <w:r>
              <w:t>2</w:t>
            </w:r>
          </w:p>
        </w:tc>
        <w:tc>
          <w:tcPr>
            <w:tcW w:w="7650" w:type="dxa"/>
            <w:tcBorders>
              <w:top w:val="nil"/>
              <w:left w:val="nil"/>
              <w:bottom w:val="nil"/>
              <w:right w:val="nil"/>
            </w:tcBorders>
          </w:tcPr>
          <w:p w14:paraId="4A66D27A" w14:textId="0E658F5E" w:rsidR="0068350D" w:rsidRDefault="0068350D" w:rsidP="00596952">
            <w:pPr>
              <w:pStyle w:val="TableText"/>
            </w:pPr>
            <w:r>
              <w:t xml:space="preserve">Find the code that defines that array for Forecast objects and remove it. Now we will walk through instantiating </w:t>
            </w:r>
            <w:proofErr w:type="gramStart"/>
            <w:r>
              <w:t>objects, and</w:t>
            </w:r>
            <w:proofErr w:type="gramEnd"/>
            <w:r>
              <w:t xml:space="preserve"> adding them to an array manually. Add the following code to define a single Forecast Object and output it.</w:t>
            </w:r>
          </w:p>
          <w:p w14:paraId="3915035F" w14:textId="77777777" w:rsidR="0068350D" w:rsidRDefault="0068350D" w:rsidP="00596952">
            <w:pPr>
              <w:pStyle w:val="TableText"/>
            </w:pPr>
          </w:p>
          <w:p w14:paraId="199AB639" w14:textId="77777777" w:rsidR="0068350D" w:rsidRDefault="0068350D" w:rsidP="0068350D">
            <w:pPr>
              <w:pStyle w:val="Code"/>
            </w:pPr>
            <w:r>
              <w:t>$</w:t>
            </w:r>
            <w:proofErr w:type="spellStart"/>
            <w:r>
              <w:t>dayOne</w:t>
            </w:r>
            <w:proofErr w:type="spellEnd"/>
            <w:r>
              <w:tab/>
              <w:t xml:space="preserve">= </w:t>
            </w:r>
            <w:r w:rsidRPr="0068350D">
              <w:rPr>
                <w:rStyle w:val="CodeBoldChar"/>
              </w:rPr>
              <w:t>new</w:t>
            </w:r>
            <w:r>
              <w:t xml:space="preserve"> </w:t>
            </w:r>
            <w:r w:rsidRPr="0068350D">
              <w:rPr>
                <w:rStyle w:val="CodeBoldChar"/>
              </w:rPr>
              <w:t>Forecast</w:t>
            </w:r>
            <w:r>
              <w:t xml:space="preserve"> (</w:t>
            </w:r>
            <w:proofErr w:type="gramStart"/>
            <w:r>
              <w:t>date(</w:t>
            </w:r>
            <w:proofErr w:type="gramEnd"/>
            <w:r>
              <w:t>"d M, Y", $today),30,20,"sunny");</w:t>
            </w:r>
          </w:p>
          <w:p w14:paraId="611787A2" w14:textId="39CB2ABD" w:rsidR="0068350D" w:rsidRDefault="0068350D" w:rsidP="0068350D">
            <w:pPr>
              <w:pStyle w:val="Code"/>
            </w:pPr>
            <w:r>
              <w:t>echo $</w:t>
            </w:r>
            <w:proofErr w:type="spellStart"/>
            <w:r>
              <w:t>dayOne</w:t>
            </w:r>
            <w:proofErr w:type="spellEnd"/>
            <w:r>
              <w:t>;</w:t>
            </w:r>
          </w:p>
        </w:tc>
      </w:tr>
      <w:tr w:rsidR="0068350D" w14:paraId="219C6CD6" w14:textId="77777777" w:rsidTr="009032F9">
        <w:trPr>
          <w:trHeight w:val="734"/>
        </w:trPr>
        <w:tc>
          <w:tcPr>
            <w:tcW w:w="450" w:type="dxa"/>
            <w:tcBorders>
              <w:top w:val="nil"/>
              <w:left w:val="nil"/>
              <w:bottom w:val="nil"/>
              <w:right w:val="nil"/>
            </w:tcBorders>
          </w:tcPr>
          <w:p w14:paraId="796D57EC" w14:textId="59B53896" w:rsidR="0068350D" w:rsidRDefault="0068350D" w:rsidP="00596952">
            <w:pPr>
              <w:pStyle w:val="TableNumber"/>
            </w:pPr>
            <w:r>
              <w:t>3</w:t>
            </w:r>
          </w:p>
        </w:tc>
        <w:tc>
          <w:tcPr>
            <w:tcW w:w="7650" w:type="dxa"/>
            <w:tcBorders>
              <w:top w:val="nil"/>
              <w:left w:val="nil"/>
              <w:bottom w:val="nil"/>
              <w:right w:val="nil"/>
            </w:tcBorders>
          </w:tcPr>
          <w:p w14:paraId="3CAE27DE" w14:textId="77777777" w:rsidR="0068350D" w:rsidRDefault="0068350D" w:rsidP="00596952">
            <w:pPr>
              <w:pStyle w:val="TableText"/>
            </w:pPr>
            <w:r>
              <w:t>Now bring up a local forecast for your city. Forecast information is widely available on the WWW. Instantiate 7 forecast objects to represent the next 7 days forecast.</w:t>
            </w:r>
          </w:p>
          <w:p w14:paraId="22F8BE89" w14:textId="3A7F762A" w:rsidR="0068350D" w:rsidRDefault="0068350D" w:rsidP="00596952">
            <w:pPr>
              <w:pStyle w:val="TableText"/>
            </w:pPr>
            <w:r>
              <w:t xml:space="preserve">Add each of the </w:t>
            </w:r>
            <w:r w:rsidRPr="009554DF">
              <w:rPr>
                <w:rStyle w:val="CodeChar"/>
              </w:rPr>
              <w:t>Forecast</w:t>
            </w:r>
            <w:r>
              <w:t xml:space="preserve"> objects to the array named forecast as follows:</w:t>
            </w:r>
          </w:p>
          <w:p w14:paraId="1D52C2CF" w14:textId="77777777" w:rsidR="0068350D" w:rsidRDefault="0068350D" w:rsidP="009554DF">
            <w:pPr>
              <w:pStyle w:val="CodeAboveBold"/>
            </w:pPr>
            <w:r>
              <w:t>$forecast = array (</w:t>
            </w:r>
            <w:proofErr w:type="gramStart"/>
            <w:r>
              <w:t>);</w:t>
            </w:r>
            <w:proofErr w:type="gramEnd"/>
          </w:p>
          <w:p w14:paraId="08C082CE" w14:textId="4B1E0A07" w:rsidR="0068350D" w:rsidRDefault="0068350D" w:rsidP="0068350D">
            <w:pPr>
              <w:pStyle w:val="CodeBold"/>
            </w:pPr>
            <w:r>
              <w:t>$</w:t>
            </w:r>
            <w:proofErr w:type="gramStart"/>
            <w:r>
              <w:t>forecast[</w:t>
            </w:r>
            <w:proofErr w:type="gramEnd"/>
            <w:r>
              <w:t>] = $</w:t>
            </w:r>
            <w:proofErr w:type="spellStart"/>
            <w:r>
              <w:t>dayOne</w:t>
            </w:r>
            <w:proofErr w:type="spellEnd"/>
            <w:r>
              <w:t xml:space="preserve">; </w:t>
            </w:r>
            <w:r w:rsidRPr="0068350D">
              <w:rPr>
                <w:rStyle w:val="CodeCommentChar"/>
              </w:rPr>
              <w:t>//assuming $</w:t>
            </w:r>
            <w:proofErr w:type="spellStart"/>
            <w:r w:rsidRPr="0068350D">
              <w:rPr>
                <w:rStyle w:val="CodeCommentChar"/>
              </w:rPr>
              <w:t>dayOne</w:t>
            </w:r>
            <w:proofErr w:type="spellEnd"/>
            <w:r w:rsidRPr="0068350D">
              <w:rPr>
                <w:rStyle w:val="CodeCommentChar"/>
              </w:rPr>
              <w:t xml:space="preserve"> defines as above.</w:t>
            </w:r>
          </w:p>
          <w:p w14:paraId="72D2F20A" w14:textId="462CF61F" w:rsidR="00962D37" w:rsidRDefault="00962D37" w:rsidP="009554DF">
            <w:pPr>
              <w:pStyle w:val="TableComment"/>
            </w:pPr>
            <w:r>
              <w:lastRenderedPageBreak/>
              <w:t xml:space="preserve">Your output will now look </w:t>
            </w:r>
            <w:proofErr w:type="gramStart"/>
            <w:r>
              <w:t>similar to</w:t>
            </w:r>
            <w:proofErr w:type="gramEnd"/>
            <w:r>
              <w:t xml:space="preserve"> the output from Exercise 1, but will be relevant to your city, and make use of instantiated objects of type Forecast.</w:t>
            </w:r>
          </w:p>
        </w:tc>
      </w:tr>
    </w:tbl>
    <w:p w14:paraId="4E14D0A3" w14:textId="65A560D8"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39A324A" w14:textId="77777777" w:rsidTr="00596952">
        <w:trPr>
          <w:gridBefore w:val="1"/>
          <w:wBefore w:w="450" w:type="dxa"/>
        </w:trPr>
        <w:tc>
          <w:tcPr>
            <w:tcW w:w="7650" w:type="dxa"/>
            <w:tcBorders>
              <w:bottom w:val="single" w:sz="4" w:space="0" w:color="000080"/>
            </w:tcBorders>
            <w:shd w:val="clear" w:color="auto" w:fill="404040"/>
          </w:tcPr>
          <w:p w14:paraId="71206A48" w14:textId="3FA216D4"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Add Static Variables</w:t>
            </w:r>
          </w:p>
        </w:tc>
      </w:tr>
      <w:tr w:rsidR="000C6B1C" w14:paraId="2635FCBA" w14:textId="77777777" w:rsidTr="005E682C">
        <w:tc>
          <w:tcPr>
            <w:tcW w:w="450" w:type="dxa"/>
            <w:tcBorders>
              <w:bottom w:val="nil"/>
              <w:right w:val="nil"/>
            </w:tcBorders>
          </w:tcPr>
          <w:p w14:paraId="4D87E42C" w14:textId="77777777" w:rsidR="000C6B1C" w:rsidRDefault="000C6B1C" w:rsidP="001E4B97">
            <w:pPr>
              <w:pStyle w:val="TableNumber"/>
              <w:jc w:val="center"/>
            </w:pPr>
            <w:r>
              <w:t>1</w:t>
            </w:r>
          </w:p>
        </w:tc>
        <w:tc>
          <w:tcPr>
            <w:tcW w:w="7650" w:type="dxa"/>
            <w:tcBorders>
              <w:top w:val="nil"/>
              <w:left w:val="nil"/>
              <w:bottom w:val="nil"/>
            </w:tcBorders>
          </w:tcPr>
          <w:p w14:paraId="71495B07" w14:textId="3EAABD27" w:rsidR="000C6B1C" w:rsidRDefault="00083179" w:rsidP="00083179">
            <w:pPr>
              <w:pStyle w:val="TableText"/>
            </w:pPr>
            <w:r>
              <w:t xml:space="preserve">Continuing from our last exercise, we will now add some static variables to your </w:t>
            </w:r>
            <w:r w:rsidRPr="009554DF">
              <w:rPr>
                <w:rStyle w:val="CodeChar"/>
              </w:rPr>
              <w:t>Forecast</w:t>
            </w:r>
            <w:r>
              <w:t xml:space="preserve"> class.</w:t>
            </w:r>
          </w:p>
        </w:tc>
      </w:tr>
      <w:tr w:rsidR="00A61A42" w14:paraId="4632B447" w14:textId="77777777" w:rsidTr="005E682C">
        <w:trPr>
          <w:trHeight w:val="270"/>
        </w:trPr>
        <w:tc>
          <w:tcPr>
            <w:tcW w:w="450" w:type="dxa"/>
            <w:tcBorders>
              <w:top w:val="nil"/>
              <w:left w:val="nil"/>
              <w:bottom w:val="nil"/>
              <w:right w:val="nil"/>
            </w:tcBorders>
          </w:tcPr>
          <w:p w14:paraId="002D35AE" w14:textId="77777777" w:rsidR="00A61A42" w:rsidRDefault="00A61A42" w:rsidP="001E4B97">
            <w:pPr>
              <w:pStyle w:val="TableNumber"/>
              <w:jc w:val="center"/>
            </w:pPr>
            <w:r>
              <w:t>2</w:t>
            </w:r>
          </w:p>
        </w:tc>
        <w:tc>
          <w:tcPr>
            <w:tcW w:w="7650" w:type="dxa"/>
            <w:tcBorders>
              <w:top w:val="nil"/>
              <w:left w:val="nil"/>
              <w:bottom w:val="nil"/>
              <w:right w:val="nil"/>
            </w:tcBorders>
          </w:tcPr>
          <w:p w14:paraId="20A0CFA8" w14:textId="7B8B2992" w:rsidR="00A61A42" w:rsidRDefault="00A61A42" w:rsidP="00596952">
            <w:pPr>
              <w:pStyle w:val="TableText"/>
            </w:pPr>
            <w:r>
              <w:t xml:space="preserve">In your </w:t>
            </w:r>
            <w:r w:rsidRPr="009554DF">
              <w:rPr>
                <w:rStyle w:val="CodeChar"/>
              </w:rPr>
              <w:t>Forecast</w:t>
            </w:r>
            <w:r>
              <w:t xml:space="preserve"> class, add two static variables called </w:t>
            </w:r>
            <w:proofErr w:type="spellStart"/>
            <w:r w:rsidRPr="009554DF">
              <w:rPr>
                <w:rStyle w:val="CodeChar"/>
              </w:rPr>
              <w:t>allTimeHigh</w:t>
            </w:r>
            <w:proofErr w:type="spellEnd"/>
            <w:r>
              <w:t xml:space="preserve"> </w:t>
            </w:r>
            <w:r w:rsidR="009554DF">
              <w:t xml:space="preserve">and </w:t>
            </w:r>
            <w:proofErr w:type="spellStart"/>
            <w:r w:rsidR="009554DF" w:rsidRPr="009554DF">
              <w:rPr>
                <w:rStyle w:val="CodeChar"/>
              </w:rPr>
              <w:t>allTimeLow</w:t>
            </w:r>
            <w:proofErr w:type="spellEnd"/>
            <w:r w:rsidR="004E752D">
              <w:t xml:space="preserve">. </w:t>
            </w:r>
            <w:r w:rsidR="00CE3EED">
              <w:t xml:space="preserve">Initialize </w:t>
            </w:r>
            <w:r w:rsidR="004E752D">
              <w:t xml:space="preserve">them with unreasonable values </w:t>
            </w:r>
            <w:r>
              <w:t xml:space="preserve">as </w:t>
            </w:r>
            <w:r w:rsidR="0046642C">
              <w:t>shown in the highlighted lines below</w:t>
            </w:r>
            <w:r>
              <w:t>:</w:t>
            </w:r>
          </w:p>
          <w:p w14:paraId="1674EE74" w14:textId="77777777" w:rsidR="001E4B97" w:rsidRDefault="001E4B97" w:rsidP="009554DF">
            <w:pPr>
              <w:pStyle w:val="CodeAbove"/>
            </w:pPr>
            <w:r>
              <w:t xml:space="preserve">class </w:t>
            </w:r>
            <w:proofErr w:type="gramStart"/>
            <w:r>
              <w:t>Forecast{</w:t>
            </w:r>
            <w:proofErr w:type="gramEnd"/>
          </w:p>
          <w:p w14:paraId="1EEC83AD" w14:textId="77777777" w:rsidR="001E4B97" w:rsidRDefault="001E4B97" w:rsidP="001E4B97">
            <w:pPr>
              <w:pStyle w:val="Code"/>
            </w:pPr>
            <w:r>
              <w:t xml:space="preserve">      public $</w:t>
            </w:r>
            <w:proofErr w:type="gramStart"/>
            <w:r>
              <w:t>date;</w:t>
            </w:r>
            <w:proofErr w:type="gramEnd"/>
          </w:p>
          <w:p w14:paraId="72844BC7" w14:textId="77777777" w:rsidR="001E4B97" w:rsidRDefault="001E4B97" w:rsidP="001E4B97">
            <w:pPr>
              <w:pStyle w:val="Code"/>
            </w:pPr>
            <w:r>
              <w:t xml:space="preserve">      public $</w:t>
            </w:r>
            <w:proofErr w:type="gramStart"/>
            <w:r>
              <w:t>high;</w:t>
            </w:r>
            <w:proofErr w:type="gramEnd"/>
          </w:p>
          <w:p w14:paraId="585BF984" w14:textId="77777777" w:rsidR="001E4B97" w:rsidRDefault="001E4B97" w:rsidP="001E4B97">
            <w:pPr>
              <w:pStyle w:val="Code"/>
            </w:pPr>
            <w:r>
              <w:t xml:space="preserve">      public $</w:t>
            </w:r>
            <w:proofErr w:type="gramStart"/>
            <w:r>
              <w:t>low;</w:t>
            </w:r>
            <w:proofErr w:type="gramEnd"/>
          </w:p>
          <w:p w14:paraId="5B803044" w14:textId="77777777" w:rsidR="001E4B97" w:rsidRDefault="001E4B97" w:rsidP="001E4B97">
            <w:pPr>
              <w:pStyle w:val="Code"/>
            </w:pPr>
            <w:r>
              <w:t xml:space="preserve">      public $</w:t>
            </w:r>
            <w:proofErr w:type="gramStart"/>
            <w:r>
              <w:t>description;</w:t>
            </w:r>
            <w:proofErr w:type="gramEnd"/>
          </w:p>
          <w:p w14:paraId="5FC88F72" w14:textId="33DAAEFC" w:rsidR="001E4B97" w:rsidRDefault="001E4B97" w:rsidP="001E4B97">
            <w:pPr>
              <w:pStyle w:val="CodeBold"/>
            </w:pPr>
            <w:r>
              <w:t xml:space="preserve">      public static $</w:t>
            </w:r>
            <w:proofErr w:type="spellStart"/>
            <w:r>
              <w:t>allTimeHigh</w:t>
            </w:r>
            <w:proofErr w:type="spellEnd"/>
            <w:r w:rsidR="00D40B84">
              <w:t xml:space="preserve"> </w:t>
            </w:r>
            <w:r>
              <w:t>=</w:t>
            </w:r>
            <w:r w:rsidR="00D40B84">
              <w:t xml:space="preserve"> </w:t>
            </w:r>
            <w:proofErr w:type="gramStart"/>
            <w:r>
              <w:t>100;</w:t>
            </w:r>
            <w:proofErr w:type="gramEnd"/>
          </w:p>
          <w:p w14:paraId="2C33F416" w14:textId="7B514A7F" w:rsidR="001E4B97" w:rsidRDefault="001E4B97" w:rsidP="001E4B97">
            <w:pPr>
              <w:pStyle w:val="CodeBold"/>
            </w:pPr>
            <w:r>
              <w:t xml:space="preserve">      public static $</w:t>
            </w:r>
            <w:proofErr w:type="spellStart"/>
            <w:r>
              <w:t>allTimeLow</w:t>
            </w:r>
            <w:proofErr w:type="spellEnd"/>
            <w:r w:rsidR="00D40B84">
              <w:t xml:space="preserve"> </w:t>
            </w:r>
            <w:r>
              <w:t>=</w:t>
            </w:r>
            <w:r w:rsidR="00D40B84">
              <w:t xml:space="preserve"> </w:t>
            </w:r>
            <w:proofErr w:type="gramStart"/>
            <w:r>
              <w:t>1000;</w:t>
            </w:r>
            <w:proofErr w:type="gramEnd"/>
          </w:p>
          <w:p w14:paraId="6027CA81" w14:textId="77777777" w:rsidR="001E4B97" w:rsidRDefault="001E4B97" w:rsidP="001E4B97">
            <w:pPr>
              <w:pStyle w:val="Code"/>
            </w:pPr>
          </w:p>
          <w:p w14:paraId="3800B7A3" w14:textId="2EDDAEFD" w:rsidR="00A61A42" w:rsidRDefault="001E4B97" w:rsidP="001E4B97">
            <w:pPr>
              <w:pStyle w:val="Code"/>
            </w:pPr>
            <w:r>
              <w:t xml:space="preserve">     </w:t>
            </w:r>
            <w:r w:rsidR="009554DF">
              <w:t xml:space="preserve"> </w:t>
            </w:r>
            <w:proofErr w:type="gramStart"/>
            <w:r>
              <w:t>function  _</w:t>
            </w:r>
            <w:proofErr w:type="gramEnd"/>
            <w:r>
              <w:t>_construct($d, $h, $l, $desc)</w:t>
            </w:r>
            <w:r w:rsidR="009554DF">
              <w:t xml:space="preserve"> </w:t>
            </w:r>
            <w:r>
              <w:t>{</w:t>
            </w:r>
          </w:p>
          <w:p w14:paraId="6170F9F9" w14:textId="098EEEF7" w:rsidR="0046642C" w:rsidRDefault="009554DF" w:rsidP="001E4B97">
            <w:pPr>
              <w:pStyle w:val="Code"/>
            </w:pPr>
            <w:r>
              <w:t xml:space="preserve">      </w:t>
            </w:r>
            <w:r w:rsidR="0046642C">
              <w:t>...</w:t>
            </w:r>
          </w:p>
        </w:tc>
      </w:tr>
      <w:tr w:rsidR="00A61A42" w14:paraId="348B8AAA" w14:textId="77777777" w:rsidTr="005E682C">
        <w:trPr>
          <w:trHeight w:val="270"/>
        </w:trPr>
        <w:tc>
          <w:tcPr>
            <w:tcW w:w="450" w:type="dxa"/>
            <w:tcBorders>
              <w:top w:val="nil"/>
              <w:left w:val="nil"/>
              <w:bottom w:val="nil"/>
              <w:right w:val="nil"/>
            </w:tcBorders>
          </w:tcPr>
          <w:p w14:paraId="49DB6EA9" w14:textId="0A03D965" w:rsidR="00A61A42" w:rsidRDefault="00A61A42" w:rsidP="001E4B97">
            <w:pPr>
              <w:pStyle w:val="TableNumber"/>
              <w:jc w:val="center"/>
            </w:pPr>
            <w:r>
              <w:t>3</w:t>
            </w:r>
          </w:p>
        </w:tc>
        <w:tc>
          <w:tcPr>
            <w:tcW w:w="7650" w:type="dxa"/>
            <w:tcBorders>
              <w:top w:val="nil"/>
              <w:left w:val="nil"/>
              <w:bottom w:val="nil"/>
              <w:right w:val="nil"/>
            </w:tcBorders>
          </w:tcPr>
          <w:p w14:paraId="1F9BCC4B" w14:textId="2F78815E" w:rsidR="00A61A42" w:rsidRDefault="002C6FBE" w:rsidP="00596952">
            <w:pPr>
              <w:pStyle w:val="TableText"/>
            </w:pPr>
            <w:r>
              <w:t>These static variables can now be printed, even without an inst</w:t>
            </w:r>
            <w:r w:rsidR="00CE3EED">
              <w:t xml:space="preserve">ance of the class. We can therefore </w:t>
            </w:r>
            <w:r>
              <w:t xml:space="preserve">add </w:t>
            </w:r>
            <w:proofErr w:type="gramStart"/>
            <w:r>
              <w:t xml:space="preserve">the </w:t>
            </w:r>
            <w:proofErr w:type="spellStart"/>
            <w:r>
              <w:t>all</w:t>
            </w:r>
            <w:proofErr w:type="gramEnd"/>
            <w:r>
              <w:t xml:space="preserve"> time</w:t>
            </w:r>
            <w:proofErr w:type="spellEnd"/>
            <w:r>
              <w:t xml:space="preserve"> high an</w:t>
            </w:r>
            <w:r w:rsidR="00CE3EED">
              <w:t xml:space="preserve">d low to our page </w:t>
            </w:r>
            <w:r>
              <w:t>by adding a footer like:</w:t>
            </w:r>
          </w:p>
          <w:p w14:paraId="583868A3" w14:textId="77777777" w:rsidR="00CE3EED" w:rsidRDefault="00CE3EED" w:rsidP="00CE3EED">
            <w:pPr>
              <w:pStyle w:val="Code"/>
            </w:pPr>
          </w:p>
          <w:p w14:paraId="1C57140A" w14:textId="77777777" w:rsidR="00CE3EED" w:rsidRDefault="00CE3EED" w:rsidP="00CE3EED">
            <w:pPr>
              <w:pStyle w:val="Code"/>
            </w:pPr>
            <w:r>
              <w:t>&lt;footer&gt;</w:t>
            </w:r>
          </w:p>
          <w:p w14:paraId="53A87203" w14:textId="4B721F0B" w:rsidR="00CE3EED" w:rsidRDefault="009554DF" w:rsidP="00CE3EED">
            <w:pPr>
              <w:pStyle w:val="Code"/>
            </w:pPr>
            <w:r>
              <w:t xml:space="preserve">  </w:t>
            </w:r>
            <w:r w:rsidR="00CE3EED">
              <w:t xml:space="preserve">&lt;h3&gt;Record High: &lt;?php echo </w:t>
            </w:r>
            <w:proofErr w:type="gramStart"/>
            <w:r w:rsidR="00CE3EED" w:rsidRPr="00CE3EED">
              <w:rPr>
                <w:rStyle w:val="CodeBoldChar"/>
              </w:rPr>
              <w:t>Forecast::</w:t>
            </w:r>
            <w:proofErr w:type="gramEnd"/>
            <w:r w:rsidR="00CE3EED" w:rsidRPr="00CE3EED">
              <w:rPr>
                <w:rStyle w:val="CodeBoldChar"/>
              </w:rPr>
              <w:t>$</w:t>
            </w:r>
            <w:proofErr w:type="spellStart"/>
            <w:r w:rsidR="00CE3EED" w:rsidRPr="00CE3EED">
              <w:rPr>
                <w:rStyle w:val="CodeBoldChar"/>
              </w:rPr>
              <w:t>allTimeHigh</w:t>
            </w:r>
            <w:proofErr w:type="spellEnd"/>
            <w:r w:rsidR="00CE3EED" w:rsidRPr="00CE3EED">
              <w:rPr>
                <w:rStyle w:val="CodeBoldChar"/>
              </w:rPr>
              <w:t>;</w:t>
            </w:r>
            <w:r w:rsidR="00CE3EED">
              <w:t xml:space="preserve"> ?&gt;&lt;/h3&gt;</w:t>
            </w:r>
          </w:p>
          <w:p w14:paraId="002AC7A4" w14:textId="741DD45E" w:rsidR="00CE3EED" w:rsidRDefault="009554DF" w:rsidP="00CE3EED">
            <w:pPr>
              <w:pStyle w:val="Code"/>
            </w:pPr>
            <w:r>
              <w:t xml:space="preserve">  </w:t>
            </w:r>
            <w:r w:rsidR="00CE3EED">
              <w:t xml:space="preserve">&lt;h3&gt;Record Low: &lt;?php echo </w:t>
            </w:r>
            <w:proofErr w:type="gramStart"/>
            <w:r w:rsidR="00CE3EED" w:rsidRPr="00CE3EED">
              <w:rPr>
                <w:rStyle w:val="CodeBoldChar"/>
              </w:rPr>
              <w:t>Forecast::</w:t>
            </w:r>
            <w:proofErr w:type="gramEnd"/>
            <w:r w:rsidR="00CE3EED" w:rsidRPr="00CE3EED">
              <w:rPr>
                <w:rStyle w:val="CodeBoldChar"/>
              </w:rPr>
              <w:t>$</w:t>
            </w:r>
            <w:proofErr w:type="spellStart"/>
            <w:r w:rsidR="00CE3EED" w:rsidRPr="00CE3EED">
              <w:rPr>
                <w:rStyle w:val="CodeBoldChar"/>
              </w:rPr>
              <w:t>allTimeLow</w:t>
            </w:r>
            <w:proofErr w:type="spellEnd"/>
            <w:r w:rsidR="00CE3EED" w:rsidRPr="00CE3EED">
              <w:rPr>
                <w:rStyle w:val="CodeBoldChar"/>
              </w:rPr>
              <w:t>;</w:t>
            </w:r>
            <w:r w:rsidR="00CE3EED">
              <w:t xml:space="preserve"> ?&gt;&lt;/h3&gt;</w:t>
            </w:r>
          </w:p>
          <w:p w14:paraId="04399D4C" w14:textId="77777777" w:rsidR="00CE3EED" w:rsidRDefault="00CE3EED" w:rsidP="00CE3EED">
            <w:pPr>
              <w:pStyle w:val="Code"/>
            </w:pPr>
            <w:r>
              <w:t>&lt;/footer&gt;</w:t>
            </w:r>
          </w:p>
          <w:p w14:paraId="02313359" w14:textId="62E1D207" w:rsidR="002C6FBE" w:rsidRDefault="00DF32A5" w:rsidP="00D40B84">
            <w:pPr>
              <w:pStyle w:val="TableComment"/>
            </w:pPr>
            <w:r>
              <w:t>Refresh the page and y</w:t>
            </w:r>
            <w:r w:rsidR="00CE3EED">
              <w:t>ou will see your initialized values output.</w:t>
            </w:r>
          </w:p>
        </w:tc>
      </w:tr>
      <w:tr w:rsidR="00A61A42" w14:paraId="69A68F50" w14:textId="77777777" w:rsidTr="005E682C">
        <w:trPr>
          <w:trHeight w:val="270"/>
        </w:trPr>
        <w:tc>
          <w:tcPr>
            <w:tcW w:w="450" w:type="dxa"/>
            <w:tcBorders>
              <w:top w:val="nil"/>
              <w:left w:val="nil"/>
              <w:bottom w:val="nil"/>
              <w:right w:val="nil"/>
            </w:tcBorders>
          </w:tcPr>
          <w:p w14:paraId="6853717A" w14:textId="36F921B4" w:rsidR="00A61A42" w:rsidRDefault="00A61A42" w:rsidP="001E4B97">
            <w:pPr>
              <w:pStyle w:val="TableNumber"/>
              <w:jc w:val="center"/>
            </w:pPr>
            <w:r>
              <w:t>4</w:t>
            </w:r>
          </w:p>
        </w:tc>
        <w:tc>
          <w:tcPr>
            <w:tcW w:w="7650" w:type="dxa"/>
            <w:tcBorders>
              <w:top w:val="nil"/>
              <w:left w:val="nil"/>
              <w:bottom w:val="nil"/>
              <w:right w:val="nil"/>
            </w:tcBorders>
          </w:tcPr>
          <w:p w14:paraId="48AE7E7F" w14:textId="3768FF27" w:rsidR="00874E9F" w:rsidRDefault="00874E9F" w:rsidP="00596952">
            <w:pPr>
              <w:pStyle w:val="TableText"/>
            </w:pPr>
            <w:r>
              <w:t xml:space="preserve">To demonstrate updating the variables, let us add a conditional check to our constructors for each value (new lines in red). If the low is lower than </w:t>
            </w:r>
            <w:proofErr w:type="gramStart"/>
            <w:r>
              <w:t xml:space="preserve">the </w:t>
            </w:r>
            <w:proofErr w:type="spellStart"/>
            <w:r>
              <w:t>all</w:t>
            </w:r>
            <w:proofErr w:type="gramEnd"/>
            <w:r>
              <w:t xml:space="preserve"> time</w:t>
            </w:r>
            <w:proofErr w:type="spellEnd"/>
            <w:r>
              <w:t xml:space="preserve"> low, update, and similarly for the high. Inside the class we can use the </w:t>
            </w:r>
            <w:proofErr w:type="gramStart"/>
            <w:r w:rsidRPr="00D40B84">
              <w:rPr>
                <w:rStyle w:val="CodeChar"/>
              </w:rPr>
              <w:t>self::</w:t>
            </w:r>
            <w:proofErr w:type="gramEnd"/>
            <w:r>
              <w:t xml:space="preserve"> syntax as follows:</w:t>
            </w:r>
          </w:p>
          <w:p w14:paraId="0E199BED" w14:textId="52114F50" w:rsidR="00874E9F" w:rsidRDefault="00874E9F" w:rsidP="009554DF">
            <w:pPr>
              <w:pStyle w:val="CodeAbove"/>
            </w:pPr>
            <w:proofErr w:type="gramStart"/>
            <w:r>
              <w:t>function  _</w:t>
            </w:r>
            <w:proofErr w:type="gramEnd"/>
            <w:r>
              <w:t>_construct($d, $h, $l, $desc)</w:t>
            </w:r>
            <w:r w:rsidR="009554DF">
              <w:t xml:space="preserve"> </w:t>
            </w:r>
            <w:r>
              <w:t>{</w:t>
            </w:r>
          </w:p>
          <w:p w14:paraId="077F812F" w14:textId="4AC955C1" w:rsidR="00874E9F" w:rsidRDefault="00874E9F" w:rsidP="00874E9F">
            <w:pPr>
              <w:pStyle w:val="Code"/>
            </w:pPr>
            <w:r>
              <w:t xml:space="preserve">     $this-&gt;date = $</w:t>
            </w:r>
            <w:proofErr w:type="gramStart"/>
            <w:r>
              <w:t>d;</w:t>
            </w:r>
            <w:proofErr w:type="gramEnd"/>
          </w:p>
          <w:p w14:paraId="418B9063" w14:textId="28EBA54E" w:rsidR="00874E9F" w:rsidRDefault="00874E9F" w:rsidP="00874E9F">
            <w:pPr>
              <w:pStyle w:val="Code"/>
            </w:pPr>
            <w:r>
              <w:t xml:space="preserve">     $this-&gt;high = $</w:t>
            </w:r>
            <w:proofErr w:type="gramStart"/>
            <w:r>
              <w:t>h;</w:t>
            </w:r>
            <w:proofErr w:type="gramEnd"/>
          </w:p>
          <w:p w14:paraId="222EF52B" w14:textId="6C7899F0" w:rsidR="00874E9F" w:rsidRDefault="00874E9F" w:rsidP="00874E9F">
            <w:pPr>
              <w:pStyle w:val="CodeBold"/>
            </w:pPr>
            <w:r>
              <w:t xml:space="preserve">     if</w:t>
            </w:r>
            <w:r w:rsidR="009554DF">
              <w:t xml:space="preserve"> </w:t>
            </w:r>
            <w:r>
              <w:t>($h</w:t>
            </w:r>
            <w:r w:rsidR="009554DF">
              <w:t xml:space="preserve"> </w:t>
            </w:r>
            <w:r>
              <w:t>&gt;</w:t>
            </w:r>
            <w:r w:rsidR="009554DF">
              <w:t xml:space="preserve"> </w:t>
            </w:r>
            <w:proofErr w:type="gramStart"/>
            <w:r>
              <w:t>self::</w:t>
            </w:r>
            <w:proofErr w:type="gramEnd"/>
            <w:r>
              <w:t>$</w:t>
            </w:r>
            <w:proofErr w:type="spellStart"/>
            <w:r>
              <w:t>allTimeHigh</w:t>
            </w:r>
            <w:proofErr w:type="spellEnd"/>
            <w:r>
              <w:t>)</w:t>
            </w:r>
            <w:r w:rsidR="009554DF">
              <w:t xml:space="preserve"> </w:t>
            </w:r>
            <w:r>
              <w:t>{</w:t>
            </w:r>
          </w:p>
          <w:p w14:paraId="7E8025DE" w14:textId="62BE1830" w:rsidR="00874E9F" w:rsidRDefault="00874E9F" w:rsidP="00874E9F">
            <w:pPr>
              <w:pStyle w:val="CodeBold"/>
            </w:pPr>
            <w:r>
              <w:t xml:space="preserve">        </w:t>
            </w:r>
            <w:r w:rsidR="009554DF">
              <w:t xml:space="preserve"> </w:t>
            </w:r>
            <w:proofErr w:type="gramStart"/>
            <w:r>
              <w:t>self::</w:t>
            </w:r>
            <w:proofErr w:type="gramEnd"/>
            <w:r>
              <w:t>$</w:t>
            </w:r>
            <w:proofErr w:type="spellStart"/>
            <w:r>
              <w:t>allTimeHigh</w:t>
            </w:r>
            <w:proofErr w:type="spellEnd"/>
            <w:r w:rsidR="009554DF">
              <w:t xml:space="preserve"> </w:t>
            </w:r>
            <w:r>
              <w:t>=</w:t>
            </w:r>
            <w:r w:rsidR="009554DF">
              <w:t xml:space="preserve"> </w:t>
            </w:r>
            <w:r>
              <w:t>$h;</w:t>
            </w:r>
          </w:p>
          <w:p w14:paraId="1539BF25" w14:textId="3ECA22B2" w:rsidR="00874E9F" w:rsidRDefault="00874E9F" w:rsidP="00874E9F">
            <w:pPr>
              <w:pStyle w:val="CodeBold"/>
            </w:pPr>
            <w:r>
              <w:t xml:space="preserve">     }</w:t>
            </w:r>
          </w:p>
          <w:p w14:paraId="6366ADE7" w14:textId="6BA1DA35" w:rsidR="00874E9F" w:rsidRDefault="00874E9F" w:rsidP="00874E9F">
            <w:pPr>
              <w:pStyle w:val="Code"/>
            </w:pPr>
            <w:r>
              <w:t xml:space="preserve">     $this-&gt;low = $</w:t>
            </w:r>
            <w:proofErr w:type="gramStart"/>
            <w:r>
              <w:t>l;</w:t>
            </w:r>
            <w:proofErr w:type="gramEnd"/>
          </w:p>
          <w:p w14:paraId="752A7159" w14:textId="17607641" w:rsidR="00874E9F" w:rsidRDefault="00874E9F" w:rsidP="00874E9F">
            <w:pPr>
              <w:pStyle w:val="CodeBold"/>
            </w:pPr>
            <w:r>
              <w:t xml:space="preserve">     if</w:t>
            </w:r>
            <w:r w:rsidR="009554DF">
              <w:t xml:space="preserve"> </w:t>
            </w:r>
            <w:r>
              <w:t>($l</w:t>
            </w:r>
            <w:r w:rsidR="009554DF">
              <w:t xml:space="preserve"> </w:t>
            </w:r>
            <w:r>
              <w:t>&lt;</w:t>
            </w:r>
            <w:r w:rsidR="009554DF">
              <w:t xml:space="preserve"> </w:t>
            </w:r>
            <w:proofErr w:type="gramStart"/>
            <w:r>
              <w:t>self::</w:t>
            </w:r>
            <w:proofErr w:type="gramEnd"/>
            <w:r>
              <w:t>$</w:t>
            </w:r>
            <w:proofErr w:type="spellStart"/>
            <w:r>
              <w:t>allTimeLow</w:t>
            </w:r>
            <w:proofErr w:type="spellEnd"/>
            <w:r>
              <w:t>)</w:t>
            </w:r>
            <w:r w:rsidR="009554DF">
              <w:t xml:space="preserve"> </w:t>
            </w:r>
            <w:r>
              <w:t>{</w:t>
            </w:r>
          </w:p>
          <w:p w14:paraId="784B5BE3" w14:textId="3777ED3A" w:rsidR="00874E9F" w:rsidRDefault="00874E9F" w:rsidP="00874E9F">
            <w:pPr>
              <w:pStyle w:val="CodeBold"/>
            </w:pPr>
            <w:r>
              <w:t xml:space="preserve">        </w:t>
            </w:r>
            <w:r w:rsidR="009554DF">
              <w:t xml:space="preserve"> </w:t>
            </w:r>
            <w:proofErr w:type="gramStart"/>
            <w:r>
              <w:t>self::</w:t>
            </w:r>
            <w:proofErr w:type="gramEnd"/>
            <w:r>
              <w:t>$</w:t>
            </w:r>
            <w:proofErr w:type="spellStart"/>
            <w:r>
              <w:t>allTimeLow</w:t>
            </w:r>
            <w:proofErr w:type="spellEnd"/>
            <w:r w:rsidR="009554DF">
              <w:t xml:space="preserve"> </w:t>
            </w:r>
            <w:r>
              <w:t>=</w:t>
            </w:r>
            <w:r w:rsidR="009554DF">
              <w:t xml:space="preserve"> </w:t>
            </w:r>
            <w:r>
              <w:t>$l;</w:t>
            </w:r>
          </w:p>
          <w:p w14:paraId="7E111DB4" w14:textId="4E82669B" w:rsidR="00874E9F" w:rsidRDefault="00874E9F" w:rsidP="00874E9F">
            <w:pPr>
              <w:pStyle w:val="CodeBold"/>
            </w:pPr>
            <w:r>
              <w:t xml:space="preserve">     }</w:t>
            </w:r>
          </w:p>
          <w:p w14:paraId="71AD8789" w14:textId="7BA72F42" w:rsidR="00874E9F" w:rsidRDefault="00874E9F" w:rsidP="00874E9F">
            <w:pPr>
              <w:pStyle w:val="Code"/>
            </w:pPr>
            <w:r>
              <w:t xml:space="preserve">     $this-&gt;description = $</w:t>
            </w:r>
            <w:proofErr w:type="gramStart"/>
            <w:r>
              <w:t>desc;</w:t>
            </w:r>
            <w:proofErr w:type="gramEnd"/>
          </w:p>
          <w:p w14:paraId="060C7AF3" w14:textId="7D1C8939" w:rsidR="00874E9F" w:rsidRDefault="00874E9F" w:rsidP="00874E9F">
            <w:pPr>
              <w:pStyle w:val="Code"/>
            </w:pPr>
            <w:r>
              <w:t>}</w:t>
            </w:r>
          </w:p>
          <w:p w14:paraId="64353E5E" w14:textId="78A3D91A" w:rsidR="00874E9F" w:rsidRDefault="005E682C" w:rsidP="00D40B84">
            <w:pPr>
              <w:pStyle w:val="TableComment"/>
            </w:pPr>
            <w:r>
              <w:t>Your page will now update the static variable and output the actual highs and lows from your forecast data to the bottom footer.</w:t>
            </w:r>
          </w:p>
        </w:tc>
      </w:tr>
    </w:tbl>
    <w:p w14:paraId="13969FC2" w14:textId="77777777" w:rsidR="003863DD" w:rsidRDefault="003863DD" w:rsidP="003863DD">
      <w:pPr>
        <w:pStyle w:val="Code"/>
      </w:pPr>
    </w:p>
    <w:p w14:paraId="480E741A" w14:textId="77777777" w:rsidR="00A84A5A" w:rsidRDefault="00A84A5A" w:rsidP="00A84A5A">
      <w:pPr>
        <w:pStyle w:val="Heading2"/>
      </w:pPr>
      <w:r>
        <w:lastRenderedPageBreak/>
        <w:t>Object-Oriented Design</w:t>
      </w:r>
      <w:r>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3667A5FF" w14:textId="77777777" w:rsidTr="00596952">
        <w:trPr>
          <w:gridBefore w:val="1"/>
          <w:wBefore w:w="450" w:type="dxa"/>
        </w:trPr>
        <w:tc>
          <w:tcPr>
            <w:tcW w:w="7650" w:type="dxa"/>
            <w:tcBorders>
              <w:bottom w:val="single" w:sz="4" w:space="0" w:color="000080"/>
            </w:tcBorders>
            <w:shd w:val="clear" w:color="auto" w:fill="404040"/>
          </w:tcPr>
          <w:p w14:paraId="6D88DBDD" w14:textId="24107277" w:rsidR="000C6B1C" w:rsidRDefault="000C6B1C" w:rsidP="00596952">
            <w:pPr>
              <w:pStyle w:val="TableStepHead"/>
            </w:pPr>
            <w:r>
              <w:br w:type="page"/>
            </w:r>
            <w:r w:rsidR="0070390F">
              <w:rPr>
                <w:rStyle w:val="TableHeadingChar"/>
              </w:rPr>
              <w:t>EXERCISE 13</w:t>
            </w:r>
            <w:r w:rsidR="00596952">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Data Encapsulation</w:t>
            </w:r>
          </w:p>
        </w:tc>
      </w:tr>
      <w:tr w:rsidR="000C6B1C" w14:paraId="643B5CA7" w14:textId="77777777" w:rsidTr="00E855EC">
        <w:tc>
          <w:tcPr>
            <w:tcW w:w="450" w:type="dxa"/>
            <w:tcBorders>
              <w:bottom w:val="nil"/>
              <w:right w:val="nil"/>
            </w:tcBorders>
          </w:tcPr>
          <w:p w14:paraId="4157F317" w14:textId="77777777" w:rsidR="000C6B1C" w:rsidRDefault="000C6B1C" w:rsidP="00596952">
            <w:pPr>
              <w:pStyle w:val="TableNumber"/>
            </w:pPr>
            <w:r>
              <w:t>1</w:t>
            </w:r>
          </w:p>
        </w:tc>
        <w:tc>
          <w:tcPr>
            <w:tcW w:w="7650" w:type="dxa"/>
            <w:tcBorders>
              <w:top w:val="nil"/>
              <w:left w:val="nil"/>
              <w:bottom w:val="nil"/>
            </w:tcBorders>
          </w:tcPr>
          <w:p w14:paraId="3505E2AD" w14:textId="30DF502E" w:rsidR="000C6B1C" w:rsidRDefault="00DE08B8" w:rsidP="00DE08B8">
            <w:pPr>
              <w:pStyle w:val="TableText"/>
            </w:pPr>
            <w:r>
              <w:t xml:space="preserve">Our exercises in this chapter to date have used a class where all the members are public. To demonstrate the definition, </w:t>
            </w:r>
            <w:proofErr w:type="gramStart"/>
            <w:r>
              <w:t>usage</w:t>
            </w:r>
            <w:proofErr w:type="gramEnd"/>
            <w:r>
              <w:t xml:space="preserve"> and purpose of data encapsulation, o</w:t>
            </w:r>
            <w:r w:rsidR="000C6B1C">
              <w:t xml:space="preserve">pen, examine, and test </w:t>
            </w:r>
            <w:r w:rsidR="0070390F">
              <w:rPr>
                <w:rStyle w:val="MarginNote-URL"/>
              </w:rPr>
              <w:t>lab13</w:t>
            </w:r>
            <w:r w:rsidR="00596952" w:rsidRPr="0031660D">
              <w:rPr>
                <w:rStyle w:val="MarginNote-URL"/>
              </w:rPr>
              <w:t>-</w:t>
            </w:r>
            <w:r w:rsidR="000C6B1C" w:rsidRPr="0031660D">
              <w:rPr>
                <w:rStyle w:val="MarginNote-URL"/>
              </w:rPr>
              <w:t>exercise0</w:t>
            </w:r>
            <w:r w:rsidR="0036006F" w:rsidRPr="0031660D">
              <w:rPr>
                <w:rStyle w:val="MarginNote-URL"/>
              </w:rPr>
              <w:t>4</w:t>
            </w:r>
            <w:r w:rsidR="000C6B1C" w:rsidRPr="0031660D">
              <w:rPr>
                <w:rStyle w:val="MarginNote-URL"/>
              </w:rPr>
              <w:t>.</w:t>
            </w:r>
            <w:r w:rsidR="00596952" w:rsidRPr="0031660D">
              <w:rPr>
                <w:rStyle w:val="MarginNote-URL"/>
              </w:rPr>
              <w:t>php</w:t>
            </w:r>
            <w:r>
              <w:t xml:space="preserve">, which </w:t>
            </w:r>
            <w:r w:rsidR="00CC0932">
              <w:t>like</w:t>
            </w:r>
            <w:r>
              <w:t xml:space="preserve"> the previous exercise</w:t>
            </w:r>
            <w:r w:rsidR="00CC0932">
              <w:t>,</w:t>
            </w:r>
            <w:r>
              <w:t xml:space="preserve"> outputs a forecast</w:t>
            </w:r>
            <w:r w:rsidR="007C6FF9">
              <w:t xml:space="preserve">, but unlike the previous exercise, uses dot notation to update values before </w:t>
            </w:r>
            <w:r w:rsidR="00CC0932">
              <w:t>outputting</w:t>
            </w:r>
            <w:r w:rsidR="007C6FF9">
              <w:t>.</w:t>
            </w:r>
          </w:p>
          <w:p w14:paraId="06FF2FDA" w14:textId="77777777" w:rsidR="0020257A" w:rsidRDefault="0020257A" w:rsidP="00E3272E">
            <w:pPr>
              <w:pStyle w:val="TableText"/>
            </w:pPr>
            <w:r>
              <w:t xml:space="preserve">To make this code work you will have to add </w:t>
            </w:r>
            <w:r w:rsidR="00E3272E">
              <w:t xml:space="preserve">default values to every parameter in the constructor for </w:t>
            </w:r>
            <w:r w:rsidR="00E3272E" w:rsidRPr="00DE7EB9">
              <w:rPr>
                <w:rStyle w:val="CodeChar"/>
              </w:rPr>
              <w:t>Forecast</w:t>
            </w:r>
            <w:r w:rsidR="00E3272E">
              <w:t>.</w:t>
            </w:r>
          </w:p>
          <w:p w14:paraId="66158FD2" w14:textId="0213D4FF" w:rsidR="00E3272E" w:rsidRDefault="00E3272E" w:rsidP="00E3272E">
            <w:pPr>
              <w:pStyle w:val="CodeAbove"/>
            </w:pPr>
            <w:proofErr w:type="gramStart"/>
            <w:r w:rsidRPr="00E3272E">
              <w:t>function  _</w:t>
            </w:r>
            <w:proofErr w:type="gramEnd"/>
            <w:r w:rsidRPr="00E3272E">
              <w:t>_construct($d</w:t>
            </w:r>
            <w:r w:rsidRPr="00E3272E">
              <w:rPr>
                <w:rStyle w:val="CodeBoldChar"/>
              </w:rPr>
              <w:t>=0</w:t>
            </w:r>
            <w:r w:rsidRPr="00E3272E">
              <w:t>, $h</w:t>
            </w:r>
            <w:r w:rsidRPr="00E3272E">
              <w:rPr>
                <w:rStyle w:val="CodeBoldChar"/>
              </w:rPr>
              <w:t>=0</w:t>
            </w:r>
            <w:r w:rsidRPr="00E3272E">
              <w:t>, $l</w:t>
            </w:r>
            <w:r w:rsidRPr="00E3272E">
              <w:rPr>
                <w:rStyle w:val="CodeBoldChar"/>
              </w:rPr>
              <w:t>=0</w:t>
            </w:r>
            <w:r w:rsidRPr="00E3272E">
              <w:t>, $desc</w:t>
            </w:r>
            <w:r w:rsidRPr="00E3272E">
              <w:rPr>
                <w:rStyle w:val="CodeBoldChar"/>
              </w:rPr>
              <w:t>=0</w:t>
            </w:r>
            <w:r w:rsidRPr="00E3272E">
              <w:t>)</w:t>
            </w:r>
            <w:r w:rsidR="00CC0932">
              <w:t xml:space="preserve"> </w:t>
            </w:r>
            <w:r w:rsidRPr="00E3272E">
              <w:t>{</w:t>
            </w:r>
          </w:p>
        </w:tc>
      </w:tr>
      <w:tr w:rsidR="00601906" w14:paraId="2B24BCEA" w14:textId="77777777" w:rsidTr="00E855EC">
        <w:trPr>
          <w:trHeight w:val="1247"/>
        </w:trPr>
        <w:tc>
          <w:tcPr>
            <w:tcW w:w="450" w:type="dxa"/>
            <w:tcBorders>
              <w:top w:val="nil"/>
              <w:left w:val="nil"/>
              <w:bottom w:val="nil"/>
              <w:right w:val="nil"/>
            </w:tcBorders>
          </w:tcPr>
          <w:p w14:paraId="545E6C0D" w14:textId="06DB6157" w:rsidR="00601906" w:rsidRDefault="00601906" w:rsidP="00596952">
            <w:pPr>
              <w:pStyle w:val="TableNumber"/>
            </w:pPr>
            <w:r>
              <w:t>2</w:t>
            </w:r>
          </w:p>
        </w:tc>
        <w:tc>
          <w:tcPr>
            <w:tcW w:w="7650" w:type="dxa"/>
            <w:tcBorders>
              <w:top w:val="nil"/>
              <w:left w:val="nil"/>
              <w:bottom w:val="nil"/>
              <w:right w:val="nil"/>
            </w:tcBorders>
          </w:tcPr>
          <w:p w14:paraId="5090224A" w14:textId="4E108BD0" w:rsidR="00601906" w:rsidRDefault="00601906" w:rsidP="00596952">
            <w:pPr>
              <w:pStyle w:val="TableText"/>
            </w:pPr>
            <w:r>
              <w:t xml:space="preserve">As you can see your current output no longer captures the correct high and low temperatures. This is because in Exercise 3 the check to update the static variables happened in the constructor. Now, because we set the values outside the constructor, the updated highs and low don't update the static </w:t>
            </w:r>
            <w:proofErr w:type="spellStart"/>
            <w:r w:rsidRPr="00DE7EB9">
              <w:rPr>
                <w:rStyle w:val="CodeChar"/>
              </w:rPr>
              <w:t>allTimeHigh</w:t>
            </w:r>
            <w:proofErr w:type="spellEnd"/>
            <w:r>
              <w:t xml:space="preserve"> and </w:t>
            </w:r>
            <w:proofErr w:type="spellStart"/>
            <w:r w:rsidRPr="00DE7EB9">
              <w:rPr>
                <w:rStyle w:val="CodeChar"/>
              </w:rPr>
              <w:t>allTimeLow</w:t>
            </w:r>
            <w:proofErr w:type="spellEnd"/>
            <w:r>
              <w:t xml:space="preserve"> variables. This will be solved using encapsulation.</w:t>
            </w:r>
          </w:p>
          <w:p w14:paraId="1E78DDCF" w14:textId="18760463" w:rsidR="00601906" w:rsidRDefault="00601906" w:rsidP="00596952">
            <w:pPr>
              <w:pStyle w:val="TableText"/>
            </w:pPr>
            <w:r>
              <w:t>Change all the public (</w:t>
            </w:r>
            <w:proofErr w:type="spellStart"/>
            <w:r>
              <w:t>non static</w:t>
            </w:r>
            <w:proofErr w:type="spellEnd"/>
            <w:r>
              <w:t xml:space="preserve">) variables to private. </w:t>
            </w:r>
          </w:p>
          <w:p w14:paraId="44CF09C5" w14:textId="55B6921F" w:rsidR="00601906" w:rsidRDefault="00601906" w:rsidP="00596952">
            <w:pPr>
              <w:pStyle w:val="TableText"/>
            </w:pPr>
            <w:r>
              <w:t>//...</w:t>
            </w:r>
          </w:p>
          <w:p w14:paraId="0841909F" w14:textId="77777777" w:rsidR="00601906" w:rsidRDefault="00601906" w:rsidP="0044732C">
            <w:pPr>
              <w:pStyle w:val="Code"/>
            </w:pPr>
            <w:r w:rsidRPr="0044732C">
              <w:rPr>
                <w:rStyle w:val="CodeBoldChar"/>
              </w:rPr>
              <w:t>private</w:t>
            </w:r>
            <w:r>
              <w:t xml:space="preserve"> $</w:t>
            </w:r>
            <w:proofErr w:type="gramStart"/>
            <w:r>
              <w:t>date;</w:t>
            </w:r>
            <w:proofErr w:type="gramEnd"/>
          </w:p>
          <w:p w14:paraId="5655D7FC" w14:textId="2CC9D388" w:rsidR="00601906" w:rsidRDefault="00601906" w:rsidP="0044732C">
            <w:pPr>
              <w:pStyle w:val="Code"/>
            </w:pPr>
            <w:r w:rsidRPr="0044732C">
              <w:rPr>
                <w:rStyle w:val="CodeBoldChar"/>
              </w:rPr>
              <w:t>private</w:t>
            </w:r>
            <w:r>
              <w:t xml:space="preserve"> $</w:t>
            </w:r>
            <w:proofErr w:type="gramStart"/>
            <w:r>
              <w:t>high;</w:t>
            </w:r>
            <w:proofErr w:type="gramEnd"/>
          </w:p>
          <w:p w14:paraId="364BCF8A" w14:textId="21CC900D" w:rsidR="00601906" w:rsidRDefault="00601906" w:rsidP="0044732C">
            <w:pPr>
              <w:pStyle w:val="Code"/>
            </w:pPr>
            <w:r w:rsidRPr="0044732C">
              <w:rPr>
                <w:rStyle w:val="CodeBoldChar"/>
              </w:rPr>
              <w:t>private</w:t>
            </w:r>
            <w:r>
              <w:t xml:space="preserve"> $</w:t>
            </w:r>
            <w:proofErr w:type="gramStart"/>
            <w:r>
              <w:t>low;</w:t>
            </w:r>
            <w:proofErr w:type="gramEnd"/>
          </w:p>
          <w:p w14:paraId="1565B7AE" w14:textId="4061BE6B" w:rsidR="00601906" w:rsidRDefault="00601906" w:rsidP="0044732C">
            <w:pPr>
              <w:pStyle w:val="Code"/>
            </w:pPr>
            <w:r>
              <w:t>private $</w:t>
            </w:r>
            <w:proofErr w:type="gramStart"/>
            <w:r>
              <w:t>description;</w:t>
            </w:r>
            <w:proofErr w:type="gramEnd"/>
          </w:p>
          <w:p w14:paraId="7A4439D1" w14:textId="72E98B33" w:rsidR="00601906" w:rsidRDefault="00601906" w:rsidP="0044732C">
            <w:pPr>
              <w:pStyle w:val="Code"/>
            </w:pPr>
            <w:r>
              <w:t>public static $</w:t>
            </w:r>
            <w:proofErr w:type="spellStart"/>
            <w:r>
              <w:t>allTimeHigh</w:t>
            </w:r>
            <w:proofErr w:type="spellEnd"/>
            <w:r>
              <w:t>=</w:t>
            </w:r>
            <w:proofErr w:type="gramStart"/>
            <w:r>
              <w:t>0;</w:t>
            </w:r>
            <w:proofErr w:type="gramEnd"/>
          </w:p>
          <w:p w14:paraId="1883EF0A" w14:textId="4FC874CB" w:rsidR="00601906" w:rsidRDefault="00601906" w:rsidP="00DE7EB9">
            <w:pPr>
              <w:pStyle w:val="Code"/>
            </w:pPr>
            <w:r>
              <w:t>public static $</w:t>
            </w:r>
            <w:proofErr w:type="spellStart"/>
            <w:r>
              <w:t>allTimeLow</w:t>
            </w:r>
            <w:proofErr w:type="spellEnd"/>
            <w:r>
              <w:t>=</w:t>
            </w:r>
            <w:proofErr w:type="gramStart"/>
            <w:r>
              <w:t>100;</w:t>
            </w:r>
            <w:proofErr w:type="gramEnd"/>
          </w:p>
          <w:p w14:paraId="4763186F" w14:textId="17060FCD" w:rsidR="00601906" w:rsidRDefault="00601906" w:rsidP="00596952">
            <w:pPr>
              <w:pStyle w:val="TableText"/>
            </w:pPr>
            <w:r>
              <w:t>Reload the page and you will get a fatal error output</w:t>
            </w:r>
            <w:r w:rsidR="00DE7EB9">
              <w:t>:</w:t>
            </w:r>
          </w:p>
          <w:p w14:paraId="46491992" w14:textId="4A6F3F1F" w:rsidR="00601906" w:rsidRDefault="00601906" w:rsidP="00DE7EB9">
            <w:pPr>
              <w:pStyle w:val="CodeAbove"/>
            </w:pPr>
            <w:r>
              <w:t>Fatal error: Cannot access private property</w:t>
            </w:r>
          </w:p>
          <w:p w14:paraId="45641274" w14:textId="5D43E95C" w:rsidR="00601906" w:rsidRDefault="00DE7EB9" w:rsidP="00DE7EB9">
            <w:pPr>
              <w:pStyle w:val="TableComment"/>
            </w:pPr>
            <w:r>
              <w:t>This happens because</w:t>
            </w:r>
            <w:r w:rsidR="00601906">
              <w:t xml:space="preserve"> </w:t>
            </w:r>
            <w:r w:rsidR="0070390F">
              <w:rPr>
                <w:rStyle w:val="MarginNote-URL"/>
              </w:rPr>
              <w:t>lab13</w:t>
            </w:r>
            <w:r w:rsidR="00601906" w:rsidRPr="0031660D">
              <w:rPr>
                <w:rStyle w:val="MarginNote-URL"/>
              </w:rPr>
              <w:t>-exercise04.php</w:t>
            </w:r>
            <w:r w:rsidR="00601906" w:rsidRPr="0031660D">
              <w:t xml:space="preserve"> uses -&gt; notation to access and update the variables in the class.</w:t>
            </w:r>
          </w:p>
        </w:tc>
      </w:tr>
      <w:tr w:rsidR="00601906" w14:paraId="5C3C028B" w14:textId="77777777" w:rsidTr="00E855EC">
        <w:trPr>
          <w:trHeight w:val="1247"/>
        </w:trPr>
        <w:tc>
          <w:tcPr>
            <w:tcW w:w="450" w:type="dxa"/>
            <w:tcBorders>
              <w:top w:val="nil"/>
              <w:left w:val="nil"/>
              <w:bottom w:val="nil"/>
              <w:right w:val="nil"/>
            </w:tcBorders>
          </w:tcPr>
          <w:p w14:paraId="2D4AF873" w14:textId="3F8AB851" w:rsidR="00601906" w:rsidRDefault="00601906" w:rsidP="00596952">
            <w:pPr>
              <w:pStyle w:val="TableNumber"/>
            </w:pPr>
            <w:r>
              <w:t>3</w:t>
            </w:r>
          </w:p>
        </w:tc>
        <w:tc>
          <w:tcPr>
            <w:tcW w:w="7650" w:type="dxa"/>
            <w:tcBorders>
              <w:top w:val="nil"/>
              <w:left w:val="nil"/>
              <w:bottom w:val="nil"/>
              <w:right w:val="nil"/>
            </w:tcBorders>
          </w:tcPr>
          <w:p w14:paraId="6DBEBCAD" w14:textId="77777777" w:rsidR="00601906" w:rsidRDefault="00601906" w:rsidP="00596952">
            <w:pPr>
              <w:pStyle w:val="TableText"/>
            </w:pPr>
            <w:r>
              <w:t xml:space="preserve">To fix this problem we will write public </w:t>
            </w:r>
            <w:r w:rsidRPr="00601906">
              <w:rPr>
                <w:i/>
              </w:rPr>
              <w:t>getter</w:t>
            </w:r>
            <w:r>
              <w:t xml:space="preserve"> and </w:t>
            </w:r>
            <w:r w:rsidRPr="00601906">
              <w:rPr>
                <w:i/>
              </w:rPr>
              <w:t>setter</w:t>
            </w:r>
            <w:r>
              <w:t xml:space="preserve"> methods for each private variable as follows:</w:t>
            </w:r>
          </w:p>
          <w:p w14:paraId="6828AA32" w14:textId="77777777" w:rsidR="00601906" w:rsidRDefault="00601906" w:rsidP="00DE7EB9">
            <w:pPr>
              <w:pStyle w:val="CodeAboveBold"/>
            </w:pPr>
            <w:r>
              <w:t xml:space="preserve">     public function </w:t>
            </w:r>
            <w:proofErr w:type="spellStart"/>
            <w:proofErr w:type="gramStart"/>
            <w:r>
              <w:t>getDate</w:t>
            </w:r>
            <w:proofErr w:type="spellEnd"/>
            <w:r>
              <w:t>(</w:t>
            </w:r>
            <w:proofErr w:type="gramEnd"/>
            <w:r>
              <w:t>){</w:t>
            </w:r>
          </w:p>
          <w:p w14:paraId="7B162564" w14:textId="4DA61498" w:rsidR="00601906" w:rsidRDefault="00601906" w:rsidP="00DE7EB9">
            <w:pPr>
              <w:pStyle w:val="CodeBold"/>
            </w:pPr>
            <w:r>
              <w:t xml:space="preserve">       return $this-&gt;</w:t>
            </w:r>
            <w:proofErr w:type="gramStart"/>
            <w:r>
              <w:t>date;</w:t>
            </w:r>
            <w:proofErr w:type="gramEnd"/>
          </w:p>
          <w:p w14:paraId="1BA55661" w14:textId="77777777" w:rsidR="00601906" w:rsidRDefault="00601906" w:rsidP="00DE7EB9">
            <w:pPr>
              <w:pStyle w:val="CodeBold"/>
            </w:pPr>
            <w:r>
              <w:t xml:space="preserve">     }</w:t>
            </w:r>
          </w:p>
          <w:p w14:paraId="30EF9431" w14:textId="77777777" w:rsidR="00601906" w:rsidRDefault="00601906" w:rsidP="00DE7EB9">
            <w:pPr>
              <w:pStyle w:val="CodeBold"/>
            </w:pPr>
            <w:r>
              <w:t xml:space="preserve">     public function </w:t>
            </w:r>
            <w:proofErr w:type="spellStart"/>
            <w:r>
              <w:t>setDate</w:t>
            </w:r>
            <w:proofErr w:type="spellEnd"/>
            <w:r>
              <w:t>($</w:t>
            </w:r>
            <w:proofErr w:type="gramStart"/>
            <w:r>
              <w:t>d){</w:t>
            </w:r>
            <w:proofErr w:type="gramEnd"/>
          </w:p>
          <w:p w14:paraId="7214E42E" w14:textId="7770DADD" w:rsidR="00601906" w:rsidRDefault="00601906" w:rsidP="00DE7EB9">
            <w:pPr>
              <w:pStyle w:val="CodeBold"/>
            </w:pPr>
            <w:r>
              <w:t xml:space="preserve">        $this-&gt;date = $</w:t>
            </w:r>
            <w:proofErr w:type="gramStart"/>
            <w:r>
              <w:t>d;</w:t>
            </w:r>
            <w:proofErr w:type="gramEnd"/>
          </w:p>
          <w:p w14:paraId="2682A463" w14:textId="77777777" w:rsidR="00601906" w:rsidRDefault="00601906" w:rsidP="00DE7EB9">
            <w:pPr>
              <w:pStyle w:val="CodeBold"/>
            </w:pPr>
            <w:r>
              <w:t xml:space="preserve">     }</w:t>
            </w:r>
          </w:p>
          <w:p w14:paraId="7CE91E30" w14:textId="77777777" w:rsidR="00601906" w:rsidRDefault="00601906" w:rsidP="00DE7EB9">
            <w:pPr>
              <w:pStyle w:val="CodeBold"/>
            </w:pPr>
            <w:r>
              <w:t xml:space="preserve">     public function </w:t>
            </w:r>
            <w:proofErr w:type="spellStart"/>
            <w:proofErr w:type="gramStart"/>
            <w:r>
              <w:t>getHigh</w:t>
            </w:r>
            <w:proofErr w:type="spellEnd"/>
            <w:r>
              <w:t>(</w:t>
            </w:r>
            <w:proofErr w:type="gramEnd"/>
            <w:r>
              <w:t>){</w:t>
            </w:r>
          </w:p>
          <w:p w14:paraId="1638086F" w14:textId="3F8953B6" w:rsidR="00601906" w:rsidRDefault="00601906" w:rsidP="00DE7EB9">
            <w:pPr>
              <w:pStyle w:val="CodeBold"/>
            </w:pPr>
            <w:r>
              <w:t xml:space="preserve">       return $this-&gt;</w:t>
            </w:r>
            <w:proofErr w:type="gramStart"/>
            <w:r>
              <w:t>high;</w:t>
            </w:r>
            <w:proofErr w:type="gramEnd"/>
          </w:p>
          <w:p w14:paraId="7EA83A80" w14:textId="77777777" w:rsidR="00601906" w:rsidRDefault="00601906" w:rsidP="00DE7EB9">
            <w:pPr>
              <w:pStyle w:val="CodeBold"/>
            </w:pPr>
            <w:r>
              <w:t xml:space="preserve">     }</w:t>
            </w:r>
          </w:p>
          <w:p w14:paraId="16D938D6" w14:textId="77777777" w:rsidR="00601906" w:rsidRDefault="00601906" w:rsidP="00601906">
            <w:pPr>
              <w:pStyle w:val="Code"/>
            </w:pPr>
          </w:p>
          <w:p w14:paraId="377F23D2" w14:textId="77777777" w:rsidR="00601906" w:rsidRDefault="00601906" w:rsidP="00DE7EB9">
            <w:pPr>
              <w:pStyle w:val="CodeBold"/>
            </w:pPr>
            <w:r>
              <w:t xml:space="preserve">     public function </w:t>
            </w:r>
            <w:proofErr w:type="spellStart"/>
            <w:r>
              <w:t>setHigh</w:t>
            </w:r>
            <w:proofErr w:type="spellEnd"/>
            <w:r>
              <w:t>($</w:t>
            </w:r>
            <w:proofErr w:type="gramStart"/>
            <w:r>
              <w:t>h){</w:t>
            </w:r>
            <w:proofErr w:type="gramEnd"/>
          </w:p>
          <w:p w14:paraId="19A94936" w14:textId="1A8B2DF7" w:rsidR="00601906" w:rsidRDefault="00601906" w:rsidP="00DE7EB9">
            <w:pPr>
              <w:pStyle w:val="CodeBold"/>
            </w:pPr>
            <w:r>
              <w:t xml:space="preserve">       $this-&gt;high = $</w:t>
            </w:r>
            <w:proofErr w:type="gramStart"/>
            <w:r>
              <w:t>h;</w:t>
            </w:r>
            <w:proofErr w:type="gramEnd"/>
          </w:p>
          <w:p w14:paraId="0E6A4F6C" w14:textId="77777777" w:rsidR="00601906" w:rsidRDefault="00601906" w:rsidP="00DE7EB9">
            <w:pPr>
              <w:pStyle w:val="CodeBold"/>
            </w:pPr>
            <w:r>
              <w:t xml:space="preserve">     }</w:t>
            </w:r>
          </w:p>
          <w:p w14:paraId="1F759B8F" w14:textId="77777777" w:rsidR="00601906" w:rsidRDefault="00601906" w:rsidP="00DE7EB9">
            <w:pPr>
              <w:pStyle w:val="CodeBold"/>
            </w:pPr>
            <w:r>
              <w:t xml:space="preserve">     public function </w:t>
            </w:r>
            <w:proofErr w:type="spellStart"/>
            <w:proofErr w:type="gramStart"/>
            <w:r>
              <w:t>getLow</w:t>
            </w:r>
            <w:proofErr w:type="spellEnd"/>
            <w:r>
              <w:t>(</w:t>
            </w:r>
            <w:proofErr w:type="gramEnd"/>
            <w:r>
              <w:t>){</w:t>
            </w:r>
          </w:p>
          <w:p w14:paraId="7DDD6EB3" w14:textId="125D37AD" w:rsidR="00601906" w:rsidRDefault="00601906" w:rsidP="00DE7EB9">
            <w:pPr>
              <w:pStyle w:val="CodeBold"/>
            </w:pPr>
            <w:r>
              <w:t xml:space="preserve">       return $this-&gt;</w:t>
            </w:r>
            <w:proofErr w:type="gramStart"/>
            <w:r>
              <w:t>low;</w:t>
            </w:r>
            <w:proofErr w:type="gramEnd"/>
          </w:p>
          <w:p w14:paraId="32ECBA3F" w14:textId="77777777" w:rsidR="00601906" w:rsidRDefault="00601906" w:rsidP="00DE7EB9">
            <w:pPr>
              <w:pStyle w:val="CodeBold"/>
            </w:pPr>
            <w:r>
              <w:lastRenderedPageBreak/>
              <w:t xml:space="preserve">     }</w:t>
            </w:r>
          </w:p>
          <w:p w14:paraId="3EB1C80C" w14:textId="77777777" w:rsidR="00601906" w:rsidRDefault="00601906" w:rsidP="00DE7EB9">
            <w:pPr>
              <w:pStyle w:val="CodeBold"/>
            </w:pPr>
            <w:r>
              <w:t xml:space="preserve">     public function </w:t>
            </w:r>
            <w:proofErr w:type="spellStart"/>
            <w:r>
              <w:t>setLow</w:t>
            </w:r>
            <w:proofErr w:type="spellEnd"/>
            <w:r>
              <w:t>($</w:t>
            </w:r>
            <w:proofErr w:type="gramStart"/>
            <w:r>
              <w:t>l){</w:t>
            </w:r>
            <w:proofErr w:type="gramEnd"/>
          </w:p>
          <w:p w14:paraId="1E3026B5" w14:textId="09D38B84" w:rsidR="00601906" w:rsidRDefault="00601906" w:rsidP="00DE7EB9">
            <w:pPr>
              <w:pStyle w:val="CodeBold"/>
            </w:pPr>
            <w:r>
              <w:t xml:space="preserve">      $this-&gt;low = $</w:t>
            </w:r>
            <w:proofErr w:type="gramStart"/>
            <w:r>
              <w:t>l;</w:t>
            </w:r>
            <w:proofErr w:type="gramEnd"/>
          </w:p>
          <w:p w14:paraId="3849C306" w14:textId="77777777" w:rsidR="00601906" w:rsidRDefault="00601906" w:rsidP="00DE7EB9">
            <w:pPr>
              <w:pStyle w:val="CodeBold"/>
            </w:pPr>
            <w:r>
              <w:t xml:space="preserve">     }</w:t>
            </w:r>
          </w:p>
          <w:p w14:paraId="00CB8BC9" w14:textId="77777777" w:rsidR="00601906" w:rsidRDefault="00601906" w:rsidP="00DE7EB9">
            <w:pPr>
              <w:pStyle w:val="CodeBold"/>
            </w:pPr>
            <w:r>
              <w:t xml:space="preserve">     public function </w:t>
            </w:r>
            <w:proofErr w:type="spellStart"/>
            <w:proofErr w:type="gramStart"/>
            <w:r>
              <w:t>getDescription</w:t>
            </w:r>
            <w:proofErr w:type="spellEnd"/>
            <w:r>
              <w:t>(</w:t>
            </w:r>
            <w:proofErr w:type="gramEnd"/>
            <w:r>
              <w:t>){</w:t>
            </w:r>
          </w:p>
          <w:p w14:paraId="1BBE3FE4" w14:textId="1D2D9110" w:rsidR="00601906" w:rsidRDefault="00601906" w:rsidP="00DE7EB9">
            <w:pPr>
              <w:pStyle w:val="CodeBold"/>
            </w:pPr>
            <w:r>
              <w:t xml:space="preserve">       return $this-&gt;</w:t>
            </w:r>
            <w:proofErr w:type="gramStart"/>
            <w:r>
              <w:t>description;</w:t>
            </w:r>
            <w:proofErr w:type="gramEnd"/>
          </w:p>
          <w:p w14:paraId="2E8B23C9" w14:textId="139BED65" w:rsidR="00601906" w:rsidRDefault="00601906" w:rsidP="00DE7EB9">
            <w:pPr>
              <w:pStyle w:val="CodeBold"/>
            </w:pPr>
            <w:r>
              <w:t xml:space="preserve">     }</w:t>
            </w:r>
          </w:p>
          <w:p w14:paraId="2AE8A79E" w14:textId="77777777" w:rsidR="00601906" w:rsidRDefault="00601906" w:rsidP="00DE7EB9">
            <w:pPr>
              <w:pStyle w:val="CodeBold"/>
            </w:pPr>
            <w:r>
              <w:t xml:space="preserve">     public function </w:t>
            </w:r>
            <w:proofErr w:type="spellStart"/>
            <w:r>
              <w:t>setDescription</w:t>
            </w:r>
            <w:proofErr w:type="spellEnd"/>
            <w:r>
              <w:t>($</w:t>
            </w:r>
            <w:proofErr w:type="gramStart"/>
            <w:r>
              <w:t>d){</w:t>
            </w:r>
            <w:proofErr w:type="gramEnd"/>
          </w:p>
          <w:p w14:paraId="3A732AD2" w14:textId="7822C28A" w:rsidR="00601906" w:rsidRDefault="00601906" w:rsidP="00DE7EB9">
            <w:pPr>
              <w:pStyle w:val="CodeBold"/>
            </w:pPr>
            <w:r>
              <w:t xml:space="preserve">       $this-&gt;description = $</w:t>
            </w:r>
            <w:proofErr w:type="gramStart"/>
            <w:r>
              <w:t>d;</w:t>
            </w:r>
            <w:proofErr w:type="gramEnd"/>
          </w:p>
          <w:p w14:paraId="302A278C" w14:textId="115C4ABD" w:rsidR="00601906" w:rsidRDefault="00601906" w:rsidP="00DE7EB9">
            <w:pPr>
              <w:pStyle w:val="CodeBold"/>
            </w:pPr>
            <w:r>
              <w:t xml:space="preserve">     }</w:t>
            </w:r>
          </w:p>
        </w:tc>
      </w:tr>
      <w:tr w:rsidR="00601906" w14:paraId="24F9F9CE" w14:textId="77777777" w:rsidTr="00E855EC">
        <w:trPr>
          <w:trHeight w:val="1247"/>
        </w:trPr>
        <w:tc>
          <w:tcPr>
            <w:tcW w:w="450" w:type="dxa"/>
            <w:tcBorders>
              <w:top w:val="nil"/>
              <w:left w:val="nil"/>
              <w:bottom w:val="nil"/>
              <w:right w:val="nil"/>
            </w:tcBorders>
          </w:tcPr>
          <w:p w14:paraId="053A82CA" w14:textId="49592BA3" w:rsidR="00601906" w:rsidRDefault="00601906" w:rsidP="00596952">
            <w:pPr>
              <w:pStyle w:val="TableNumber"/>
            </w:pPr>
            <w:r>
              <w:lastRenderedPageBreak/>
              <w:t>4</w:t>
            </w:r>
          </w:p>
        </w:tc>
        <w:tc>
          <w:tcPr>
            <w:tcW w:w="7650" w:type="dxa"/>
            <w:tcBorders>
              <w:top w:val="nil"/>
              <w:left w:val="nil"/>
              <w:bottom w:val="nil"/>
              <w:right w:val="nil"/>
            </w:tcBorders>
          </w:tcPr>
          <w:p w14:paraId="7861D631" w14:textId="08B366E0" w:rsidR="003E5C68" w:rsidRDefault="00601906" w:rsidP="00596952">
            <w:pPr>
              <w:pStyle w:val="TableText"/>
            </w:pPr>
            <w:r>
              <w:t xml:space="preserve">Now in </w:t>
            </w:r>
            <w:r w:rsidR="0070390F">
              <w:rPr>
                <w:rStyle w:val="MarginNote-URL"/>
              </w:rPr>
              <w:t>lab13</w:t>
            </w:r>
            <w:r w:rsidR="003E5C68" w:rsidRPr="0031660D">
              <w:rPr>
                <w:rStyle w:val="MarginNote-URL"/>
              </w:rPr>
              <w:t>-exercise04.php</w:t>
            </w:r>
            <w:r w:rsidR="003E5C68" w:rsidRPr="0031660D">
              <w:t xml:space="preserve"> </w:t>
            </w:r>
            <w:r>
              <w:t xml:space="preserve">replace the former accessing of variables directly with </w:t>
            </w:r>
            <w:r w:rsidR="003E5C68">
              <w:t>calls to the appropriate setter as follows:</w:t>
            </w:r>
          </w:p>
          <w:p w14:paraId="1184DEC8" w14:textId="77777777" w:rsidR="00601906" w:rsidRDefault="00601906" w:rsidP="00DE7EB9">
            <w:pPr>
              <w:pStyle w:val="CodeAbove"/>
            </w:pPr>
            <w:r>
              <w:t>for ($</w:t>
            </w:r>
            <w:proofErr w:type="spellStart"/>
            <w:r>
              <w:t>i</w:t>
            </w:r>
            <w:proofErr w:type="spellEnd"/>
            <w:r>
              <w:t>=</w:t>
            </w:r>
            <w:proofErr w:type="gramStart"/>
            <w:r>
              <w:t>0;$</w:t>
            </w:r>
            <w:proofErr w:type="spellStart"/>
            <w:proofErr w:type="gramEnd"/>
            <w:r>
              <w:t>i</w:t>
            </w:r>
            <w:proofErr w:type="spellEnd"/>
            <w:r>
              <w:t>&lt;7;$</w:t>
            </w:r>
            <w:proofErr w:type="spellStart"/>
            <w:r>
              <w:t>i</w:t>
            </w:r>
            <w:proofErr w:type="spellEnd"/>
            <w:r>
              <w:t>++){</w:t>
            </w:r>
          </w:p>
          <w:p w14:paraId="31635F52" w14:textId="2810D252" w:rsidR="00601906" w:rsidRDefault="00601906" w:rsidP="00601906">
            <w:pPr>
              <w:pStyle w:val="Code"/>
            </w:pPr>
            <w:r>
              <w:t xml:space="preserve">  $</w:t>
            </w:r>
            <w:proofErr w:type="spellStart"/>
            <w:r>
              <w:t>dayOne</w:t>
            </w:r>
            <w:proofErr w:type="spellEnd"/>
            <w:r>
              <w:t xml:space="preserve"> = new </w:t>
            </w:r>
            <w:proofErr w:type="gramStart"/>
            <w:r>
              <w:t>Forecast(</w:t>
            </w:r>
            <w:proofErr w:type="gramEnd"/>
            <w:r>
              <w:t>);</w:t>
            </w:r>
          </w:p>
          <w:p w14:paraId="13B8D88A" w14:textId="77777777" w:rsidR="003E5C68" w:rsidRDefault="00601906" w:rsidP="00601906">
            <w:pPr>
              <w:pStyle w:val="Code"/>
            </w:pPr>
            <w:r>
              <w:t xml:space="preserve">  $</w:t>
            </w:r>
            <w:proofErr w:type="spellStart"/>
            <w:r>
              <w:t>dayOne</w:t>
            </w:r>
            <w:proofErr w:type="spellEnd"/>
            <w:r>
              <w:t>-&gt;</w:t>
            </w:r>
            <w:proofErr w:type="spellStart"/>
            <w:r w:rsidRPr="003E5C68">
              <w:rPr>
                <w:rStyle w:val="CodeBoldChar"/>
              </w:rPr>
              <w:t>setHigh</w:t>
            </w:r>
            <w:proofErr w:type="spellEnd"/>
            <w:r>
              <w:t>($</w:t>
            </w:r>
            <w:proofErr w:type="spellStart"/>
            <w:r>
              <w:t>i</w:t>
            </w:r>
            <w:proofErr w:type="spellEnd"/>
            <w:r>
              <w:t>*5</w:t>
            </w:r>
            <w:proofErr w:type="gramStart"/>
            <w:r>
              <w:t>);</w:t>
            </w:r>
            <w:proofErr w:type="gramEnd"/>
          </w:p>
          <w:p w14:paraId="3239F054" w14:textId="05CE2CA6" w:rsidR="00601906" w:rsidRDefault="003E5C68" w:rsidP="00601906">
            <w:pPr>
              <w:pStyle w:val="Code"/>
            </w:pPr>
            <w:r>
              <w:t xml:space="preserve"> </w:t>
            </w:r>
            <w:r w:rsidR="00601906">
              <w:t xml:space="preserve"> $</w:t>
            </w:r>
            <w:proofErr w:type="spellStart"/>
            <w:r w:rsidR="00601906">
              <w:t>dayOne</w:t>
            </w:r>
            <w:proofErr w:type="spellEnd"/>
            <w:r w:rsidR="00601906">
              <w:t>-&gt;</w:t>
            </w:r>
            <w:proofErr w:type="spellStart"/>
            <w:r w:rsidR="00601906" w:rsidRPr="003E5C68">
              <w:rPr>
                <w:rStyle w:val="CodeBoldChar"/>
              </w:rPr>
              <w:t>setLow</w:t>
            </w:r>
            <w:proofErr w:type="spellEnd"/>
            <w:r w:rsidR="00601906">
              <w:t>($</w:t>
            </w:r>
            <w:proofErr w:type="spellStart"/>
            <w:r w:rsidR="00601906">
              <w:t>i</w:t>
            </w:r>
            <w:proofErr w:type="spellEnd"/>
            <w:r w:rsidR="00601906">
              <w:t>*-5</w:t>
            </w:r>
            <w:proofErr w:type="gramStart"/>
            <w:r w:rsidR="00601906">
              <w:t>);</w:t>
            </w:r>
            <w:proofErr w:type="gramEnd"/>
          </w:p>
          <w:p w14:paraId="73C589F3" w14:textId="12A15E92" w:rsidR="00601906" w:rsidRDefault="003E5C68" w:rsidP="00601906">
            <w:pPr>
              <w:pStyle w:val="Code"/>
            </w:pPr>
            <w:r>
              <w:t xml:space="preserve"> </w:t>
            </w:r>
            <w:r w:rsidR="00601906">
              <w:t xml:space="preserve"> $</w:t>
            </w:r>
            <w:proofErr w:type="spellStart"/>
            <w:r w:rsidR="00601906">
              <w:t>dayOne</w:t>
            </w:r>
            <w:proofErr w:type="spellEnd"/>
            <w:r w:rsidR="00601906">
              <w:t>-&gt;</w:t>
            </w:r>
            <w:proofErr w:type="spellStart"/>
            <w:proofErr w:type="gramStart"/>
            <w:r w:rsidR="00601906" w:rsidRPr="003E5C68">
              <w:rPr>
                <w:rStyle w:val="CodeBoldChar"/>
              </w:rPr>
              <w:t>setDate</w:t>
            </w:r>
            <w:proofErr w:type="spellEnd"/>
            <w:r w:rsidR="00601906">
              <w:t>(</w:t>
            </w:r>
            <w:proofErr w:type="gramEnd"/>
            <w:r w:rsidR="00601906">
              <w:t>date("d M, Y", $today+$</w:t>
            </w:r>
            <w:proofErr w:type="spellStart"/>
            <w:r w:rsidR="00601906">
              <w:t>i</w:t>
            </w:r>
            <w:proofErr w:type="spellEnd"/>
            <w:r w:rsidR="00601906">
              <w:t>*$</w:t>
            </w:r>
            <w:proofErr w:type="spellStart"/>
            <w:r w:rsidR="00601906">
              <w:t>oneday</w:t>
            </w:r>
            <w:proofErr w:type="spellEnd"/>
            <w:r w:rsidR="00601906">
              <w:t>));</w:t>
            </w:r>
          </w:p>
          <w:p w14:paraId="7C4A1B65" w14:textId="18039F44" w:rsidR="00601906" w:rsidRDefault="00601906" w:rsidP="00601906">
            <w:pPr>
              <w:pStyle w:val="Code"/>
            </w:pPr>
            <w:r>
              <w:t xml:space="preserve">  $</w:t>
            </w:r>
            <w:proofErr w:type="spellStart"/>
            <w:r>
              <w:t>dayOne</w:t>
            </w:r>
            <w:proofErr w:type="spellEnd"/>
            <w:r>
              <w:t>-&gt;</w:t>
            </w:r>
            <w:proofErr w:type="spellStart"/>
            <w:r w:rsidRPr="003E5C68">
              <w:rPr>
                <w:rStyle w:val="CodeBoldChar"/>
              </w:rPr>
              <w:t>setDescription</w:t>
            </w:r>
            <w:proofErr w:type="spellEnd"/>
            <w:r>
              <w:t>("Sunny"</w:t>
            </w:r>
            <w:proofErr w:type="gramStart"/>
            <w:r>
              <w:t>);</w:t>
            </w:r>
            <w:proofErr w:type="gramEnd"/>
          </w:p>
          <w:p w14:paraId="4209F617" w14:textId="0F3DE93F" w:rsidR="00601906" w:rsidRDefault="00601906" w:rsidP="00601906">
            <w:pPr>
              <w:pStyle w:val="Code"/>
            </w:pPr>
            <w:r>
              <w:t xml:space="preserve">  $</w:t>
            </w:r>
            <w:proofErr w:type="gramStart"/>
            <w:r>
              <w:t>forecast[</w:t>
            </w:r>
            <w:proofErr w:type="gramEnd"/>
            <w:r>
              <w:t>]=$</w:t>
            </w:r>
            <w:proofErr w:type="spellStart"/>
            <w:r>
              <w:t>dayOne</w:t>
            </w:r>
            <w:proofErr w:type="spellEnd"/>
            <w:r>
              <w:t>;</w:t>
            </w:r>
          </w:p>
          <w:p w14:paraId="30B82F43" w14:textId="1332A8B3" w:rsidR="00601906" w:rsidRDefault="00601906" w:rsidP="00601906">
            <w:pPr>
              <w:pStyle w:val="Code"/>
            </w:pPr>
            <w:r>
              <w:t>}</w:t>
            </w:r>
          </w:p>
        </w:tc>
      </w:tr>
      <w:tr w:rsidR="00601906" w14:paraId="492015E5" w14:textId="77777777" w:rsidTr="00E855EC">
        <w:trPr>
          <w:trHeight w:val="1247"/>
        </w:trPr>
        <w:tc>
          <w:tcPr>
            <w:tcW w:w="450" w:type="dxa"/>
            <w:tcBorders>
              <w:top w:val="nil"/>
              <w:left w:val="nil"/>
              <w:bottom w:val="nil"/>
              <w:right w:val="nil"/>
            </w:tcBorders>
          </w:tcPr>
          <w:p w14:paraId="37DBA273" w14:textId="5C631EEB" w:rsidR="00601906" w:rsidRDefault="00601906" w:rsidP="00596952">
            <w:pPr>
              <w:pStyle w:val="TableNumber"/>
            </w:pPr>
          </w:p>
        </w:tc>
        <w:tc>
          <w:tcPr>
            <w:tcW w:w="7650" w:type="dxa"/>
            <w:tcBorders>
              <w:top w:val="nil"/>
              <w:left w:val="nil"/>
              <w:bottom w:val="nil"/>
              <w:right w:val="nil"/>
            </w:tcBorders>
          </w:tcPr>
          <w:p w14:paraId="62F56A2A" w14:textId="3A5A0593" w:rsidR="00601906" w:rsidRDefault="00C31B16" w:rsidP="00596952">
            <w:pPr>
              <w:pStyle w:val="TableText"/>
            </w:pPr>
            <w:r>
              <w:t xml:space="preserve">Your final page should almost look correct now, but the </w:t>
            </w:r>
            <w:proofErr w:type="spellStart"/>
            <w:r w:rsidRPr="00DE7EB9">
              <w:rPr>
                <w:rStyle w:val="CodeChar"/>
              </w:rPr>
              <w:t>allTimeHgh</w:t>
            </w:r>
            <w:proofErr w:type="spellEnd"/>
            <w:r>
              <w:t xml:space="preserve"> and </w:t>
            </w:r>
            <w:proofErr w:type="spellStart"/>
            <w:r w:rsidRPr="00DE7EB9">
              <w:rPr>
                <w:rStyle w:val="CodeChar"/>
              </w:rPr>
              <w:t>allTimeLow</w:t>
            </w:r>
            <w:proofErr w:type="spellEnd"/>
            <w:r>
              <w:t xml:space="preserve"> variables are still not </w:t>
            </w:r>
            <w:r w:rsidR="00DE7EB9">
              <w:t>being</w:t>
            </w:r>
            <w:r>
              <w:t xml:space="preserve"> updated. </w:t>
            </w:r>
          </w:p>
          <w:p w14:paraId="68D9EBD6" w14:textId="77777777" w:rsidR="00C31B16" w:rsidRDefault="00C31B16" w:rsidP="00596952">
            <w:pPr>
              <w:pStyle w:val="TableText"/>
            </w:pPr>
            <w:r>
              <w:t xml:space="preserve">By adding the check for the lowest and highest values (as we did in our constructor back in Exercise 3) into our setter functions, we will ensure data is correct. Now we can rest assured that however our class is used, the </w:t>
            </w:r>
            <w:proofErr w:type="spellStart"/>
            <w:r w:rsidRPr="00DE7EB9">
              <w:rPr>
                <w:rStyle w:val="CodeChar"/>
              </w:rPr>
              <w:t>allTimeHigh</w:t>
            </w:r>
            <w:proofErr w:type="spellEnd"/>
            <w:r>
              <w:t xml:space="preserve"> and </w:t>
            </w:r>
            <w:proofErr w:type="spellStart"/>
            <w:r w:rsidRPr="00DE7EB9">
              <w:rPr>
                <w:rStyle w:val="CodeChar"/>
              </w:rPr>
              <w:t>allTimeLow</w:t>
            </w:r>
            <w:proofErr w:type="spellEnd"/>
            <w:r>
              <w:t xml:space="preserve"> will be updated correctly, since they can only be modified by the constructor or the setter.</w:t>
            </w:r>
          </w:p>
          <w:p w14:paraId="421B6F19" w14:textId="0B2DFB06" w:rsidR="00C31B16" w:rsidRDefault="00C31B16" w:rsidP="00596952">
            <w:pPr>
              <w:pStyle w:val="TableText"/>
            </w:pPr>
            <w:r>
              <w:t>Correcting this oversight will serve as a proof of concept about why encapsulation matters. The code below shows how to add to our setters for high and low with changes in red</w:t>
            </w:r>
          </w:p>
          <w:p w14:paraId="1A790288" w14:textId="4A54125D" w:rsidR="00C31B16" w:rsidRDefault="00C31B16" w:rsidP="00DE7EB9">
            <w:pPr>
              <w:pStyle w:val="CodeAbove"/>
            </w:pPr>
            <w:r>
              <w:t xml:space="preserve">public function </w:t>
            </w:r>
            <w:proofErr w:type="spellStart"/>
            <w:r>
              <w:t>setHigh</w:t>
            </w:r>
            <w:proofErr w:type="spellEnd"/>
            <w:r>
              <w:t>($h)</w:t>
            </w:r>
            <w:r w:rsidR="00DE7EB9">
              <w:t xml:space="preserve"> </w:t>
            </w:r>
            <w:r>
              <w:t>{</w:t>
            </w:r>
          </w:p>
          <w:p w14:paraId="10E5C28A" w14:textId="2C3A51CB" w:rsidR="00C31B16" w:rsidRDefault="00C31B16" w:rsidP="00C31B16">
            <w:pPr>
              <w:pStyle w:val="CodeBold"/>
            </w:pPr>
            <w:r>
              <w:t xml:space="preserve">  if</w:t>
            </w:r>
            <w:r w:rsidR="00DE7EB9">
              <w:t xml:space="preserve"> </w:t>
            </w:r>
            <w:r>
              <w:t>($h</w:t>
            </w:r>
            <w:r w:rsidR="00DE7EB9">
              <w:t xml:space="preserve"> </w:t>
            </w:r>
            <w:r>
              <w:t>&gt;</w:t>
            </w:r>
            <w:r w:rsidR="00DE7EB9">
              <w:t xml:space="preserve"> </w:t>
            </w:r>
            <w:proofErr w:type="gramStart"/>
            <w:r>
              <w:t>self::</w:t>
            </w:r>
            <w:proofErr w:type="gramEnd"/>
            <w:r>
              <w:t>$</w:t>
            </w:r>
            <w:proofErr w:type="spellStart"/>
            <w:r>
              <w:t>allTimeHigh</w:t>
            </w:r>
            <w:proofErr w:type="spellEnd"/>
            <w:r>
              <w:t>)</w:t>
            </w:r>
            <w:r w:rsidR="00DE7EB9">
              <w:t xml:space="preserve"> </w:t>
            </w:r>
            <w:r>
              <w:t>{</w:t>
            </w:r>
          </w:p>
          <w:p w14:paraId="35A7404A" w14:textId="4A8BC114" w:rsidR="00C31B16" w:rsidRDefault="00C31B16" w:rsidP="00C31B16">
            <w:pPr>
              <w:pStyle w:val="CodeBold"/>
            </w:pPr>
            <w:r>
              <w:t xml:space="preserve">    </w:t>
            </w:r>
            <w:proofErr w:type="gramStart"/>
            <w:r>
              <w:t>self::</w:t>
            </w:r>
            <w:proofErr w:type="gramEnd"/>
            <w:r>
              <w:t>$</w:t>
            </w:r>
            <w:proofErr w:type="spellStart"/>
            <w:r>
              <w:t>allTimeHigh</w:t>
            </w:r>
            <w:proofErr w:type="spellEnd"/>
            <w:r w:rsidR="00DE7EB9">
              <w:t xml:space="preserve"> </w:t>
            </w:r>
            <w:r>
              <w:t>=</w:t>
            </w:r>
            <w:r w:rsidR="00DE7EB9">
              <w:t xml:space="preserve"> </w:t>
            </w:r>
            <w:r>
              <w:t>$h;</w:t>
            </w:r>
          </w:p>
          <w:p w14:paraId="10D8F85A" w14:textId="5B2E7953" w:rsidR="00C31B16" w:rsidRDefault="00C31B16" w:rsidP="00C31B16">
            <w:pPr>
              <w:pStyle w:val="CodeBold"/>
            </w:pPr>
            <w:r>
              <w:t xml:space="preserve">  }</w:t>
            </w:r>
          </w:p>
          <w:p w14:paraId="297C5074" w14:textId="77777777" w:rsidR="00C31B16" w:rsidRDefault="00C31B16" w:rsidP="00C31B16">
            <w:pPr>
              <w:pStyle w:val="Code"/>
            </w:pPr>
            <w:r>
              <w:t xml:space="preserve">  $this-&gt;high = $</w:t>
            </w:r>
            <w:proofErr w:type="gramStart"/>
            <w:r>
              <w:t>h;</w:t>
            </w:r>
            <w:proofErr w:type="gramEnd"/>
          </w:p>
          <w:p w14:paraId="47CAB5EC" w14:textId="21272997" w:rsidR="00C31B16" w:rsidRDefault="00C31B16" w:rsidP="00C31B16">
            <w:pPr>
              <w:pStyle w:val="Code"/>
            </w:pPr>
            <w:r>
              <w:t>}</w:t>
            </w:r>
          </w:p>
          <w:p w14:paraId="0EB0C608" w14:textId="7B551C5C" w:rsidR="00C31B16" w:rsidRDefault="00C31B16" w:rsidP="00C31B16">
            <w:pPr>
              <w:pStyle w:val="Code"/>
            </w:pPr>
            <w:r>
              <w:t xml:space="preserve">public function </w:t>
            </w:r>
            <w:proofErr w:type="spellStart"/>
            <w:r>
              <w:t>setLow</w:t>
            </w:r>
            <w:proofErr w:type="spellEnd"/>
            <w:r>
              <w:t>($l)</w:t>
            </w:r>
            <w:r w:rsidR="00DE7EB9">
              <w:t xml:space="preserve"> </w:t>
            </w:r>
            <w:r>
              <w:t>{</w:t>
            </w:r>
          </w:p>
          <w:p w14:paraId="4708A576" w14:textId="5460AE17" w:rsidR="00C31B16" w:rsidRDefault="00C31B16" w:rsidP="00C31B16">
            <w:pPr>
              <w:pStyle w:val="CodeBold"/>
            </w:pPr>
            <w:r>
              <w:t xml:space="preserve">  if</w:t>
            </w:r>
            <w:r w:rsidR="00DE7EB9">
              <w:t xml:space="preserve"> </w:t>
            </w:r>
            <w:r>
              <w:t>($l</w:t>
            </w:r>
            <w:r w:rsidR="00DE7EB9">
              <w:t xml:space="preserve"> </w:t>
            </w:r>
            <w:r>
              <w:t>&lt;</w:t>
            </w:r>
            <w:r w:rsidR="00DE7EB9">
              <w:t xml:space="preserve"> </w:t>
            </w:r>
            <w:proofErr w:type="gramStart"/>
            <w:r>
              <w:t>self::</w:t>
            </w:r>
            <w:proofErr w:type="gramEnd"/>
            <w:r>
              <w:t>$</w:t>
            </w:r>
            <w:proofErr w:type="spellStart"/>
            <w:r>
              <w:t>allTimeLow</w:t>
            </w:r>
            <w:proofErr w:type="spellEnd"/>
            <w:r>
              <w:t>)</w:t>
            </w:r>
            <w:r w:rsidR="00DE7EB9">
              <w:t xml:space="preserve"> </w:t>
            </w:r>
            <w:r>
              <w:t>{</w:t>
            </w:r>
          </w:p>
          <w:p w14:paraId="31C068EC" w14:textId="4D02B135" w:rsidR="00C31B16" w:rsidRDefault="00C31B16" w:rsidP="00C31B16">
            <w:pPr>
              <w:pStyle w:val="CodeBold"/>
            </w:pPr>
            <w:r>
              <w:t xml:space="preserve">    </w:t>
            </w:r>
            <w:proofErr w:type="gramStart"/>
            <w:r>
              <w:t>self::</w:t>
            </w:r>
            <w:proofErr w:type="gramEnd"/>
            <w:r>
              <w:t>$</w:t>
            </w:r>
            <w:proofErr w:type="spellStart"/>
            <w:r>
              <w:t>allTimeLow</w:t>
            </w:r>
            <w:proofErr w:type="spellEnd"/>
            <w:r w:rsidR="00DE7EB9">
              <w:t xml:space="preserve"> </w:t>
            </w:r>
            <w:r>
              <w:t>=</w:t>
            </w:r>
            <w:r w:rsidR="00DE7EB9">
              <w:t xml:space="preserve"> </w:t>
            </w:r>
            <w:r>
              <w:t>$l;</w:t>
            </w:r>
          </w:p>
          <w:p w14:paraId="4608FE99" w14:textId="77777777" w:rsidR="00C31B16" w:rsidRDefault="00C31B16" w:rsidP="00C31B16">
            <w:pPr>
              <w:pStyle w:val="CodeBold"/>
            </w:pPr>
            <w:r>
              <w:t xml:space="preserve">  }</w:t>
            </w:r>
          </w:p>
          <w:p w14:paraId="09162CA2" w14:textId="249E6ACF" w:rsidR="00C31B16" w:rsidRDefault="00C31B16" w:rsidP="00C31B16">
            <w:pPr>
              <w:pStyle w:val="Code"/>
            </w:pPr>
            <w:r>
              <w:t xml:space="preserve">  $this-&gt;low = $</w:t>
            </w:r>
            <w:proofErr w:type="gramStart"/>
            <w:r>
              <w:t>l;</w:t>
            </w:r>
            <w:proofErr w:type="gramEnd"/>
          </w:p>
          <w:p w14:paraId="593D157A" w14:textId="621C1759" w:rsidR="00C31B16" w:rsidRDefault="00C31B16" w:rsidP="00C31B16">
            <w:pPr>
              <w:pStyle w:val="Code"/>
            </w:pPr>
            <w:r>
              <w:t>}</w:t>
            </w:r>
          </w:p>
          <w:p w14:paraId="7FF3DADC" w14:textId="13BF2527" w:rsidR="007263CC" w:rsidRDefault="00C31B16" w:rsidP="00DE7EB9">
            <w:pPr>
              <w:pStyle w:val="TableComment"/>
            </w:pPr>
            <w:r>
              <w:t xml:space="preserve"> </w:t>
            </w:r>
            <w:r w:rsidR="007263CC">
              <w:t xml:space="preserve">Now your page will contain not look like </w:t>
            </w:r>
            <w:r w:rsidR="0070390F">
              <w:t xml:space="preserve">Figure </w:t>
            </w:r>
            <w:proofErr w:type="gramStart"/>
            <w:r w:rsidR="0070390F">
              <w:t>13</w:t>
            </w:r>
            <w:r w:rsidR="00791494">
              <w:t>.</w:t>
            </w:r>
            <w:r w:rsidR="00106308">
              <w:t>2</w:t>
            </w:r>
            <w:r w:rsidR="007263CC">
              <w:t>, but</w:t>
            </w:r>
            <w:proofErr w:type="gramEnd"/>
            <w:r w:rsidR="007263CC">
              <w:t xml:space="preserve"> will manage and validate the </w:t>
            </w:r>
            <w:proofErr w:type="spellStart"/>
            <w:r w:rsidR="007263CC">
              <w:t>all time</w:t>
            </w:r>
            <w:proofErr w:type="spellEnd"/>
            <w:r w:rsidR="007263CC">
              <w:t xml:space="preserve"> high and low, including every time any instance of a Forecast is updated!</w:t>
            </w:r>
          </w:p>
        </w:tc>
      </w:tr>
    </w:tbl>
    <w:p w14:paraId="3B702F81" w14:textId="4AF7FB79" w:rsidR="000E633A" w:rsidRPr="002D0E06" w:rsidRDefault="007263CC" w:rsidP="000E633A">
      <w:pPr>
        <w:pStyle w:val="FigureImage"/>
      </w:pPr>
      <w:r>
        <w:rPr>
          <w:noProof/>
        </w:rPr>
        <w:lastRenderedPageBreak/>
        <w:drawing>
          <wp:inline distT="0" distB="0" distL="0" distR="0" wp14:anchorId="26772002" wp14:editId="669632CA">
            <wp:extent cx="4800600" cy="2185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2.11.36 P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2185670"/>
                    </a:xfrm>
                    <a:prstGeom prst="rect">
                      <a:avLst/>
                    </a:prstGeom>
                  </pic:spPr>
                </pic:pic>
              </a:graphicData>
            </a:graphic>
          </wp:inline>
        </w:drawing>
      </w:r>
    </w:p>
    <w:p w14:paraId="59DB412D" w14:textId="6F756EBE" w:rsidR="000E633A" w:rsidRDefault="0070390F" w:rsidP="000E633A">
      <w:pPr>
        <w:pStyle w:val="Caption"/>
      </w:pPr>
      <w:bookmarkStart w:id="0" w:name="_Ref352662651"/>
      <w:r>
        <w:t>Figure 13</w:t>
      </w:r>
      <w:r w:rsidR="00791494">
        <w:t>.</w:t>
      </w:r>
      <w:r w:rsidR="006424C7">
        <w:fldChar w:fldCharType="begin"/>
      </w:r>
      <w:r w:rsidR="000E633A">
        <w:instrText xml:space="preserve"> SEQ Figure \* ARABIC </w:instrText>
      </w:r>
      <w:r w:rsidR="006424C7">
        <w:fldChar w:fldCharType="separate"/>
      </w:r>
      <w:r w:rsidR="00F9249B">
        <w:rPr>
          <w:noProof/>
        </w:rPr>
        <w:t>2</w:t>
      </w:r>
      <w:r w:rsidR="006424C7">
        <w:fldChar w:fldCharType="end"/>
      </w:r>
      <w:bookmarkEnd w:id="0"/>
      <w:r w:rsidR="00A06BEF" w:rsidRPr="002D0E06">
        <w:t xml:space="preserve"> </w:t>
      </w:r>
      <w:r w:rsidR="00A06BEF">
        <w:t>Screenshot</w:t>
      </w:r>
      <w:r w:rsidR="005B4665">
        <w:t xml:space="preserve"> of the completed Exercise 4, with encapsulated getters and setters.</w:t>
      </w:r>
    </w:p>
    <w:p w14:paraId="4B6048F8" w14:textId="77777777" w:rsidR="0036006F" w:rsidRP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30FF2B2" w14:textId="77777777" w:rsidTr="00324341">
        <w:trPr>
          <w:gridBefore w:val="1"/>
          <w:wBefore w:w="450" w:type="dxa"/>
        </w:trPr>
        <w:tc>
          <w:tcPr>
            <w:tcW w:w="7650" w:type="dxa"/>
            <w:tcBorders>
              <w:bottom w:val="single" w:sz="4" w:space="0" w:color="000080"/>
            </w:tcBorders>
            <w:shd w:val="clear" w:color="auto" w:fill="404040"/>
          </w:tcPr>
          <w:p w14:paraId="47DC21F8" w14:textId="04628ED0" w:rsidR="0036006F" w:rsidRDefault="0036006F" w:rsidP="00324341">
            <w:pPr>
              <w:pStyle w:val="TableStepHead"/>
            </w:pPr>
            <w:r>
              <w:br w:type="page"/>
            </w:r>
            <w:r w:rsidR="0070390F">
              <w:rPr>
                <w:rStyle w:val="TableHeadingChar"/>
              </w:rPr>
              <w:t>EXERCISE 13</w:t>
            </w:r>
            <w:r>
              <w:rPr>
                <w:rStyle w:val="TableHeadingChar"/>
              </w:rPr>
              <w:t>.</w:t>
            </w:r>
            <w:r w:rsidR="006424C7" w:rsidRPr="00F07AA1">
              <w:rPr>
                <w:rStyle w:val="TableHeadingChar"/>
              </w:rPr>
              <w:fldChar w:fldCharType="begin"/>
            </w:r>
            <w:r w:rsidRPr="00F07AA1">
              <w:rPr>
                <w:rStyle w:val="TableHeadingChar"/>
              </w:rPr>
              <w:instrText xml:space="preserve"> AUTONUMLGL \e </w:instrText>
            </w:r>
            <w:r w:rsidR="006424C7" w:rsidRPr="00F07AA1">
              <w:rPr>
                <w:rStyle w:val="TableHeadingChar"/>
              </w:rPr>
              <w:fldChar w:fldCharType="end"/>
            </w:r>
            <w:r>
              <w:t xml:space="preserve">  — </w:t>
            </w:r>
            <w:r w:rsidR="00A84A5A" w:rsidRPr="00A84A5A">
              <w:t>Inheritance</w:t>
            </w:r>
          </w:p>
        </w:tc>
      </w:tr>
      <w:tr w:rsidR="0036006F" w14:paraId="4C9171D1" w14:textId="77777777" w:rsidTr="00C9360D">
        <w:tc>
          <w:tcPr>
            <w:tcW w:w="450" w:type="dxa"/>
            <w:tcBorders>
              <w:top w:val="nil"/>
              <w:left w:val="nil"/>
              <w:bottom w:val="nil"/>
              <w:right w:val="nil"/>
            </w:tcBorders>
          </w:tcPr>
          <w:p w14:paraId="75DE7B11" w14:textId="77777777" w:rsidR="0036006F" w:rsidRDefault="0036006F" w:rsidP="00324341">
            <w:pPr>
              <w:pStyle w:val="TableNumber"/>
            </w:pPr>
            <w:r>
              <w:t>1</w:t>
            </w:r>
          </w:p>
        </w:tc>
        <w:tc>
          <w:tcPr>
            <w:tcW w:w="7650" w:type="dxa"/>
            <w:tcBorders>
              <w:top w:val="nil"/>
              <w:left w:val="nil"/>
              <w:bottom w:val="nil"/>
              <w:right w:val="nil"/>
            </w:tcBorders>
          </w:tcPr>
          <w:p w14:paraId="7324244C" w14:textId="0D8D0E4E" w:rsidR="0036006F" w:rsidRDefault="00D942EC" w:rsidP="00D942EC">
            <w:pPr>
              <w:pStyle w:val="TableText"/>
            </w:pPr>
            <w:r>
              <w:t>Open and run</w:t>
            </w:r>
            <w:r w:rsidR="0036006F">
              <w:t xml:space="preserve"> </w:t>
            </w:r>
            <w:r w:rsidR="0070390F">
              <w:rPr>
                <w:rStyle w:val="MarginNote-URL"/>
              </w:rPr>
              <w:t>lab13</w:t>
            </w:r>
            <w:r w:rsidR="0036006F" w:rsidRPr="00222CD7">
              <w:rPr>
                <w:rStyle w:val="MarginNote-URL"/>
              </w:rPr>
              <w:t>-exercise0</w:t>
            </w:r>
            <w:r w:rsidRPr="00222CD7">
              <w:rPr>
                <w:rStyle w:val="MarginNote-URL"/>
              </w:rPr>
              <w:t>5</w:t>
            </w:r>
            <w:r w:rsidR="0036006F" w:rsidRPr="00222CD7">
              <w:rPr>
                <w:rStyle w:val="MarginNote-URL"/>
              </w:rPr>
              <w:t>.php</w:t>
            </w:r>
            <w:r w:rsidR="0036006F">
              <w:t>.</w:t>
            </w:r>
            <w:r>
              <w:t xml:space="preserve"> </w:t>
            </w:r>
            <w:r w:rsidR="00476AA0">
              <w:t>Notice that it prints out a list of vehicles.</w:t>
            </w:r>
            <w:r w:rsidR="00222CD7">
              <w:t xml:space="preserve"> Since students readily understand vehicles as a concept, they make a decent way to explain inheritance.</w:t>
            </w:r>
          </w:p>
        </w:tc>
      </w:tr>
      <w:tr w:rsidR="00222CD7" w14:paraId="617C6C55" w14:textId="77777777" w:rsidTr="00C9360D">
        <w:trPr>
          <w:trHeight w:val="988"/>
        </w:trPr>
        <w:tc>
          <w:tcPr>
            <w:tcW w:w="450" w:type="dxa"/>
            <w:tcBorders>
              <w:top w:val="nil"/>
              <w:left w:val="nil"/>
              <w:bottom w:val="nil"/>
              <w:right w:val="nil"/>
            </w:tcBorders>
          </w:tcPr>
          <w:p w14:paraId="02C842A9" w14:textId="77777777" w:rsidR="00222CD7" w:rsidRDefault="00222CD7" w:rsidP="00324341">
            <w:pPr>
              <w:pStyle w:val="TableNumber"/>
            </w:pPr>
            <w:r>
              <w:t>2</w:t>
            </w:r>
          </w:p>
        </w:tc>
        <w:tc>
          <w:tcPr>
            <w:tcW w:w="7650" w:type="dxa"/>
            <w:tcBorders>
              <w:top w:val="nil"/>
              <w:left w:val="nil"/>
              <w:bottom w:val="nil"/>
              <w:right w:val="nil"/>
            </w:tcBorders>
          </w:tcPr>
          <w:p w14:paraId="0135CF50" w14:textId="1FAD1D1A" w:rsidR="00222CD7" w:rsidRDefault="00222CD7" w:rsidP="00222CD7">
            <w:pPr>
              <w:pStyle w:val="TableText"/>
            </w:pPr>
            <w:r>
              <w:t xml:space="preserve">Open </w:t>
            </w:r>
            <w:proofErr w:type="spellStart"/>
            <w:r w:rsidRPr="00222CD7">
              <w:rPr>
                <w:rStyle w:val="MarginNote-URL"/>
              </w:rPr>
              <w:t>Vehicle.class.php</w:t>
            </w:r>
            <w:proofErr w:type="spellEnd"/>
            <w:r>
              <w:t xml:space="preserve">, to see the given definition for a Vehicle. Add one more class below the definition of Vehicle: </w:t>
            </w:r>
            <w:proofErr w:type="spellStart"/>
            <w:proofErr w:type="gramStart"/>
            <w:r w:rsidRPr="0088157B">
              <w:rPr>
                <w:i/>
              </w:rPr>
              <w:t>LandVehicle</w:t>
            </w:r>
            <w:proofErr w:type="spellEnd"/>
            <w:r>
              <w:t xml:space="preserve">  as</w:t>
            </w:r>
            <w:proofErr w:type="gramEnd"/>
            <w:r>
              <w:t xml:space="preserve"> follows:</w:t>
            </w:r>
            <w:r>
              <w:br/>
            </w:r>
          </w:p>
          <w:p w14:paraId="5F08AFE8" w14:textId="7EC110BB" w:rsidR="00222CD7" w:rsidRPr="00222CD7" w:rsidRDefault="00222CD7" w:rsidP="00222CD7">
            <w:pPr>
              <w:pStyle w:val="CodeBold"/>
            </w:pPr>
            <w:r w:rsidRPr="00222CD7">
              <w:t xml:space="preserve">class </w:t>
            </w:r>
            <w:proofErr w:type="spellStart"/>
            <w:r w:rsidRPr="00222CD7">
              <w:t>LandVehicle</w:t>
            </w:r>
            <w:proofErr w:type="spellEnd"/>
            <w:r w:rsidRPr="00222CD7">
              <w:t xml:space="preserve"> extends Vehicle</w:t>
            </w:r>
            <w:r w:rsidR="00942E7C">
              <w:t xml:space="preserve"> </w:t>
            </w:r>
            <w:r w:rsidRPr="00222CD7">
              <w:t>{</w:t>
            </w:r>
          </w:p>
          <w:p w14:paraId="6B51390F" w14:textId="77777777" w:rsidR="00222CD7" w:rsidRPr="00222CD7" w:rsidRDefault="00222CD7" w:rsidP="00222CD7">
            <w:pPr>
              <w:pStyle w:val="CodeBold"/>
            </w:pPr>
            <w:r w:rsidRPr="00222CD7">
              <w:t xml:space="preserve">      private $</w:t>
            </w:r>
            <w:proofErr w:type="gramStart"/>
            <w:r w:rsidRPr="00222CD7">
              <w:t>wheels;</w:t>
            </w:r>
            <w:proofErr w:type="gramEnd"/>
          </w:p>
          <w:p w14:paraId="2606F63A" w14:textId="77777777" w:rsidR="00222CD7" w:rsidRPr="00222CD7" w:rsidRDefault="00222CD7" w:rsidP="00222CD7">
            <w:pPr>
              <w:pStyle w:val="CodeBold"/>
            </w:pPr>
          </w:p>
          <w:p w14:paraId="2B499EB3" w14:textId="6B88CBA3" w:rsidR="00222CD7" w:rsidRPr="00222CD7" w:rsidRDefault="00222CD7" w:rsidP="00222CD7">
            <w:pPr>
              <w:pStyle w:val="CodeBold"/>
            </w:pPr>
            <w:r w:rsidRPr="00222CD7">
              <w:t xml:space="preserve">      function __</w:t>
            </w:r>
            <w:proofErr w:type="gramStart"/>
            <w:r w:rsidRPr="00222CD7">
              <w:t>construct(</w:t>
            </w:r>
            <w:proofErr w:type="gramEnd"/>
            <w:r w:rsidRPr="00222CD7">
              <w:t>$</w:t>
            </w:r>
            <w:proofErr w:type="spellStart"/>
            <w:r w:rsidRPr="00222CD7">
              <w:t>mk</w:t>
            </w:r>
            <w:proofErr w:type="spellEnd"/>
            <w:r w:rsidRPr="00222CD7">
              <w:t>, $md, $f, $</w:t>
            </w:r>
            <w:proofErr w:type="spellStart"/>
            <w:r w:rsidRPr="00222CD7">
              <w:t>spd</w:t>
            </w:r>
            <w:proofErr w:type="spellEnd"/>
            <w:r w:rsidRPr="00222CD7">
              <w:t>,</w:t>
            </w:r>
            <w:r w:rsidR="00942E7C">
              <w:t xml:space="preserve"> </w:t>
            </w:r>
            <w:r w:rsidRPr="00222CD7">
              <w:t>$</w:t>
            </w:r>
            <w:proofErr w:type="spellStart"/>
            <w:r w:rsidRPr="00222CD7">
              <w:t>whlCount</w:t>
            </w:r>
            <w:proofErr w:type="spellEnd"/>
            <w:r w:rsidRPr="00222CD7">
              <w:t>)</w:t>
            </w:r>
            <w:r w:rsidR="00942E7C">
              <w:t xml:space="preserve"> </w:t>
            </w:r>
            <w:r w:rsidRPr="00222CD7">
              <w:t>{</w:t>
            </w:r>
          </w:p>
          <w:p w14:paraId="425A0F45" w14:textId="77777777" w:rsidR="00222CD7" w:rsidRPr="00222CD7" w:rsidRDefault="00222CD7" w:rsidP="00222CD7">
            <w:pPr>
              <w:pStyle w:val="CodeBold"/>
            </w:pPr>
            <w:r w:rsidRPr="00222CD7">
              <w:tab/>
              <w:t xml:space="preserve">       </w:t>
            </w:r>
            <w:proofErr w:type="gramStart"/>
            <w:r w:rsidRPr="00222CD7">
              <w:t>parent::</w:t>
            </w:r>
            <w:proofErr w:type="gramEnd"/>
            <w:r w:rsidRPr="00222CD7">
              <w:t>__construct($</w:t>
            </w:r>
            <w:proofErr w:type="spellStart"/>
            <w:r w:rsidRPr="00222CD7">
              <w:t>mk</w:t>
            </w:r>
            <w:proofErr w:type="spellEnd"/>
            <w:r w:rsidRPr="00222CD7">
              <w:t>, $md, $f, $</w:t>
            </w:r>
            <w:proofErr w:type="spellStart"/>
            <w:r w:rsidRPr="00222CD7">
              <w:t>spd</w:t>
            </w:r>
            <w:proofErr w:type="spellEnd"/>
            <w:r w:rsidRPr="00222CD7">
              <w:t>);</w:t>
            </w:r>
          </w:p>
          <w:p w14:paraId="1408A688" w14:textId="77777777" w:rsidR="00222CD7" w:rsidRPr="00222CD7" w:rsidRDefault="00222CD7" w:rsidP="00222CD7">
            <w:pPr>
              <w:pStyle w:val="CodeBold"/>
            </w:pPr>
            <w:r w:rsidRPr="00222CD7">
              <w:tab/>
              <w:t xml:space="preserve">       $this-&gt;wheels = $</w:t>
            </w:r>
            <w:proofErr w:type="spellStart"/>
            <w:proofErr w:type="gramStart"/>
            <w:r w:rsidRPr="00222CD7">
              <w:t>whlCount</w:t>
            </w:r>
            <w:proofErr w:type="spellEnd"/>
            <w:r w:rsidRPr="00222CD7">
              <w:t>;</w:t>
            </w:r>
            <w:proofErr w:type="gramEnd"/>
          </w:p>
          <w:p w14:paraId="0D7E572D" w14:textId="2AE9686E" w:rsidR="00222CD7" w:rsidRPr="00222CD7" w:rsidRDefault="00222CD7" w:rsidP="00222CD7">
            <w:pPr>
              <w:pStyle w:val="CodeBold"/>
            </w:pPr>
            <w:r w:rsidRPr="00222CD7">
              <w:t xml:space="preserve">      }</w:t>
            </w:r>
          </w:p>
          <w:p w14:paraId="57580034" w14:textId="660CA63A" w:rsidR="00222CD7" w:rsidRPr="00222CD7" w:rsidRDefault="00222CD7" w:rsidP="00222CD7">
            <w:pPr>
              <w:pStyle w:val="CodeBold"/>
            </w:pPr>
            <w:r w:rsidRPr="00222CD7">
              <w:t>}</w:t>
            </w:r>
          </w:p>
          <w:p w14:paraId="57B1F7CE" w14:textId="7FB6B713" w:rsidR="00222CD7" w:rsidRDefault="00222CD7" w:rsidP="0088157B">
            <w:pPr>
              <w:pStyle w:val="TableText"/>
            </w:pPr>
            <w:r>
              <w:tab/>
            </w:r>
          </w:p>
        </w:tc>
      </w:tr>
      <w:tr w:rsidR="00222CD7" w14:paraId="4D67A11B" w14:textId="77777777" w:rsidTr="00C9360D">
        <w:trPr>
          <w:trHeight w:val="986"/>
        </w:trPr>
        <w:tc>
          <w:tcPr>
            <w:tcW w:w="450" w:type="dxa"/>
            <w:tcBorders>
              <w:top w:val="nil"/>
              <w:left w:val="nil"/>
              <w:bottom w:val="nil"/>
              <w:right w:val="nil"/>
            </w:tcBorders>
          </w:tcPr>
          <w:p w14:paraId="25EF93A2" w14:textId="37D24041" w:rsidR="00222CD7" w:rsidRDefault="00222CD7" w:rsidP="00324341">
            <w:pPr>
              <w:pStyle w:val="TableNumber"/>
            </w:pPr>
            <w:r>
              <w:t>3</w:t>
            </w:r>
          </w:p>
        </w:tc>
        <w:tc>
          <w:tcPr>
            <w:tcW w:w="7650" w:type="dxa"/>
            <w:tcBorders>
              <w:top w:val="nil"/>
              <w:left w:val="nil"/>
              <w:bottom w:val="nil"/>
              <w:right w:val="nil"/>
            </w:tcBorders>
          </w:tcPr>
          <w:p w14:paraId="65FCCCFB" w14:textId="4C20431A" w:rsidR="00222CD7" w:rsidRDefault="00222CD7" w:rsidP="00222CD7">
            <w:pPr>
              <w:pStyle w:val="TableText"/>
            </w:pPr>
            <w:r>
              <w:t>Now modify the instantiation of the second vehicle</w:t>
            </w:r>
            <w:r w:rsidR="00C82AF9">
              <w:t xml:space="preserve"> in </w:t>
            </w:r>
            <w:r w:rsidR="0070390F">
              <w:rPr>
                <w:rStyle w:val="MarginNote-URL"/>
              </w:rPr>
              <w:t>lab13</w:t>
            </w:r>
            <w:r w:rsidR="00C82AF9" w:rsidRPr="00222CD7">
              <w:rPr>
                <w:rStyle w:val="MarginNote-URL"/>
              </w:rPr>
              <w:t>-exercise05.php</w:t>
            </w:r>
            <w:r w:rsidR="00C82AF9">
              <w:t>, to b</w:t>
            </w:r>
            <w:r>
              <w:t xml:space="preserve">e a </w:t>
            </w:r>
            <w:proofErr w:type="spellStart"/>
            <w:r w:rsidRPr="00942E7C">
              <w:rPr>
                <w:rStyle w:val="CodeChar"/>
              </w:rPr>
              <w:t>LandVehicle</w:t>
            </w:r>
            <w:proofErr w:type="spellEnd"/>
            <w:r>
              <w:t>, and pass 4, to say it has 4 wheels.</w:t>
            </w:r>
            <w:r w:rsidR="00CE61DB">
              <w:br/>
            </w:r>
          </w:p>
          <w:p w14:paraId="0D4A0787" w14:textId="356B1016" w:rsidR="00CE61DB" w:rsidRDefault="0022553F" w:rsidP="00CE61DB">
            <w:pPr>
              <w:pStyle w:val="CodeBold"/>
            </w:pPr>
            <w:r w:rsidRPr="0022553F">
              <w:t>$</w:t>
            </w:r>
            <w:proofErr w:type="spellStart"/>
            <w:r w:rsidRPr="0022553F">
              <w:t>hybridCar</w:t>
            </w:r>
            <w:proofErr w:type="spellEnd"/>
            <w:r w:rsidRPr="0022553F">
              <w:t xml:space="preserve"> =   new </w:t>
            </w:r>
            <w:proofErr w:type="spellStart"/>
            <w:proofErr w:type="gramStart"/>
            <w:r w:rsidRPr="0022553F">
              <w:t>LandVehicle</w:t>
            </w:r>
            <w:proofErr w:type="spellEnd"/>
            <w:r w:rsidRPr="0022553F">
              <w:t>(</w:t>
            </w:r>
            <w:proofErr w:type="gramEnd"/>
            <w:r w:rsidRPr="0022553F">
              <w:t>"Ford", "Prius", "Hybrid","160",4);</w:t>
            </w:r>
          </w:p>
          <w:p w14:paraId="7C3D279B" w14:textId="0B9F4CC8" w:rsidR="00CE61DB" w:rsidRDefault="00CE61DB" w:rsidP="00CE61DB">
            <w:pPr>
              <w:pStyle w:val="TableText"/>
            </w:pPr>
            <w:r>
              <w:t>When you run the page, you will get error messages about the properties defined in the parent class not being accessible. To fix this, modify the declaration of the properties in the vehicle from private to protected:</w:t>
            </w:r>
          </w:p>
          <w:p w14:paraId="3DBB60BE" w14:textId="77777777" w:rsidR="00CE61DB" w:rsidRDefault="00CE61DB" w:rsidP="00942E7C">
            <w:pPr>
              <w:pStyle w:val="CodeAbove"/>
            </w:pPr>
            <w:r w:rsidRPr="00CE61DB">
              <w:rPr>
                <w:rStyle w:val="CodeBoldChar"/>
              </w:rPr>
              <w:t>protected</w:t>
            </w:r>
            <w:r>
              <w:t xml:space="preserve"> $</w:t>
            </w:r>
            <w:proofErr w:type="gramStart"/>
            <w:r>
              <w:t>make;</w:t>
            </w:r>
            <w:proofErr w:type="gramEnd"/>
          </w:p>
          <w:p w14:paraId="587B242D" w14:textId="120B7A2D" w:rsidR="00CE61DB" w:rsidRDefault="00CE61DB" w:rsidP="00CE61DB">
            <w:pPr>
              <w:pStyle w:val="Code"/>
            </w:pPr>
            <w:r w:rsidRPr="00CE61DB">
              <w:rPr>
                <w:rStyle w:val="CodeBoldChar"/>
              </w:rPr>
              <w:t>protected</w:t>
            </w:r>
            <w:r>
              <w:t xml:space="preserve"> $</w:t>
            </w:r>
            <w:proofErr w:type="gramStart"/>
            <w:r>
              <w:t>model;</w:t>
            </w:r>
            <w:proofErr w:type="gramEnd"/>
          </w:p>
          <w:p w14:paraId="0727B34F" w14:textId="5D5ADBCD" w:rsidR="00CE61DB" w:rsidRDefault="00CE61DB" w:rsidP="00CE61DB">
            <w:pPr>
              <w:pStyle w:val="Code"/>
            </w:pPr>
            <w:r w:rsidRPr="00CE61DB">
              <w:rPr>
                <w:rStyle w:val="CodeBoldChar"/>
              </w:rPr>
              <w:t>protected</w:t>
            </w:r>
            <w:r>
              <w:t xml:space="preserve"> $fuel;</w:t>
            </w:r>
          </w:p>
          <w:p w14:paraId="79E5D0B9" w14:textId="01AF1DF2" w:rsidR="00CE61DB" w:rsidRDefault="00CE61DB" w:rsidP="00CE61DB">
            <w:pPr>
              <w:pStyle w:val="Code"/>
            </w:pPr>
            <w:r w:rsidRPr="00CE61DB">
              <w:rPr>
                <w:rStyle w:val="CodeBoldChar"/>
              </w:rPr>
              <w:t>protected</w:t>
            </w:r>
            <w:r>
              <w:t xml:space="preserve"> $</w:t>
            </w:r>
            <w:proofErr w:type="spellStart"/>
            <w:r>
              <w:t>topSpeed</w:t>
            </w:r>
            <w:proofErr w:type="spellEnd"/>
            <w:r>
              <w:t>;</w:t>
            </w:r>
          </w:p>
          <w:p w14:paraId="72FF763B" w14:textId="6C0F8AD3" w:rsidR="00CE61DB" w:rsidRDefault="00CE61DB" w:rsidP="00CE61DB">
            <w:pPr>
              <w:pStyle w:val="CodeBold"/>
            </w:pPr>
          </w:p>
        </w:tc>
      </w:tr>
      <w:tr w:rsidR="0022553F" w14:paraId="1F0CB21E" w14:textId="77777777" w:rsidTr="00C9360D">
        <w:trPr>
          <w:trHeight w:val="2860"/>
        </w:trPr>
        <w:tc>
          <w:tcPr>
            <w:tcW w:w="450" w:type="dxa"/>
            <w:tcBorders>
              <w:top w:val="nil"/>
              <w:left w:val="nil"/>
              <w:bottom w:val="nil"/>
              <w:right w:val="nil"/>
            </w:tcBorders>
          </w:tcPr>
          <w:p w14:paraId="1B9C6366" w14:textId="5125600A" w:rsidR="0022553F" w:rsidRDefault="0022553F" w:rsidP="00324341">
            <w:pPr>
              <w:pStyle w:val="TableNumber"/>
            </w:pPr>
            <w:r>
              <w:lastRenderedPageBreak/>
              <w:t>4</w:t>
            </w:r>
          </w:p>
        </w:tc>
        <w:tc>
          <w:tcPr>
            <w:tcW w:w="7650" w:type="dxa"/>
            <w:tcBorders>
              <w:top w:val="nil"/>
              <w:left w:val="nil"/>
              <w:bottom w:val="nil"/>
              <w:right w:val="nil"/>
            </w:tcBorders>
          </w:tcPr>
          <w:p w14:paraId="484F1A1E" w14:textId="1A4F33F4" w:rsidR="0022553F" w:rsidRDefault="0022553F" w:rsidP="00222CD7">
            <w:pPr>
              <w:pStyle w:val="TableText"/>
            </w:pPr>
            <w:r>
              <w:t xml:space="preserve">To make the </w:t>
            </w:r>
            <w:proofErr w:type="spellStart"/>
            <w:r w:rsidRPr="00942E7C">
              <w:rPr>
                <w:rStyle w:val="CodeChar"/>
              </w:rPr>
              <w:t>LandVehicle</w:t>
            </w:r>
            <w:proofErr w:type="spellEnd"/>
            <w:r>
              <w:t xml:space="preserve"> output a different output then the generic vehicle we must override the </w:t>
            </w:r>
            <w:r w:rsidRPr="00942E7C">
              <w:rPr>
                <w:rStyle w:val="CodeChar"/>
              </w:rPr>
              <w:t>__</w:t>
            </w:r>
            <w:proofErr w:type="spellStart"/>
            <w:r w:rsidRPr="00942E7C">
              <w:rPr>
                <w:rStyle w:val="CodeChar"/>
              </w:rPr>
              <w:t>toString</w:t>
            </w:r>
            <w:proofErr w:type="spellEnd"/>
            <w:r>
              <w:t xml:space="preserve"> Method. For our </w:t>
            </w:r>
            <w:proofErr w:type="spellStart"/>
            <w:r w:rsidRPr="00942E7C">
              <w:rPr>
                <w:rStyle w:val="CodeChar"/>
              </w:rPr>
              <w:t>LandVehicle</w:t>
            </w:r>
            <w:proofErr w:type="spellEnd"/>
            <w:r>
              <w:t xml:space="preserve"> add the following:</w:t>
            </w:r>
          </w:p>
          <w:p w14:paraId="79CCB72D" w14:textId="0388BDEE" w:rsidR="0022553F" w:rsidRDefault="0022553F" w:rsidP="00942E7C">
            <w:pPr>
              <w:pStyle w:val="CodeAboveBold"/>
            </w:pPr>
            <w:r>
              <w:t>function __</w:t>
            </w:r>
            <w:proofErr w:type="spellStart"/>
            <w:proofErr w:type="gramStart"/>
            <w:r>
              <w:t>toString</w:t>
            </w:r>
            <w:proofErr w:type="spellEnd"/>
            <w:r>
              <w:t>(</w:t>
            </w:r>
            <w:proofErr w:type="gramEnd"/>
            <w:r>
              <w:t>){</w:t>
            </w:r>
          </w:p>
          <w:p w14:paraId="28006742" w14:textId="77777777" w:rsidR="00942E7C" w:rsidRDefault="0022553F" w:rsidP="00942E7C">
            <w:pPr>
              <w:pStyle w:val="CodeBold"/>
            </w:pPr>
            <w:r>
              <w:t xml:space="preserve"> </w:t>
            </w:r>
            <w:r w:rsidR="00942E7C">
              <w:t xml:space="preserve">  </w:t>
            </w:r>
            <w:r>
              <w:t xml:space="preserve">return </w:t>
            </w:r>
          </w:p>
          <w:p w14:paraId="3D9C203A" w14:textId="4F1B63E7" w:rsidR="0022553F" w:rsidRDefault="00942E7C" w:rsidP="00942E7C">
            <w:pPr>
              <w:pStyle w:val="CodeBold"/>
            </w:pPr>
            <w:r>
              <w:t xml:space="preserve">      '</w:t>
            </w:r>
            <w:r w:rsidR="0022553F">
              <w:t>&lt;div class="panel panel-default col-lg-3 col-md-4 col-sm-6"&gt;</w:t>
            </w:r>
          </w:p>
          <w:p w14:paraId="298D13AF" w14:textId="39DD6C50" w:rsidR="0022553F" w:rsidRDefault="00942E7C" w:rsidP="00942E7C">
            <w:pPr>
              <w:pStyle w:val="CodeBold"/>
            </w:pPr>
            <w:r>
              <w:t xml:space="preserve">          </w:t>
            </w:r>
            <w:r w:rsidR="0022553F">
              <w:t>&lt;div class="panel-heading"&gt;</w:t>
            </w:r>
          </w:p>
          <w:p w14:paraId="2438E669" w14:textId="77777777" w:rsidR="0022553F" w:rsidRDefault="0022553F" w:rsidP="00942E7C">
            <w:pPr>
              <w:pStyle w:val="CodeBold"/>
            </w:pPr>
            <w:r>
              <w:t xml:space="preserve">             &lt;h3 class="panel-title"&gt;</w:t>
            </w:r>
            <w:proofErr w:type="gramStart"/>
            <w:r>
              <w:t>'.$</w:t>
            </w:r>
            <w:proofErr w:type="gramEnd"/>
            <w:r>
              <w:t>this-&gt;make.'&lt;/h3&gt;</w:t>
            </w:r>
          </w:p>
          <w:p w14:paraId="35EC08B6" w14:textId="1BA67B16" w:rsidR="0022553F" w:rsidRDefault="00942E7C" w:rsidP="00942E7C">
            <w:pPr>
              <w:pStyle w:val="CodeBold"/>
            </w:pPr>
            <w:r>
              <w:t xml:space="preserve">          </w:t>
            </w:r>
            <w:r w:rsidR="0022553F">
              <w:t>&lt;/div&gt;</w:t>
            </w:r>
          </w:p>
          <w:p w14:paraId="3B16FB4B" w14:textId="37F9CD78" w:rsidR="0022553F" w:rsidRDefault="00942E7C" w:rsidP="00942E7C">
            <w:pPr>
              <w:pStyle w:val="CodeBold"/>
            </w:pPr>
            <w:r>
              <w:t xml:space="preserve">          </w:t>
            </w:r>
            <w:r w:rsidR="0022553F">
              <w:t>&lt;div class="panel-body"&gt;</w:t>
            </w:r>
          </w:p>
          <w:p w14:paraId="7BB34987" w14:textId="570082A2" w:rsidR="0022553F" w:rsidRDefault="0022553F" w:rsidP="00942E7C">
            <w:pPr>
              <w:pStyle w:val="CodeBold"/>
            </w:pPr>
            <w:r>
              <w:t xml:space="preserve">              &lt;table c</w:t>
            </w:r>
            <w:r w:rsidR="00942E7C">
              <w:t>lass="table table-hover"&gt;</w:t>
            </w:r>
          </w:p>
          <w:p w14:paraId="2818C5B8" w14:textId="054C339D" w:rsidR="0022553F" w:rsidRDefault="0022553F" w:rsidP="00942E7C">
            <w:pPr>
              <w:pStyle w:val="CodeBold"/>
            </w:pPr>
            <w:r>
              <w:tab/>
              <w:t xml:space="preserve">       </w:t>
            </w:r>
            <w:r w:rsidR="00942E7C">
              <w:t xml:space="preserve">       </w:t>
            </w:r>
            <w:r>
              <w:t>&lt;tr&gt;&lt;td&gt;Model:&lt;/td&gt;&lt;td&gt;</w:t>
            </w:r>
            <w:proofErr w:type="gramStart"/>
            <w:r>
              <w:t>'.$</w:t>
            </w:r>
            <w:proofErr w:type="gramEnd"/>
            <w:r>
              <w:t>this-&gt;model.'&lt;/td&gt;&lt;/tr&gt;</w:t>
            </w:r>
          </w:p>
          <w:p w14:paraId="5965D91E" w14:textId="0DC23ED1" w:rsidR="0022553F" w:rsidRDefault="00942E7C" w:rsidP="00942E7C">
            <w:pPr>
              <w:pStyle w:val="CodeBold"/>
            </w:pPr>
            <w:r>
              <w:t xml:space="preserve">                  </w:t>
            </w:r>
            <w:r w:rsidR="0022553F">
              <w:t>&lt;tr&gt;&lt;td&gt;Fuel:&lt;/td&gt;&lt;td&gt;</w:t>
            </w:r>
            <w:proofErr w:type="gramStart"/>
            <w:r w:rsidR="0022553F">
              <w:t>'.$</w:t>
            </w:r>
            <w:proofErr w:type="gramEnd"/>
            <w:r w:rsidR="0022553F">
              <w:t>this-&gt;fuel.'&lt;/td&gt;&lt;/tr&gt;</w:t>
            </w:r>
          </w:p>
          <w:p w14:paraId="44A729CA" w14:textId="77777777" w:rsidR="00942E7C" w:rsidRDefault="0022553F" w:rsidP="00942E7C">
            <w:pPr>
              <w:pStyle w:val="CodeBold"/>
            </w:pPr>
            <w:r>
              <w:tab/>
              <w:t xml:space="preserve">       </w:t>
            </w:r>
            <w:r w:rsidR="00942E7C">
              <w:t xml:space="preserve">       </w:t>
            </w:r>
            <w:r>
              <w:t>&lt;tr&gt;&lt;td&gt;Top Speed:&lt;/td&gt;&lt;td&gt;'.</w:t>
            </w:r>
            <w:r w:rsidR="00942E7C">
              <w:t xml:space="preserve"> </w:t>
            </w:r>
            <w:r>
              <w:t>$this-&gt;</w:t>
            </w:r>
            <w:proofErr w:type="spellStart"/>
            <w:proofErr w:type="gramStart"/>
            <w:r>
              <w:t>topSpeed</w:t>
            </w:r>
            <w:proofErr w:type="spellEnd"/>
            <w:r w:rsidR="00942E7C">
              <w:t xml:space="preserve"> </w:t>
            </w:r>
            <w:r>
              <w:t>.</w:t>
            </w:r>
            <w:proofErr w:type="gramEnd"/>
          </w:p>
          <w:p w14:paraId="3347335C" w14:textId="48E3649C" w:rsidR="0022553F" w:rsidRDefault="00942E7C" w:rsidP="00942E7C">
            <w:pPr>
              <w:pStyle w:val="CodeBold"/>
            </w:pPr>
            <w:r>
              <w:t xml:space="preserve">                          </w:t>
            </w:r>
            <w:r w:rsidR="0022553F">
              <w:t>' Mph&lt;/td&gt;&lt;/tr&gt;</w:t>
            </w:r>
          </w:p>
          <w:p w14:paraId="4D8A13A2" w14:textId="569796AD" w:rsidR="0022553F" w:rsidRDefault="0022553F" w:rsidP="00942E7C">
            <w:pPr>
              <w:pStyle w:val="CodeBold"/>
            </w:pPr>
            <w:r>
              <w:tab/>
              <w:t xml:space="preserve">       </w:t>
            </w:r>
            <w:r w:rsidR="00942E7C">
              <w:t xml:space="preserve">       </w:t>
            </w:r>
            <w:r>
              <w:t>&lt;tr&gt;&lt;td&gt;Wheels:&lt;/td&gt;&lt;td&gt;</w:t>
            </w:r>
            <w:proofErr w:type="gramStart"/>
            <w:r>
              <w:t>'</w:t>
            </w:r>
            <w:r w:rsidRPr="00942E7C">
              <w:t>.$</w:t>
            </w:r>
            <w:proofErr w:type="gramEnd"/>
            <w:r w:rsidRPr="00942E7C">
              <w:t>this-&gt;wheels.</w:t>
            </w:r>
            <w:r>
              <w:t>'&lt;/td&gt;&lt;/tr&gt;</w:t>
            </w:r>
          </w:p>
          <w:p w14:paraId="786F477F" w14:textId="6FF08242" w:rsidR="0022553F" w:rsidRDefault="00942E7C" w:rsidP="00942E7C">
            <w:pPr>
              <w:pStyle w:val="CodeBold"/>
            </w:pPr>
            <w:r>
              <w:t xml:space="preserve">              </w:t>
            </w:r>
            <w:r w:rsidR="0022553F">
              <w:t>&lt;/table&gt;</w:t>
            </w:r>
          </w:p>
          <w:p w14:paraId="6016C9AC" w14:textId="47E79515" w:rsidR="0022553F" w:rsidRDefault="00942E7C" w:rsidP="00942E7C">
            <w:pPr>
              <w:pStyle w:val="CodeBold"/>
            </w:pPr>
            <w:r>
              <w:t xml:space="preserve">         </w:t>
            </w:r>
            <w:r w:rsidR="0022553F">
              <w:t>&lt;/div&gt;</w:t>
            </w:r>
          </w:p>
          <w:p w14:paraId="6543B31C" w14:textId="77777777" w:rsidR="0022553F" w:rsidRDefault="0022553F" w:rsidP="00942E7C">
            <w:pPr>
              <w:pStyle w:val="CodeBold"/>
            </w:pPr>
            <w:r>
              <w:t xml:space="preserve">      &lt;/div&gt;';</w:t>
            </w:r>
          </w:p>
          <w:p w14:paraId="703D9D80" w14:textId="79F92EA9" w:rsidR="0022553F" w:rsidRDefault="0022553F" w:rsidP="00942E7C">
            <w:pPr>
              <w:pStyle w:val="CodeBold"/>
            </w:pPr>
            <w:r>
              <w:t>}</w:t>
            </w:r>
          </w:p>
          <w:p w14:paraId="599E0AAF" w14:textId="678012BC" w:rsidR="0022553F" w:rsidRDefault="0022553F" w:rsidP="00942E7C">
            <w:pPr>
              <w:pStyle w:val="TableComment"/>
            </w:pPr>
            <w:r>
              <w:t xml:space="preserve">Notice we are accessing the </w:t>
            </w:r>
            <w:r w:rsidRPr="00942E7C">
              <w:rPr>
                <w:rStyle w:val="CodeChar"/>
              </w:rPr>
              <w:t>$wheels</w:t>
            </w:r>
            <w:r>
              <w:t xml:space="preserve"> element of this class, and the elements in the parent class. Now out page will output a different box for a Land Vehicle than it does a regular base Vehicle (namely it will tell us how many wheels it has).</w:t>
            </w:r>
          </w:p>
        </w:tc>
      </w:tr>
      <w:tr w:rsidR="0022553F" w14:paraId="237577D9" w14:textId="77777777" w:rsidTr="00942E7C">
        <w:trPr>
          <w:trHeight w:val="851"/>
        </w:trPr>
        <w:tc>
          <w:tcPr>
            <w:tcW w:w="450" w:type="dxa"/>
            <w:tcBorders>
              <w:top w:val="nil"/>
              <w:left w:val="nil"/>
              <w:bottom w:val="nil"/>
              <w:right w:val="nil"/>
            </w:tcBorders>
          </w:tcPr>
          <w:p w14:paraId="7B067880" w14:textId="4779DE2A" w:rsidR="0022553F" w:rsidRDefault="0022553F" w:rsidP="00324341">
            <w:pPr>
              <w:pStyle w:val="TableNumber"/>
            </w:pPr>
            <w:r>
              <w:t>5</w:t>
            </w:r>
          </w:p>
        </w:tc>
        <w:tc>
          <w:tcPr>
            <w:tcW w:w="7650" w:type="dxa"/>
            <w:tcBorders>
              <w:top w:val="nil"/>
              <w:left w:val="nil"/>
              <w:bottom w:val="nil"/>
              <w:right w:val="nil"/>
            </w:tcBorders>
          </w:tcPr>
          <w:p w14:paraId="40508A3F" w14:textId="375BB48D" w:rsidR="001A4A06" w:rsidRDefault="0022553F" w:rsidP="00222CD7">
            <w:pPr>
              <w:pStyle w:val="TableText"/>
            </w:pPr>
            <w:r>
              <w:t xml:space="preserve">Finally we will create a second subclass to represent Water Vehicles. Much like </w:t>
            </w:r>
            <w:proofErr w:type="spellStart"/>
            <w:r w:rsidRPr="00942E7C">
              <w:rPr>
                <w:rStyle w:val="CodeChar"/>
              </w:rPr>
              <w:t>LandVehicle</w:t>
            </w:r>
            <w:proofErr w:type="spellEnd"/>
            <w:r>
              <w:t xml:space="preserve"> we will add some properties for water vehicles and override the </w:t>
            </w:r>
            <w:r w:rsidRPr="00942E7C">
              <w:rPr>
                <w:rStyle w:val="CodeChar"/>
              </w:rPr>
              <w:t>__</w:t>
            </w:r>
            <w:proofErr w:type="spellStart"/>
            <w:proofErr w:type="gramStart"/>
            <w:r w:rsidRPr="00942E7C">
              <w:rPr>
                <w:rStyle w:val="CodeChar"/>
              </w:rPr>
              <w:t>toString</w:t>
            </w:r>
            <w:proofErr w:type="spellEnd"/>
            <w:r w:rsidRPr="00942E7C">
              <w:rPr>
                <w:rStyle w:val="CodeChar"/>
              </w:rPr>
              <w:t>(</w:t>
            </w:r>
            <w:proofErr w:type="gramEnd"/>
            <w:r w:rsidRPr="00942E7C">
              <w:rPr>
                <w:rStyle w:val="CodeChar"/>
              </w:rPr>
              <w:t>)</w:t>
            </w:r>
            <w:r>
              <w:t xml:space="preserve"> method.</w:t>
            </w:r>
            <w:r w:rsidR="001A4A06">
              <w:t xml:space="preserve"> (In this case we are adding the boat's capacity, lifeboat capacity, and changing the speed to be in Knots rather than Miles per hour)</w:t>
            </w:r>
          </w:p>
          <w:p w14:paraId="07D092A4" w14:textId="77777777" w:rsidR="001A4A06" w:rsidRDefault="001A4A06" w:rsidP="00942E7C">
            <w:pPr>
              <w:pStyle w:val="CodeAboveBold"/>
            </w:pPr>
            <w:r>
              <w:t xml:space="preserve">class </w:t>
            </w:r>
            <w:proofErr w:type="spellStart"/>
            <w:r>
              <w:t>WaterVehicle</w:t>
            </w:r>
            <w:proofErr w:type="spellEnd"/>
            <w:r>
              <w:t xml:space="preserve"> extends </w:t>
            </w:r>
            <w:proofErr w:type="gramStart"/>
            <w:r>
              <w:t>Vehicle{</w:t>
            </w:r>
            <w:proofErr w:type="gramEnd"/>
          </w:p>
          <w:p w14:paraId="67964CC8" w14:textId="78EC9637" w:rsidR="001A4A06" w:rsidRDefault="00942E7C" w:rsidP="00942E7C">
            <w:pPr>
              <w:pStyle w:val="CodeBold"/>
            </w:pPr>
            <w:r>
              <w:t xml:space="preserve">    </w:t>
            </w:r>
            <w:r w:rsidR="001A4A06">
              <w:t>private $</w:t>
            </w:r>
            <w:proofErr w:type="gramStart"/>
            <w:r w:rsidR="001A4A06">
              <w:t>capacity;</w:t>
            </w:r>
            <w:proofErr w:type="gramEnd"/>
          </w:p>
          <w:p w14:paraId="0C0C7F22" w14:textId="1C4BEDC2" w:rsidR="001A4A06" w:rsidRDefault="00942E7C" w:rsidP="00942E7C">
            <w:pPr>
              <w:pStyle w:val="CodeBold"/>
            </w:pPr>
            <w:r>
              <w:t xml:space="preserve">    </w:t>
            </w:r>
            <w:r w:rsidR="001A4A06">
              <w:t>private $</w:t>
            </w:r>
            <w:proofErr w:type="spellStart"/>
            <w:proofErr w:type="gramStart"/>
            <w:r w:rsidR="001A4A06">
              <w:t>lifeBoatCapacity</w:t>
            </w:r>
            <w:proofErr w:type="spellEnd"/>
            <w:r w:rsidR="001A4A06">
              <w:t>;</w:t>
            </w:r>
            <w:proofErr w:type="gramEnd"/>
          </w:p>
          <w:p w14:paraId="5675F319" w14:textId="77777777" w:rsidR="001A4A06" w:rsidRDefault="001A4A06" w:rsidP="001A4A06">
            <w:pPr>
              <w:pStyle w:val="Code"/>
            </w:pPr>
          </w:p>
          <w:p w14:paraId="2B992919" w14:textId="2706E2EC" w:rsidR="001A4A06" w:rsidRDefault="000C4B9E" w:rsidP="00942E7C">
            <w:pPr>
              <w:pStyle w:val="CodeBold"/>
            </w:pPr>
            <w:r>
              <w:t xml:space="preserve"> </w:t>
            </w:r>
            <w:r w:rsidR="00942E7C">
              <w:t xml:space="preserve">  </w:t>
            </w:r>
            <w:r>
              <w:t xml:space="preserve"> </w:t>
            </w:r>
            <w:r w:rsidR="001A4A06" w:rsidRPr="000C4B9E">
              <w:t>function __</w:t>
            </w:r>
            <w:proofErr w:type="gramStart"/>
            <w:r w:rsidR="001A4A06" w:rsidRPr="000C4B9E">
              <w:t>construct(</w:t>
            </w:r>
            <w:proofErr w:type="gramEnd"/>
            <w:r w:rsidR="001A4A06" w:rsidRPr="000C4B9E">
              <w:t>$</w:t>
            </w:r>
            <w:proofErr w:type="spellStart"/>
            <w:r w:rsidR="001A4A06" w:rsidRPr="000C4B9E">
              <w:t>mk</w:t>
            </w:r>
            <w:proofErr w:type="spellEnd"/>
            <w:r w:rsidR="001A4A06" w:rsidRPr="000C4B9E">
              <w:t>, $md, $f, $</w:t>
            </w:r>
            <w:proofErr w:type="spellStart"/>
            <w:r w:rsidR="001A4A06" w:rsidRPr="000C4B9E">
              <w:t>spd</w:t>
            </w:r>
            <w:proofErr w:type="spellEnd"/>
            <w:r w:rsidR="001A4A06" w:rsidRPr="000C4B9E">
              <w:t>,$cap, $lifeboat)</w:t>
            </w:r>
            <w:r w:rsidR="00942E7C">
              <w:t xml:space="preserve"> </w:t>
            </w:r>
            <w:r w:rsidR="001A4A06" w:rsidRPr="000C4B9E">
              <w:t>{</w:t>
            </w:r>
          </w:p>
          <w:p w14:paraId="2DCA614D" w14:textId="58C8B64F" w:rsidR="001A4A06" w:rsidRDefault="001A4A06" w:rsidP="00942E7C">
            <w:pPr>
              <w:pStyle w:val="CodeBold"/>
            </w:pPr>
            <w:r>
              <w:tab/>
            </w:r>
            <w:r w:rsidR="00942E7C">
              <w:t xml:space="preserve">    </w:t>
            </w:r>
            <w:proofErr w:type="gramStart"/>
            <w:r>
              <w:t>parent::</w:t>
            </w:r>
            <w:proofErr w:type="gramEnd"/>
            <w:r>
              <w:t>__construct($</w:t>
            </w:r>
            <w:proofErr w:type="spellStart"/>
            <w:r>
              <w:t>mk</w:t>
            </w:r>
            <w:proofErr w:type="spellEnd"/>
            <w:r>
              <w:t>, $md, $f, $</w:t>
            </w:r>
            <w:proofErr w:type="spellStart"/>
            <w:r>
              <w:t>spd</w:t>
            </w:r>
            <w:proofErr w:type="spellEnd"/>
            <w:r>
              <w:t>);</w:t>
            </w:r>
          </w:p>
          <w:p w14:paraId="480389CF" w14:textId="77777777" w:rsidR="001A4A06" w:rsidRDefault="001A4A06" w:rsidP="00942E7C">
            <w:pPr>
              <w:pStyle w:val="CodeBold"/>
            </w:pPr>
            <w:r>
              <w:t xml:space="preserve">        $this-&gt;capacity = $</w:t>
            </w:r>
            <w:proofErr w:type="gramStart"/>
            <w:r>
              <w:t>cap;</w:t>
            </w:r>
            <w:proofErr w:type="gramEnd"/>
          </w:p>
          <w:p w14:paraId="4ACAA4F0" w14:textId="1F7E4B73" w:rsidR="001A4A06" w:rsidRDefault="001A4A06" w:rsidP="00942E7C">
            <w:pPr>
              <w:pStyle w:val="CodeBold"/>
            </w:pPr>
            <w:r>
              <w:tab/>
            </w:r>
            <w:r w:rsidR="00942E7C">
              <w:t xml:space="preserve">    </w:t>
            </w:r>
            <w:r>
              <w:t>$this-&gt;</w:t>
            </w:r>
            <w:proofErr w:type="spellStart"/>
            <w:r>
              <w:t>lifeBoatCapaci</w:t>
            </w:r>
            <w:r w:rsidR="00942E7C">
              <w:t>ty</w:t>
            </w:r>
            <w:proofErr w:type="spellEnd"/>
            <w:r w:rsidR="00942E7C">
              <w:t xml:space="preserve"> </w:t>
            </w:r>
            <w:r>
              <w:t>= $</w:t>
            </w:r>
            <w:proofErr w:type="gramStart"/>
            <w:r>
              <w:t>lifeboat;</w:t>
            </w:r>
            <w:proofErr w:type="gramEnd"/>
          </w:p>
          <w:p w14:paraId="7E1C4A1C" w14:textId="4B2147BA" w:rsidR="001A4A06" w:rsidRDefault="000C4B9E" w:rsidP="00942E7C">
            <w:pPr>
              <w:pStyle w:val="CodeBold"/>
            </w:pPr>
            <w:r>
              <w:t xml:space="preserve">  </w:t>
            </w:r>
            <w:r w:rsidR="00942E7C">
              <w:t xml:space="preserve">  </w:t>
            </w:r>
            <w:r w:rsidR="001A4A06">
              <w:t>}</w:t>
            </w:r>
          </w:p>
          <w:p w14:paraId="1742FF38" w14:textId="77777777" w:rsidR="001A4A06" w:rsidRDefault="001A4A06" w:rsidP="001A4A06">
            <w:pPr>
              <w:pStyle w:val="Code"/>
            </w:pPr>
          </w:p>
          <w:p w14:paraId="6ACDB169" w14:textId="56C99950" w:rsidR="001A4A06" w:rsidRDefault="000C4B9E" w:rsidP="00942E7C">
            <w:pPr>
              <w:pStyle w:val="CodeBold"/>
            </w:pPr>
            <w:r>
              <w:t xml:space="preserve">  </w:t>
            </w:r>
            <w:r w:rsidR="00942E7C">
              <w:t xml:space="preserve">  </w:t>
            </w:r>
            <w:r w:rsidR="001A4A06">
              <w:t>function __</w:t>
            </w:r>
            <w:proofErr w:type="spellStart"/>
            <w:proofErr w:type="gramStart"/>
            <w:r w:rsidR="001A4A06">
              <w:t>toString</w:t>
            </w:r>
            <w:proofErr w:type="spellEnd"/>
            <w:r w:rsidR="001A4A06">
              <w:t>(</w:t>
            </w:r>
            <w:proofErr w:type="gramEnd"/>
            <w:r w:rsidR="001A4A06">
              <w:t>){</w:t>
            </w:r>
          </w:p>
          <w:p w14:paraId="46E36FCF" w14:textId="77777777" w:rsidR="00942E7C" w:rsidRDefault="001A4A06" w:rsidP="00942E7C">
            <w:pPr>
              <w:pStyle w:val="CodeBold"/>
            </w:pPr>
            <w:r>
              <w:t xml:space="preserve">   </w:t>
            </w:r>
            <w:r w:rsidR="00942E7C">
              <w:t xml:space="preserve">   </w:t>
            </w:r>
            <w:r>
              <w:t xml:space="preserve">return </w:t>
            </w:r>
          </w:p>
          <w:p w14:paraId="701C023A" w14:textId="7B40B197" w:rsidR="001A4A06" w:rsidRDefault="00942E7C" w:rsidP="00942E7C">
            <w:pPr>
              <w:pStyle w:val="CodeBold"/>
            </w:pPr>
            <w:r>
              <w:t xml:space="preserve">       '</w:t>
            </w:r>
            <w:r w:rsidR="001A4A06">
              <w:t>&lt;div class="panel panel-default col-lg-3 col-md-4 col-sm-6"&gt;</w:t>
            </w:r>
          </w:p>
          <w:p w14:paraId="7D8E5949" w14:textId="59F93B38" w:rsidR="001A4A06" w:rsidRDefault="001A4A06" w:rsidP="00942E7C">
            <w:pPr>
              <w:pStyle w:val="CodeBold"/>
            </w:pPr>
            <w:r>
              <w:t xml:space="preserve">            &lt;div class="panel-heading"&gt;</w:t>
            </w:r>
          </w:p>
          <w:p w14:paraId="59044D37" w14:textId="7BE9E690" w:rsidR="001A4A06" w:rsidRDefault="001A4A06" w:rsidP="00942E7C">
            <w:pPr>
              <w:pStyle w:val="CodeBold"/>
            </w:pPr>
            <w:r>
              <w:t xml:space="preserve">             </w:t>
            </w:r>
            <w:r w:rsidR="00942E7C">
              <w:t xml:space="preserve"> </w:t>
            </w:r>
            <w:r>
              <w:t>&lt;h3 class="panel-title"&gt;</w:t>
            </w:r>
            <w:proofErr w:type="gramStart"/>
            <w:r>
              <w:t>'.$</w:t>
            </w:r>
            <w:proofErr w:type="gramEnd"/>
            <w:r>
              <w:t>this-&gt;make.'&lt;/h3&gt;</w:t>
            </w:r>
          </w:p>
          <w:p w14:paraId="15130F06" w14:textId="77777777" w:rsidR="001A4A06" w:rsidRDefault="001A4A06" w:rsidP="00942E7C">
            <w:pPr>
              <w:pStyle w:val="CodeBold"/>
            </w:pPr>
            <w:r>
              <w:t xml:space="preserve">            &lt;/div&gt;</w:t>
            </w:r>
          </w:p>
          <w:p w14:paraId="17341D11" w14:textId="77777777" w:rsidR="001A4A06" w:rsidRDefault="001A4A06" w:rsidP="00942E7C">
            <w:pPr>
              <w:pStyle w:val="CodeBold"/>
            </w:pPr>
            <w:r>
              <w:t xml:space="preserve">            &lt;div class="panel-body"&gt;</w:t>
            </w:r>
          </w:p>
          <w:p w14:paraId="454BDE61" w14:textId="29F40C88" w:rsidR="001A4A06" w:rsidRDefault="001A4A06" w:rsidP="00942E7C">
            <w:pPr>
              <w:pStyle w:val="CodeBold"/>
            </w:pPr>
            <w:r>
              <w:t xml:space="preserve">              &lt;table c</w:t>
            </w:r>
            <w:r w:rsidR="00942E7C">
              <w:t>lass="table table-hover"&gt;</w:t>
            </w:r>
          </w:p>
          <w:p w14:paraId="0A9F1AD7" w14:textId="3EED61D2" w:rsidR="001A4A06" w:rsidRDefault="000C4B9E" w:rsidP="00942E7C">
            <w:pPr>
              <w:pStyle w:val="CodeBold"/>
            </w:pPr>
            <w:r>
              <w:tab/>
              <w:t xml:space="preserve">          </w:t>
            </w:r>
            <w:r w:rsidR="00942E7C">
              <w:t xml:space="preserve">   </w:t>
            </w:r>
            <w:r w:rsidR="001A4A06">
              <w:t>&lt;tr&gt;&lt;td&gt;Model:&lt;/td&gt;&lt;td&gt;</w:t>
            </w:r>
            <w:proofErr w:type="gramStart"/>
            <w:r w:rsidR="001A4A06">
              <w:t>'</w:t>
            </w:r>
            <w:r w:rsidR="001A4A06" w:rsidRPr="00942E7C">
              <w:t>.$</w:t>
            </w:r>
            <w:proofErr w:type="gramEnd"/>
            <w:r w:rsidR="001A4A06" w:rsidRPr="00942E7C">
              <w:t>this-&gt;model</w:t>
            </w:r>
            <w:r w:rsidR="001A4A06">
              <w:t>.'&lt;/td&gt;&lt;/tr&gt;</w:t>
            </w:r>
          </w:p>
          <w:p w14:paraId="14D5574A" w14:textId="33CE828B" w:rsidR="001A4A06" w:rsidRDefault="001A4A06" w:rsidP="00942E7C">
            <w:pPr>
              <w:pStyle w:val="CodeBold"/>
            </w:pPr>
            <w:r>
              <w:t xml:space="preserve">          </w:t>
            </w:r>
            <w:r w:rsidR="00942E7C">
              <w:t xml:space="preserve">   </w:t>
            </w:r>
            <w:r>
              <w:t xml:space="preserve">    &lt;tr&gt;&lt;td&gt;Fuel:&lt;/td&gt;&lt;td&gt;</w:t>
            </w:r>
            <w:proofErr w:type="gramStart"/>
            <w:r>
              <w:t>'.$</w:t>
            </w:r>
            <w:proofErr w:type="gramEnd"/>
            <w:r w:rsidRPr="00942E7C">
              <w:t>this-&gt;fuel</w:t>
            </w:r>
            <w:r>
              <w:t>.'&lt;/td&gt;&lt;/tr&gt;</w:t>
            </w:r>
          </w:p>
          <w:p w14:paraId="6F439F07" w14:textId="77777777" w:rsidR="00942E7C" w:rsidRDefault="001A4A06" w:rsidP="00942E7C">
            <w:pPr>
              <w:pStyle w:val="CodeBold"/>
            </w:pPr>
            <w:r>
              <w:tab/>
              <w:t xml:space="preserve">         </w:t>
            </w:r>
            <w:r w:rsidR="00942E7C">
              <w:t xml:space="preserve">   </w:t>
            </w:r>
            <w:r>
              <w:t xml:space="preserve"> &lt;tr&gt;&lt;td&gt;Top Speed:&lt;/td&gt;&lt;td&gt;</w:t>
            </w:r>
            <w:proofErr w:type="gramStart"/>
            <w:r>
              <w:t>'</w:t>
            </w:r>
            <w:r w:rsidR="00942E7C">
              <w:t xml:space="preserve"> </w:t>
            </w:r>
            <w:r w:rsidRPr="00942E7C">
              <w:t>.</w:t>
            </w:r>
            <w:proofErr w:type="gramEnd"/>
            <w:r w:rsidR="00942E7C" w:rsidRPr="00942E7C">
              <w:t xml:space="preserve"> </w:t>
            </w:r>
            <w:r w:rsidRPr="00942E7C">
              <w:t>$this-&gt;</w:t>
            </w:r>
            <w:proofErr w:type="spellStart"/>
            <w:proofErr w:type="gramStart"/>
            <w:r w:rsidRPr="00942E7C">
              <w:t>topSpeed</w:t>
            </w:r>
            <w:proofErr w:type="spellEnd"/>
            <w:r w:rsidR="00942E7C" w:rsidRPr="00942E7C">
              <w:t xml:space="preserve"> </w:t>
            </w:r>
            <w:r>
              <w:t>.</w:t>
            </w:r>
            <w:proofErr w:type="gramEnd"/>
            <w:r w:rsidR="00942E7C">
              <w:t xml:space="preserve"> </w:t>
            </w:r>
          </w:p>
          <w:p w14:paraId="578279AA" w14:textId="6EE29FFE" w:rsidR="001A4A06" w:rsidRDefault="00942E7C" w:rsidP="00942E7C">
            <w:pPr>
              <w:pStyle w:val="CodeBold"/>
            </w:pPr>
            <w:r>
              <w:t xml:space="preserve">                         </w:t>
            </w:r>
            <w:r w:rsidR="001A4A06">
              <w:t>' Knots&lt;/td&gt;&lt;/tr&gt;</w:t>
            </w:r>
          </w:p>
          <w:p w14:paraId="4382490C" w14:textId="1317CD28" w:rsidR="001A4A06" w:rsidRDefault="001A4A06" w:rsidP="00942E7C">
            <w:pPr>
              <w:pStyle w:val="CodeBold"/>
            </w:pPr>
            <w:r>
              <w:t xml:space="preserve">           </w:t>
            </w:r>
            <w:r w:rsidR="00942E7C">
              <w:t xml:space="preserve">   </w:t>
            </w:r>
            <w:r>
              <w:t xml:space="preserve">   &lt;tr&gt;&lt;td&gt;Capacity:&lt;/td&gt;&lt;td&gt;</w:t>
            </w:r>
            <w:proofErr w:type="gramStart"/>
            <w:r>
              <w:t>'</w:t>
            </w:r>
            <w:r w:rsidRPr="00942E7C">
              <w:t>.$</w:t>
            </w:r>
            <w:proofErr w:type="gramEnd"/>
            <w:r w:rsidRPr="00942E7C">
              <w:t>this-&gt;capacity</w:t>
            </w:r>
            <w:r>
              <w:t>.'&lt;/td&gt;&lt;/tr&gt;</w:t>
            </w:r>
          </w:p>
          <w:p w14:paraId="0FD3F2DD" w14:textId="77777777" w:rsidR="00942E7C" w:rsidRDefault="001A4A06" w:rsidP="00942E7C">
            <w:pPr>
              <w:pStyle w:val="CodeBold"/>
            </w:pPr>
            <w:r>
              <w:t xml:space="preserve">             </w:t>
            </w:r>
            <w:r w:rsidR="00942E7C">
              <w:t xml:space="preserve">   </w:t>
            </w:r>
            <w:r>
              <w:t xml:space="preserve"> &lt;tr&gt;&lt;td&gt;Life Boat Capacity:&lt;/td&gt;&lt;td&gt;</w:t>
            </w:r>
            <w:proofErr w:type="gramStart"/>
            <w:r>
              <w:t>'</w:t>
            </w:r>
            <w:r w:rsidR="00942E7C">
              <w:t xml:space="preserve"> </w:t>
            </w:r>
            <w:r>
              <w:t>.</w:t>
            </w:r>
            <w:proofErr w:type="gramEnd"/>
            <w:r w:rsidR="00942E7C">
              <w:t xml:space="preserve"> </w:t>
            </w:r>
          </w:p>
          <w:p w14:paraId="7839267A" w14:textId="17813582" w:rsidR="001A4A06" w:rsidRDefault="00942E7C" w:rsidP="00942E7C">
            <w:pPr>
              <w:pStyle w:val="CodeBold"/>
            </w:pPr>
            <w:r>
              <w:t xml:space="preserve">                       </w:t>
            </w:r>
            <w:r w:rsidR="001A4A06">
              <w:t>$</w:t>
            </w:r>
            <w:r w:rsidR="001A4A06" w:rsidRPr="00942E7C">
              <w:t>this-&gt;</w:t>
            </w:r>
            <w:proofErr w:type="spellStart"/>
            <w:proofErr w:type="gramStart"/>
            <w:r w:rsidR="001A4A06" w:rsidRPr="00942E7C">
              <w:t>lifeBoatCapacity</w:t>
            </w:r>
            <w:proofErr w:type="spellEnd"/>
            <w:r w:rsidRPr="00942E7C">
              <w:t xml:space="preserve"> </w:t>
            </w:r>
            <w:r w:rsidR="001A4A06">
              <w:t>.</w:t>
            </w:r>
            <w:proofErr w:type="gramEnd"/>
            <w:r>
              <w:t xml:space="preserve"> </w:t>
            </w:r>
            <w:r w:rsidR="001A4A06">
              <w:t>'&lt;/td&gt;&lt;/tr&gt;</w:t>
            </w:r>
          </w:p>
          <w:p w14:paraId="06550FE2" w14:textId="75364B23" w:rsidR="001A4A06" w:rsidRDefault="00942E7C" w:rsidP="00942E7C">
            <w:pPr>
              <w:pStyle w:val="CodeBold"/>
            </w:pPr>
            <w:r>
              <w:t xml:space="preserve">              </w:t>
            </w:r>
            <w:r w:rsidR="001A4A06">
              <w:t>&lt;/table&gt;</w:t>
            </w:r>
          </w:p>
          <w:p w14:paraId="084F0EB2" w14:textId="77777777" w:rsidR="001A4A06" w:rsidRDefault="001A4A06" w:rsidP="00942E7C">
            <w:pPr>
              <w:pStyle w:val="CodeBold"/>
            </w:pPr>
            <w:r>
              <w:t xml:space="preserve">            &lt;/div&gt;</w:t>
            </w:r>
          </w:p>
          <w:p w14:paraId="5BF381FA" w14:textId="77777777" w:rsidR="001A4A06" w:rsidRDefault="001A4A06" w:rsidP="00942E7C">
            <w:pPr>
              <w:pStyle w:val="CodeBold"/>
            </w:pPr>
            <w:r>
              <w:lastRenderedPageBreak/>
              <w:t xml:space="preserve">      &lt;/div&gt;';</w:t>
            </w:r>
          </w:p>
          <w:p w14:paraId="2E863DDE" w14:textId="52EE7FD0" w:rsidR="001A4A06" w:rsidRDefault="001A4A06" w:rsidP="00942E7C">
            <w:pPr>
              <w:pStyle w:val="CodeBold"/>
            </w:pPr>
            <w:r>
              <w:t xml:space="preserve">      }</w:t>
            </w:r>
          </w:p>
          <w:p w14:paraId="4249C774" w14:textId="158EC557" w:rsidR="00C82AF9" w:rsidRDefault="000C4B9E" w:rsidP="00942E7C">
            <w:pPr>
              <w:pStyle w:val="CodeBold"/>
            </w:pPr>
            <w:r>
              <w:t xml:space="preserve">  </w:t>
            </w:r>
            <w:r w:rsidR="001A4A06">
              <w:t>}</w:t>
            </w:r>
          </w:p>
        </w:tc>
      </w:tr>
      <w:tr w:rsidR="00942E7C" w14:paraId="2C5E9F68" w14:textId="77777777" w:rsidTr="00942E7C">
        <w:trPr>
          <w:trHeight w:val="1557"/>
        </w:trPr>
        <w:tc>
          <w:tcPr>
            <w:tcW w:w="450" w:type="dxa"/>
            <w:tcBorders>
              <w:top w:val="nil"/>
              <w:left w:val="nil"/>
              <w:bottom w:val="nil"/>
              <w:right w:val="nil"/>
            </w:tcBorders>
          </w:tcPr>
          <w:p w14:paraId="028D65B7" w14:textId="451612EB" w:rsidR="00942E7C" w:rsidRDefault="00942E7C" w:rsidP="00324341">
            <w:pPr>
              <w:pStyle w:val="TableNumber"/>
            </w:pPr>
            <w:r>
              <w:lastRenderedPageBreak/>
              <w:t>6</w:t>
            </w:r>
          </w:p>
        </w:tc>
        <w:tc>
          <w:tcPr>
            <w:tcW w:w="7650" w:type="dxa"/>
            <w:tcBorders>
              <w:top w:val="nil"/>
              <w:left w:val="nil"/>
              <w:bottom w:val="nil"/>
              <w:right w:val="nil"/>
            </w:tcBorders>
          </w:tcPr>
          <w:p w14:paraId="19373CCE" w14:textId="652AAE7E" w:rsidR="00942E7C" w:rsidRDefault="00942E7C" w:rsidP="00942E7C">
            <w:pPr>
              <w:pStyle w:val="TableText"/>
            </w:pPr>
            <w:r>
              <w:t xml:space="preserve">In </w:t>
            </w:r>
            <w:r>
              <w:rPr>
                <w:rStyle w:val="MarginNote-URL"/>
              </w:rPr>
              <w:t>lab13</w:t>
            </w:r>
            <w:r w:rsidRPr="00222CD7">
              <w:rPr>
                <w:rStyle w:val="MarginNote-URL"/>
              </w:rPr>
              <w:t>-exercise05.php</w:t>
            </w:r>
            <w:r>
              <w:rPr>
                <w:rStyle w:val="MarginNote-URL"/>
              </w:rPr>
              <w:t xml:space="preserve"> </w:t>
            </w:r>
            <w:r w:rsidRPr="00C82AF9">
              <w:t>instantiate a water vehicle and echo it as follows:</w:t>
            </w:r>
          </w:p>
          <w:p w14:paraId="29FEFC4B" w14:textId="77777777" w:rsidR="00942E7C" w:rsidRDefault="00942E7C" w:rsidP="00942E7C">
            <w:pPr>
              <w:pStyle w:val="CodeAboveBold"/>
            </w:pPr>
            <w:r w:rsidRPr="00C82AF9">
              <w:t xml:space="preserve">$boat =   new </w:t>
            </w:r>
            <w:proofErr w:type="spellStart"/>
            <w:proofErr w:type="gramStart"/>
            <w:r w:rsidRPr="00C82AF9">
              <w:t>Wa</w:t>
            </w:r>
            <w:r>
              <w:t>terVehicle</w:t>
            </w:r>
            <w:proofErr w:type="spellEnd"/>
            <w:r>
              <w:t>(</w:t>
            </w:r>
            <w:proofErr w:type="gramEnd"/>
            <w:r>
              <w:t>"White Star Line", "T</w:t>
            </w:r>
            <w:r w:rsidRPr="00C82AF9">
              <w:t>itanic",</w:t>
            </w:r>
          </w:p>
          <w:p w14:paraId="39367287" w14:textId="400D9C1C" w:rsidR="00942E7C" w:rsidRPr="00C82AF9" w:rsidRDefault="00942E7C" w:rsidP="00942E7C">
            <w:pPr>
              <w:pStyle w:val="CodeBold"/>
            </w:pPr>
            <w:r>
              <w:t xml:space="preserve">                             </w:t>
            </w:r>
            <w:r w:rsidRPr="00C82AF9">
              <w:t xml:space="preserve"> "Steam","24",3327,1178</w:t>
            </w:r>
            <w:proofErr w:type="gramStart"/>
            <w:r w:rsidRPr="00C82AF9">
              <w:t>);</w:t>
            </w:r>
            <w:proofErr w:type="gramEnd"/>
          </w:p>
          <w:p w14:paraId="78D474B0" w14:textId="77777777" w:rsidR="00942E7C" w:rsidRPr="00C82AF9" w:rsidRDefault="00942E7C" w:rsidP="00942E7C">
            <w:pPr>
              <w:pStyle w:val="CodeBold"/>
            </w:pPr>
            <w:r w:rsidRPr="00C82AF9">
              <w:t>echo $</w:t>
            </w:r>
            <w:proofErr w:type="gramStart"/>
            <w:r w:rsidRPr="00C82AF9">
              <w:t>boat;</w:t>
            </w:r>
            <w:proofErr w:type="gramEnd"/>
          </w:p>
          <w:p w14:paraId="0583CD10" w14:textId="098D875E" w:rsidR="00942E7C" w:rsidRDefault="00942E7C" w:rsidP="00942E7C">
            <w:pPr>
              <w:pStyle w:val="TableComment"/>
            </w:pPr>
            <w:r>
              <w:t>Your output will look similar to Figure 13.3.</w:t>
            </w:r>
          </w:p>
        </w:tc>
      </w:tr>
    </w:tbl>
    <w:p w14:paraId="7D54E931" w14:textId="5118BE62" w:rsidR="0036006F" w:rsidRDefault="0036006F" w:rsidP="0036006F"/>
    <w:p w14:paraId="3D8307B8" w14:textId="67A978B9" w:rsidR="0036006F" w:rsidRDefault="00F9249B" w:rsidP="00F9249B">
      <w:pPr>
        <w:pStyle w:val="FigureImage"/>
      </w:pPr>
      <w:r>
        <w:rPr>
          <w:noProof/>
        </w:rPr>
        <w:drawing>
          <wp:inline distT="0" distB="0" distL="0" distR="0" wp14:anchorId="6B89383B" wp14:editId="7FC4BD93">
            <wp:extent cx="4800600" cy="38481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4 at 3.29.20 PM.png"/>
                    <pic:cNvPicPr/>
                  </pic:nvPicPr>
                  <pic:blipFill rotWithShape="1">
                    <a:blip r:embed="rId10">
                      <a:extLst>
                        <a:ext uri="{28A0092B-C50C-407E-A947-70E740481C1C}">
                          <a14:useLocalDpi xmlns:a14="http://schemas.microsoft.com/office/drawing/2010/main" val="0"/>
                        </a:ext>
                      </a:extLst>
                    </a:blip>
                    <a:srcRect t="2258"/>
                    <a:stretch/>
                  </pic:blipFill>
                  <pic:spPr bwMode="auto">
                    <a:xfrm>
                      <a:off x="0" y="0"/>
                      <a:ext cx="4800600" cy="3848100"/>
                    </a:xfrm>
                    <a:prstGeom prst="rect">
                      <a:avLst/>
                    </a:prstGeom>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1B08B34" w14:textId="1C760616" w:rsidR="00F9249B" w:rsidRPr="00F9249B" w:rsidRDefault="0070390F" w:rsidP="00F9249B">
      <w:pPr>
        <w:pStyle w:val="Caption"/>
      </w:pPr>
      <w:r>
        <w:t>Figure 13</w:t>
      </w:r>
      <w:r w:rsidR="00791494">
        <w:t>.</w:t>
      </w:r>
      <w:r w:rsidR="00F9249B">
        <w:fldChar w:fldCharType="begin"/>
      </w:r>
      <w:r w:rsidR="00F9249B">
        <w:instrText xml:space="preserve"> SEQ Figure \* ARABIC </w:instrText>
      </w:r>
      <w:r w:rsidR="00F9249B">
        <w:fldChar w:fldCharType="separate"/>
      </w:r>
      <w:r w:rsidR="00F9249B">
        <w:rPr>
          <w:noProof/>
        </w:rPr>
        <w:t>3</w:t>
      </w:r>
      <w:r w:rsidR="00F9249B">
        <w:fldChar w:fldCharType="end"/>
      </w:r>
      <w:r w:rsidR="00F9249B">
        <w:t xml:space="preserve"> The output of Exercise 5</w:t>
      </w:r>
    </w:p>
    <w:p w14:paraId="283E6099" w14:textId="77777777" w:rsidR="00942E7C" w:rsidRDefault="00942E7C">
      <w:r>
        <w:rPr>
          <w:smallCaps/>
        </w:rP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3890D5C4" w14:textId="77777777" w:rsidTr="003D0E29">
        <w:trPr>
          <w:gridBefore w:val="1"/>
          <w:wBefore w:w="450" w:type="dxa"/>
        </w:trPr>
        <w:tc>
          <w:tcPr>
            <w:tcW w:w="7650" w:type="dxa"/>
            <w:tcBorders>
              <w:bottom w:val="single" w:sz="4" w:space="0" w:color="000080"/>
            </w:tcBorders>
            <w:shd w:val="clear" w:color="auto" w:fill="404040"/>
          </w:tcPr>
          <w:p w14:paraId="66CBEEB0" w14:textId="3BE3CEDD" w:rsidR="0036006F" w:rsidRDefault="0036006F" w:rsidP="00A84A5A">
            <w:pPr>
              <w:pStyle w:val="TableStepHead"/>
            </w:pPr>
            <w:r>
              <w:lastRenderedPageBreak/>
              <w:br w:type="page"/>
            </w:r>
          </w:p>
        </w:tc>
      </w:tr>
      <w:tr w:rsidR="003D0E29" w14:paraId="31DDAB50" w14:textId="77777777" w:rsidTr="003D0E29">
        <w:trPr>
          <w:gridBefore w:val="1"/>
          <w:wBefore w:w="450" w:type="dxa"/>
        </w:trPr>
        <w:tc>
          <w:tcPr>
            <w:tcW w:w="7650" w:type="dxa"/>
            <w:tcBorders>
              <w:bottom w:val="single" w:sz="4" w:space="0" w:color="000080"/>
            </w:tcBorders>
            <w:shd w:val="clear" w:color="auto" w:fill="404040"/>
          </w:tcPr>
          <w:p w14:paraId="27E5B1AB" w14:textId="33F4D9E5" w:rsidR="003D0E29" w:rsidRDefault="003D0E29" w:rsidP="005B02C8">
            <w:pPr>
              <w:pStyle w:val="TableStepHead"/>
            </w:pPr>
            <w:r>
              <w:br w:type="page"/>
            </w:r>
            <w:r>
              <w:rPr>
                <w:rStyle w:val="TableHeadingChar"/>
              </w:rPr>
              <w:t xml:space="preserve">Exercise </w:t>
            </w:r>
            <w:proofErr w:type="gramStart"/>
            <w:r>
              <w:rPr>
                <w:rStyle w:val="TableHeadingChar"/>
              </w:rPr>
              <w:t>16.</w:t>
            </w:r>
            <w:r>
              <w:rPr>
                <w:rStyle w:val="TableHeadingChar"/>
              </w:rPr>
              <w:t>2</w:t>
            </w:r>
            <w:r>
              <w:t xml:space="preserve">  —</w:t>
            </w:r>
            <w:proofErr w:type="gramEnd"/>
            <w:r>
              <w:t xml:space="preserve"> Serialize your objects</w:t>
            </w:r>
          </w:p>
        </w:tc>
      </w:tr>
      <w:tr w:rsidR="003D0E29" w14:paraId="56B4B395" w14:textId="77777777" w:rsidTr="003D0E29">
        <w:tc>
          <w:tcPr>
            <w:tcW w:w="450" w:type="dxa"/>
            <w:tcBorders>
              <w:bottom w:val="nil"/>
              <w:right w:val="nil"/>
            </w:tcBorders>
          </w:tcPr>
          <w:p w14:paraId="2001ECC3" w14:textId="77777777" w:rsidR="003D0E29" w:rsidRDefault="003D0E29" w:rsidP="005B02C8">
            <w:pPr>
              <w:pStyle w:val="TableNumber"/>
            </w:pPr>
            <w:r>
              <w:t>1</w:t>
            </w:r>
          </w:p>
        </w:tc>
        <w:tc>
          <w:tcPr>
            <w:tcW w:w="7650" w:type="dxa"/>
            <w:tcBorders>
              <w:top w:val="nil"/>
              <w:left w:val="nil"/>
              <w:bottom w:val="nil"/>
            </w:tcBorders>
          </w:tcPr>
          <w:p w14:paraId="04E4C05F" w14:textId="18A2077C" w:rsidR="003D0E29" w:rsidRDefault="003D0E29" w:rsidP="005B02C8">
            <w:pPr>
              <w:pStyle w:val="TableText"/>
            </w:pPr>
            <w:r>
              <w:t xml:space="preserve">Serialization is </w:t>
            </w:r>
            <w:proofErr w:type="gramStart"/>
            <w:r>
              <w:t>the means by which</w:t>
            </w:r>
            <w:proofErr w:type="gramEnd"/>
            <w:r>
              <w:t xml:space="preserve"> objects and data structures can be stored as files, and then resurrected as objects when the need arises. </w:t>
            </w:r>
            <w:r w:rsidR="00DC13AE" w:rsidRPr="00DC13AE">
              <w:t>Serialization allows us to transfer objects through a network by converting it into a byte stream. It also helps in preserving the state of the object.</w:t>
            </w:r>
            <w:r w:rsidR="00DC13AE">
              <w:t xml:space="preserve">  </w:t>
            </w:r>
            <w:r>
              <w:t xml:space="preserve"> Open </w:t>
            </w:r>
            <w:r>
              <w:rPr>
                <w:rStyle w:val="MarginNote-URL"/>
              </w:rPr>
              <w:t>lab16</w:t>
            </w:r>
            <w:r w:rsidRPr="001773F7">
              <w:rPr>
                <w:rStyle w:val="MarginNote-URL"/>
              </w:rPr>
              <w:t>-exercise02.php</w:t>
            </w:r>
            <w:r>
              <w:t xml:space="preserve"> and the referenced </w:t>
            </w:r>
            <w:proofErr w:type="spellStart"/>
            <w:r w:rsidRPr="001773F7">
              <w:rPr>
                <w:rStyle w:val="MarginNote-URL"/>
              </w:rPr>
              <w:t>Ar</w:t>
            </w:r>
            <w:r>
              <w:rPr>
                <w:rStyle w:val="MarginNote-URL"/>
              </w:rPr>
              <w:t>tist.class.php</w:t>
            </w:r>
            <w:proofErr w:type="spellEnd"/>
            <w:r>
              <w:rPr>
                <w:rStyle w:val="MarginNote-URL"/>
              </w:rPr>
              <w:t xml:space="preserve">. </w:t>
            </w:r>
            <w:r w:rsidRPr="00A03146">
              <w:t>This file creates several objects and prints them out to the screen.</w:t>
            </w:r>
          </w:p>
        </w:tc>
      </w:tr>
      <w:tr w:rsidR="003D0E29" w14:paraId="747AEFFF" w14:textId="77777777" w:rsidTr="003D0E29">
        <w:trPr>
          <w:trHeight w:val="6653"/>
        </w:trPr>
        <w:tc>
          <w:tcPr>
            <w:tcW w:w="450" w:type="dxa"/>
            <w:tcBorders>
              <w:top w:val="nil"/>
              <w:left w:val="nil"/>
              <w:bottom w:val="nil"/>
              <w:right w:val="nil"/>
            </w:tcBorders>
          </w:tcPr>
          <w:p w14:paraId="6D5A485F" w14:textId="77777777" w:rsidR="003D0E29" w:rsidRDefault="003D0E29" w:rsidP="005B02C8">
            <w:pPr>
              <w:pStyle w:val="TableNumber"/>
            </w:pPr>
            <w:r>
              <w:t>2</w:t>
            </w:r>
          </w:p>
          <w:p w14:paraId="3B975E45" w14:textId="77777777" w:rsidR="003D0E29" w:rsidRPr="001773F7" w:rsidRDefault="003D0E29" w:rsidP="005B02C8"/>
          <w:p w14:paraId="39085D5A" w14:textId="77777777" w:rsidR="003D0E29" w:rsidRPr="001773F7" w:rsidRDefault="003D0E29" w:rsidP="005B02C8"/>
          <w:p w14:paraId="10F208D6" w14:textId="77777777" w:rsidR="003D0E29" w:rsidRPr="001773F7" w:rsidRDefault="003D0E29" w:rsidP="005B02C8"/>
          <w:p w14:paraId="3049A3A1" w14:textId="77777777" w:rsidR="003D0E29" w:rsidRPr="001773F7" w:rsidRDefault="003D0E29" w:rsidP="005B02C8"/>
          <w:p w14:paraId="14171F93" w14:textId="77777777" w:rsidR="003D0E29" w:rsidRPr="001773F7" w:rsidRDefault="003D0E29" w:rsidP="005B02C8"/>
          <w:p w14:paraId="5622F3D6" w14:textId="77777777" w:rsidR="003D0E29" w:rsidRPr="001773F7" w:rsidRDefault="003D0E29" w:rsidP="005B02C8"/>
          <w:p w14:paraId="15F143BE" w14:textId="77777777" w:rsidR="003D0E29" w:rsidRPr="001773F7" w:rsidRDefault="003D0E29" w:rsidP="005B02C8"/>
          <w:p w14:paraId="63C0922F" w14:textId="77777777" w:rsidR="003D0E29" w:rsidRPr="001773F7" w:rsidRDefault="003D0E29" w:rsidP="005B02C8"/>
        </w:tc>
        <w:tc>
          <w:tcPr>
            <w:tcW w:w="7650" w:type="dxa"/>
            <w:tcBorders>
              <w:top w:val="nil"/>
              <w:left w:val="nil"/>
              <w:bottom w:val="nil"/>
              <w:right w:val="nil"/>
            </w:tcBorders>
          </w:tcPr>
          <w:p w14:paraId="6DB4FDD2" w14:textId="523E5825" w:rsidR="003D0E29" w:rsidRDefault="003D0E29" w:rsidP="005B02C8">
            <w:pPr>
              <w:pStyle w:val="TableText"/>
            </w:pPr>
            <w:r>
              <w:t xml:space="preserve">To illustrate how serialization can help you with your own classes, make the Artist class implement the Serializable interface. This </w:t>
            </w:r>
            <w:r w:rsidR="005E1B99">
              <w:t>has been done with</w:t>
            </w:r>
            <w:r>
              <w:t xml:space="preserve"> the class declaration, and implement two methods </w:t>
            </w:r>
            <w:proofErr w:type="spellStart"/>
            <w:proofErr w:type="gramStart"/>
            <w:r>
              <w:t>serilaize</w:t>
            </w:r>
            <w:proofErr w:type="spellEnd"/>
            <w:r>
              <w:t>(</w:t>
            </w:r>
            <w:proofErr w:type="gramEnd"/>
            <w:r>
              <w:t xml:space="preserve">) and </w:t>
            </w:r>
            <w:proofErr w:type="spellStart"/>
            <w:r>
              <w:t>unserialize</w:t>
            </w:r>
            <w:proofErr w:type="spellEnd"/>
            <w:r>
              <w:t xml:space="preserve">() in </w:t>
            </w:r>
            <w:proofErr w:type="spellStart"/>
            <w:r w:rsidRPr="001773F7">
              <w:rPr>
                <w:rStyle w:val="MarginNote-URL"/>
              </w:rPr>
              <w:t>Artist.class.php</w:t>
            </w:r>
            <w:proofErr w:type="spellEnd"/>
          </w:p>
          <w:p w14:paraId="537A5EF1" w14:textId="77777777" w:rsidR="003D0E29" w:rsidRDefault="003D0E29" w:rsidP="005B02C8">
            <w:pPr>
              <w:pStyle w:val="TableText"/>
            </w:pPr>
          </w:p>
          <w:p w14:paraId="189934EC" w14:textId="77777777" w:rsidR="003D0E29" w:rsidRDefault="003D0E29" w:rsidP="005B02C8">
            <w:pPr>
              <w:pStyle w:val="Code"/>
            </w:pPr>
            <w:r>
              <w:t xml:space="preserve">class Artist </w:t>
            </w:r>
            <w:r w:rsidRPr="001773F7">
              <w:rPr>
                <w:rStyle w:val="CodeBoldChar"/>
              </w:rPr>
              <w:t xml:space="preserve">implements </w:t>
            </w:r>
            <w:proofErr w:type="gramStart"/>
            <w:r w:rsidRPr="001773F7">
              <w:rPr>
                <w:rStyle w:val="CodeBoldChar"/>
              </w:rPr>
              <w:t>Serializable</w:t>
            </w:r>
            <w:r>
              <w:t>{</w:t>
            </w:r>
            <w:proofErr w:type="gramEnd"/>
          </w:p>
          <w:p w14:paraId="488FEE64" w14:textId="77777777" w:rsidR="003D0E29" w:rsidRDefault="003D0E29" w:rsidP="005B02C8">
            <w:pPr>
              <w:pStyle w:val="CodeComment"/>
            </w:pPr>
            <w:r>
              <w:t xml:space="preserve">  //...</w:t>
            </w:r>
          </w:p>
          <w:p w14:paraId="54B9560F" w14:textId="77777777" w:rsidR="003D0E29" w:rsidRDefault="003D0E29" w:rsidP="005B02C8">
            <w:pPr>
              <w:pStyle w:val="CodeBold"/>
            </w:pPr>
            <w:r>
              <w:t xml:space="preserve">  public function </w:t>
            </w:r>
            <w:proofErr w:type="gramStart"/>
            <w:r>
              <w:t>serialize(</w:t>
            </w:r>
            <w:proofErr w:type="gramEnd"/>
            <w:r>
              <w:t>) {</w:t>
            </w:r>
          </w:p>
          <w:p w14:paraId="65274E38" w14:textId="77777777" w:rsidR="003D0E29" w:rsidRDefault="003D0E29" w:rsidP="005B02C8">
            <w:pPr>
              <w:pStyle w:val="CodeBold"/>
            </w:pPr>
            <w:r>
              <w:t xml:space="preserve">     return </w:t>
            </w:r>
            <w:proofErr w:type="gramStart"/>
            <w:r>
              <w:t>serialize(</w:t>
            </w:r>
            <w:proofErr w:type="gramEnd"/>
            <w:r>
              <w:t>array("earliest" =&gt; self::$</w:t>
            </w:r>
            <w:proofErr w:type="spellStart"/>
            <w:r>
              <w:t>earliestDate</w:t>
            </w:r>
            <w:proofErr w:type="spellEnd"/>
            <w:r>
              <w:t>,</w:t>
            </w:r>
          </w:p>
          <w:p w14:paraId="2FF0B334" w14:textId="77777777" w:rsidR="003D0E29" w:rsidRDefault="003D0E29" w:rsidP="005B02C8">
            <w:pPr>
              <w:pStyle w:val="CodeBold"/>
            </w:pPr>
            <w:r>
              <w:t xml:space="preserve">                            "first" =&gt; $this-&gt;FirstName,</w:t>
            </w:r>
          </w:p>
          <w:p w14:paraId="4017AB35" w14:textId="77777777" w:rsidR="003D0E29" w:rsidRDefault="003D0E29" w:rsidP="005B02C8">
            <w:pPr>
              <w:pStyle w:val="CodeBold"/>
            </w:pPr>
            <w:r>
              <w:t xml:space="preserve">                            "last" =&gt; $this-&gt;</w:t>
            </w:r>
            <w:proofErr w:type="spellStart"/>
            <w:r>
              <w:t>LastName</w:t>
            </w:r>
            <w:proofErr w:type="spellEnd"/>
            <w:r>
              <w:t>,</w:t>
            </w:r>
          </w:p>
          <w:p w14:paraId="670FD782" w14:textId="77777777" w:rsidR="003D0E29" w:rsidRDefault="003D0E29" w:rsidP="005B02C8">
            <w:pPr>
              <w:pStyle w:val="CodeBold"/>
            </w:pPr>
            <w:r>
              <w:t xml:space="preserve">                            "</w:t>
            </w:r>
            <w:proofErr w:type="spellStart"/>
            <w:r>
              <w:t>bdate</w:t>
            </w:r>
            <w:proofErr w:type="spellEnd"/>
            <w:r>
              <w:t>" =&gt; $this-&gt;</w:t>
            </w:r>
            <w:proofErr w:type="spellStart"/>
            <w:r>
              <w:t>BirthDate</w:t>
            </w:r>
            <w:proofErr w:type="spellEnd"/>
            <w:r>
              <w:t>,</w:t>
            </w:r>
          </w:p>
          <w:p w14:paraId="65CB8C76" w14:textId="77777777" w:rsidR="003D0E29" w:rsidRDefault="003D0E29" w:rsidP="005B02C8">
            <w:pPr>
              <w:pStyle w:val="CodeBold"/>
            </w:pPr>
            <w:r>
              <w:t xml:space="preserve">                            "</w:t>
            </w:r>
            <w:proofErr w:type="spellStart"/>
            <w:r>
              <w:t>ddate</w:t>
            </w:r>
            <w:proofErr w:type="spellEnd"/>
            <w:r>
              <w:t>" =&gt; $this-&gt;</w:t>
            </w:r>
            <w:proofErr w:type="spellStart"/>
            <w:r>
              <w:t>DeathDate</w:t>
            </w:r>
            <w:proofErr w:type="spellEnd"/>
            <w:r>
              <w:t>,</w:t>
            </w:r>
          </w:p>
          <w:p w14:paraId="4CD87CD5" w14:textId="77777777" w:rsidR="003D0E29" w:rsidRDefault="003D0E29" w:rsidP="005B02C8">
            <w:pPr>
              <w:pStyle w:val="CodeBold"/>
            </w:pPr>
            <w:r>
              <w:t xml:space="preserve">                            "</w:t>
            </w:r>
            <w:proofErr w:type="spellStart"/>
            <w:r>
              <w:t>bcity</w:t>
            </w:r>
            <w:proofErr w:type="spellEnd"/>
            <w:r>
              <w:t>" =&gt; $this-&gt;</w:t>
            </w:r>
            <w:proofErr w:type="spellStart"/>
            <w:r>
              <w:t>BirthCity</w:t>
            </w:r>
            <w:proofErr w:type="spellEnd"/>
            <w:r>
              <w:t>,</w:t>
            </w:r>
          </w:p>
          <w:p w14:paraId="2839DBC9" w14:textId="77777777" w:rsidR="003D0E29" w:rsidRDefault="003D0E29" w:rsidP="005B02C8">
            <w:pPr>
              <w:pStyle w:val="CodeBold"/>
            </w:pPr>
            <w:r>
              <w:t xml:space="preserve">                            "works" =&gt; $this-&gt;artworks</w:t>
            </w:r>
          </w:p>
          <w:p w14:paraId="4EB170C8" w14:textId="77777777" w:rsidR="003D0E29" w:rsidRDefault="003D0E29" w:rsidP="005B02C8">
            <w:pPr>
              <w:pStyle w:val="CodeBold"/>
            </w:pPr>
            <w:r>
              <w:t xml:space="preserve">                            ));</w:t>
            </w:r>
          </w:p>
          <w:p w14:paraId="08407C6E" w14:textId="77777777" w:rsidR="003D0E29" w:rsidRDefault="003D0E29" w:rsidP="005B02C8">
            <w:pPr>
              <w:pStyle w:val="CodeBold"/>
            </w:pPr>
            <w:r>
              <w:t xml:space="preserve">  }</w:t>
            </w:r>
          </w:p>
          <w:p w14:paraId="2CF23E49" w14:textId="77777777" w:rsidR="003D0E29" w:rsidRDefault="003D0E29" w:rsidP="005B02C8">
            <w:pPr>
              <w:pStyle w:val="CodeBold"/>
            </w:pPr>
            <w:r>
              <w:t xml:space="preserve">  public function </w:t>
            </w:r>
            <w:proofErr w:type="spellStart"/>
            <w:r>
              <w:t>unserialize</w:t>
            </w:r>
            <w:proofErr w:type="spellEnd"/>
            <w:r>
              <w:t>($data) {</w:t>
            </w:r>
          </w:p>
          <w:p w14:paraId="644C4471" w14:textId="77777777" w:rsidR="003D0E29" w:rsidRDefault="003D0E29" w:rsidP="005B02C8">
            <w:pPr>
              <w:pStyle w:val="CodeBold"/>
            </w:pPr>
            <w:r>
              <w:t xml:space="preserve">     $data = </w:t>
            </w:r>
            <w:proofErr w:type="spellStart"/>
            <w:r>
              <w:t>unserialize</w:t>
            </w:r>
            <w:proofErr w:type="spellEnd"/>
            <w:r>
              <w:t>($data</w:t>
            </w:r>
            <w:proofErr w:type="gramStart"/>
            <w:r>
              <w:t>);</w:t>
            </w:r>
            <w:proofErr w:type="gramEnd"/>
          </w:p>
          <w:p w14:paraId="5CEA9FA8" w14:textId="77777777" w:rsidR="003D0E29" w:rsidRDefault="003D0E29" w:rsidP="005B02C8">
            <w:pPr>
              <w:pStyle w:val="CodeBold"/>
            </w:pPr>
            <w:r>
              <w:t xml:space="preserve">     </w:t>
            </w:r>
            <w:proofErr w:type="gramStart"/>
            <w:r>
              <w:t>self::</w:t>
            </w:r>
            <w:proofErr w:type="gramEnd"/>
            <w:r>
              <w:t>$</w:t>
            </w:r>
            <w:proofErr w:type="spellStart"/>
            <w:r>
              <w:t>earliestDate</w:t>
            </w:r>
            <w:proofErr w:type="spellEnd"/>
            <w:r>
              <w:t xml:space="preserve"> = $data['earliest'];</w:t>
            </w:r>
          </w:p>
          <w:p w14:paraId="2FFBCC7E" w14:textId="77777777" w:rsidR="003D0E29" w:rsidRDefault="003D0E29" w:rsidP="005B02C8">
            <w:pPr>
              <w:pStyle w:val="CodeBold"/>
            </w:pPr>
            <w:r>
              <w:t xml:space="preserve">     $this-&gt;FirstName = $data['first'</w:t>
            </w:r>
            <w:proofErr w:type="gramStart"/>
            <w:r>
              <w:t>];</w:t>
            </w:r>
            <w:proofErr w:type="gramEnd"/>
          </w:p>
          <w:p w14:paraId="69E0DD28" w14:textId="77777777" w:rsidR="003D0E29" w:rsidRDefault="003D0E29" w:rsidP="005B02C8">
            <w:pPr>
              <w:pStyle w:val="CodeBold"/>
            </w:pPr>
            <w:r>
              <w:t xml:space="preserve">     $this-&gt;</w:t>
            </w:r>
            <w:proofErr w:type="spellStart"/>
            <w:r>
              <w:t>LastName</w:t>
            </w:r>
            <w:proofErr w:type="spellEnd"/>
            <w:r>
              <w:t xml:space="preserve"> = $data['last'</w:t>
            </w:r>
            <w:proofErr w:type="gramStart"/>
            <w:r>
              <w:t>];</w:t>
            </w:r>
            <w:proofErr w:type="gramEnd"/>
          </w:p>
          <w:p w14:paraId="72912A22" w14:textId="77777777" w:rsidR="003D0E29" w:rsidRDefault="003D0E29" w:rsidP="005B02C8">
            <w:pPr>
              <w:pStyle w:val="CodeBold"/>
            </w:pPr>
            <w:r>
              <w:t xml:space="preserve">     $this-&gt;</w:t>
            </w:r>
            <w:proofErr w:type="spellStart"/>
            <w:r>
              <w:t>BirthDate</w:t>
            </w:r>
            <w:proofErr w:type="spellEnd"/>
            <w:r>
              <w:t xml:space="preserve"> = $data['</w:t>
            </w:r>
            <w:proofErr w:type="spellStart"/>
            <w:r>
              <w:t>bdate</w:t>
            </w:r>
            <w:proofErr w:type="spellEnd"/>
            <w:r>
              <w:t>'</w:t>
            </w:r>
            <w:proofErr w:type="gramStart"/>
            <w:r>
              <w:t>];</w:t>
            </w:r>
            <w:proofErr w:type="gramEnd"/>
          </w:p>
          <w:p w14:paraId="460A5C0D" w14:textId="77777777" w:rsidR="003D0E29" w:rsidRDefault="003D0E29" w:rsidP="005B02C8">
            <w:pPr>
              <w:pStyle w:val="CodeBold"/>
            </w:pPr>
            <w:r>
              <w:t xml:space="preserve">     $this-&gt;</w:t>
            </w:r>
            <w:proofErr w:type="spellStart"/>
            <w:r>
              <w:t>DeathDate</w:t>
            </w:r>
            <w:proofErr w:type="spellEnd"/>
            <w:r>
              <w:t xml:space="preserve"> = $data['</w:t>
            </w:r>
            <w:proofErr w:type="spellStart"/>
            <w:r>
              <w:t>ddate</w:t>
            </w:r>
            <w:proofErr w:type="spellEnd"/>
            <w:r>
              <w:t>'</w:t>
            </w:r>
            <w:proofErr w:type="gramStart"/>
            <w:r>
              <w:t>];</w:t>
            </w:r>
            <w:proofErr w:type="gramEnd"/>
          </w:p>
          <w:p w14:paraId="167A48C0" w14:textId="77777777" w:rsidR="003D0E29" w:rsidRDefault="003D0E29" w:rsidP="005B02C8">
            <w:pPr>
              <w:pStyle w:val="CodeBold"/>
            </w:pPr>
            <w:r>
              <w:t xml:space="preserve">     $this-&gt;</w:t>
            </w:r>
            <w:proofErr w:type="spellStart"/>
            <w:r>
              <w:t>BirthCity</w:t>
            </w:r>
            <w:proofErr w:type="spellEnd"/>
            <w:r>
              <w:t xml:space="preserve"> = $data['</w:t>
            </w:r>
            <w:proofErr w:type="spellStart"/>
            <w:r>
              <w:t>bcity</w:t>
            </w:r>
            <w:proofErr w:type="spellEnd"/>
            <w:r>
              <w:t>'</w:t>
            </w:r>
            <w:proofErr w:type="gramStart"/>
            <w:r>
              <w:t>];</w:t>
            </w:r>
            <w:proofErr w:type="gramEnd"/>
          </w:p>
          <w:p w14:paraId="6C45A20C" w14:textId="77777777" w:rsidR="003D0E29" w:rsidRDefault="003D0E29" w:rsidP="005B02C8">
            <w:pPr>
              <w:pStyle w:val="CodeBold"/>
            </w:pPr>
            <w:r>
              <w:t xml:space="preserve">     $this-&gt;artworks = $data['works'</w:t>
            </w:r>
            <w:proofErr w:type="gramStart"/>
            <w:r>
              <w:t>];</w:t>
            </w:r>
            <w:proofErr w:type="gramEnd"/>
          </w:p>
          <w:p w14:paraId="46669E52" w14:textId="77777777" w:rsidR="003D0E29" w:rsidRDefault="003D0E29" w:rsidP="005B02C8">
            <w:pPr>
              <w:pStyle w:val="CodeBold"/>
            </w:pPr>
            <w:r>
              <w:t xml:space="preserve">  }</w:t>
            </w:r>
          </w:p>
          <w:p w14:paraId="69D48248" w14:textId="77777777" w:rsidR="003D0E29" w:rsidRDefault="003D0E29" w:rsidP="005B02C8">
            <w:pPr>
              <w:pStyle w:val="CodeComment"/>
            </w:pPr>
            <w:r>
              <w:t xml:space="preserve">  //...</w:t>
            </w:r>
          </w:p>
          <w:p w14:paraId="189703D6" w14:textId="77777777" w:rsidR="003D0E29" w:rsidRDefault="003D0E29" w:rsidP="005B02C8">
            <w:pPr>
              <w:pStyle w:val="Code"/>
            </w:pPr>
            <w:r>
              <w:t>}</w:t>
            </w:r>
          </w:p>
        </w:tc>
      </w:tr>
      <w:tr w:rsidR="003D0E29" w14:paraId="6AE2C3C9" w14:textId="77777777" w:rsidTr="003D0E29">
        <w:trPr>
          <w:trHeight w:val="2774"/>
        </w:trPr>
        <w:tc>
          <w:tcPr>
            <w:tcW w:w="450" w:type="dxa"/>
            <w:tcBorders>
              <w:top w:val="nil"/>
              <w:left w:val="nil"/>
              <w:bottom w:val="nil"/>
              <w:right w:val="nil"/>
            </w:tcBorders>
          </w:tcPr>
          <w:p w14:paraId="2B55FFE0" w14:textId="77777777" w:rsidR="003D0E29" w:rsidRDefault="003D0E29" w:rsidP="005B02C8">
            <w:pPr>
              <w:pStyle w:val="TableNumber"/>
            </w:pPr>
            <w:r>
              <w:t>3</w:t>
            </w:r>
          </w:p>
        </w:tc>
        <w:tc>
          <w:tcPr>
            <w:tcW w:w="7650" w:type="dxa"/>
            <w:tcBorders>
              <w:top w:val="nil"/>
              <w:left w:val="nil"/>
              <w:bottom w:val="nil"/>
              <w:right w:val="nil"/>
            </w:tcBorders>
          </w:tcPr>
          <w:p w14:paraId="1D460021" w14:textId="19D92AC5" w:rsidR="003D0E29" w:rsidRDefault="003D0E29" w:rsidP="005B02C8">
            <w:pPr>
              <w:pStyle w:val="TableText"/>
            </w:pPr>
            <w:r>
              <w:t xml:space="preserve">Now, since the Artist itself has instances or Art, we must ensure the Art classes and subclasses are also </w:t>
            </w:r>
            <w:proofErr w:type="gramStart"/>
            <w:r>
              <w:t>serializable..</w:t>
            </w:r>
            <w:proofErr w:type="gramEnd"/>
            <w:r>
              <w:t xml:space="preserve"> In </w:t>
            </w:r>
            <w:proofErr w:type="spellStart"/>
            <w:r w:rsidRPr="001773F7">
              <w:rPr>
                <w:rStyle w:val="MarginNote-URL"/>
              </w:rPr>
              <w:t>Art.class.php</w:t>
            </w:r>
            <w:proofErr w:type="spellEnd"/>
            <w:r>
              <w:t xml:space="preserve"> </w:t>
            </w:r>
            <w:r w:rsidR="005E1B99">
              <w:t>these changes are already made</w:t>
            </w:r>
            <w:r>
              <w:t xml:space="preserve"> to serialize and </w:t>
            </w:r>
            <w:proofErr w:type="spellStart"/>
            <w:r>
              <w:t>unserialize</w:t>
            </w:r>
            <w:proofErr w:type="spellEnd"/>
            <w:r>
              <w:t xml:space="preserve"> those classes.</w:t>
            </w:r>
          </w:p>
          <w:p w14:paraId="217FBDF8" w14:textId="77777777" w:rsidR="003D0E29" w:rsidRDefault="003D0E29" w:rsidP="005B02C8">
            <w:pPr>
              <w:pStyle w:val="TableText"/>
            </w:pPr>
          </w:p>
          <w:p w14:paraId="3CA78D9D" w14:textId="77777777" w:rsidR="003D0E29" w:rsidRDefault="003D0E29" w:rsidP="005B02C8">
            <w:pPr>
              <w:pStyle w:val="Code"/>
            </w:pPr>
            <w:r>
              <w:t xml:space="preserve">class Art </w:t>
            </w:r>
            <w:r w:rsidRPr="001773F7">
              <w:rPr>
                <w:rStyle w:val="CodeBoldChar"/>
              </w:rPr>
              <w:t xml:space="preserve">implements </w:t>
            </w:r>
            <w:proofErr w:type="gramStart"/>
            <w:r w:rsidRPr="001773F7">
              <w:rPr>
                <w:rStyle w:val="CodeBoldChar"/>
              </w:rPr>
              <w:t>Serializable</w:t>
            </w:r>
            <w:r>
              <w:t>{</w:t>
            </w:r>
            <w:proofErr w:type="gramEnd"/>
          </w:p>
          <w:p w14:paraId="02F0948F" w14:textId="77777777" w:rsidR="003D0E29" w:rsidRDefault="003D0E29" w:rsidP="005B02C8">
            <w:pPr>
              <w:pStyle w:val="CodeComment"/>
            </w:pPr>
            <w:r>
              <w:t xml:space="preserve">  //...</w:t>
            </w:r>
          </w:p>
          <w:p w14:paraId="627FE13A" w14:textId="77777777" w:rsidR="003D0E29" w:rsidRDefault="003D0E29" w:rsidP="005B02C8">
            <w:pPr>
              <w:pStyle w:val="Code"/>
            </w:pPr>
          </w:p>
          <w:p w14:paraId="5EF05F83" w14:textId="77777777" w:rsidR="003D0E29" w:rsidRDefault="003D0E29" w:rsidP="005B02C8">
            <w:pPr>
              <w:pStyle w:val="CodeBold"/>
            </w:pPr>
            <w:r>
              <w:t xml:space="preserve">  public function </w:t>
            </w:r>
            <w:proofErr w:type="gramStart"/>
            <w:r>
              <w:t>serialize(</w:t>
            </w:r>
            <w:proofErr w:type="gramEnd"/>
            <w:r>
              <w:t>) {</w:t>
            </w:r>
          </w:p>
          <w:p w14:paraId="468D1595" w14:textId="77777777" w:rsidR="003D0E29" w:rsidRDefault="003D0E29" w:rsidP="005B02C8">
            <w:pPr>
              <w:pStyle w:val="CodeBold"/>
            </w:pPr>
            <w:r>
              <w:t xml:space="preserve">            return </w:t>
            </w:r>
            <w:proofErr w:type="gramStart"/>
            <w:r>
              <w:t>serialize(</w:t>
            </w:r>
            <w:proofErr w:type="gramEnd"/>
          </w:p>
          <w:p w14:paraId="2D81CBAC" w14:textId="77777777" w:rsidR="003D0E29" w:rsidRDefault="003D0E29" w:rsidP="005B02C8">
            <w:pPr>
              <w:pStyle w:val="CodeBold"/>
            </w:pPr>
            <w:r>
              <w:t xml:space="preserve">                </w:t>
            </w:r>
            <w:proofErr w:type="gramStart"/>
            <w:r>
              <w:t>array(</w:t>
            </w:r>
            <w:proofErr w:type="gramEnd"/>
            <w:r>
              <w:t>"date" =&gt;$this-&gt;</w:t>
            </w:r>
            <w:proofErr w:type="spellStart"/>
            <w:r>
              <w:t>dateCreated</w:t>
            </w:r>
            <w:proofErr w:type="spellEnd"/>
            <w:r>
              <w:t>,</w:t>
            </w:r>
          </w:p>
          <w:p w14:paraId="676F5774" w14:textId="77777777" w:rsidR="003D0E29" w:rsidRDefault="003D0E29" w:rsidP="005B02C8">
            <w:pPr>
              <w:pStyle w:val="CodeBold"/>
            </w:pPr>
            <w:r>
              <w:t xml:space="preserve">                      "name" =&gt; $this-&gt;name</w:t>
            </w:r>
          </w:p>
          <w:p w14:paraId="357AF268" w14:textId="77777777" w:rsidR="003D0E29" w:rsidRDefault="003D0E29" w:rsidP="005B02C8">
            <w:pPr>
              <w:pStyle w:val="CodeBold"/>
            </w:pPr>
            <w:r>
              <w:t xml:space="preserve">                )</w:t>
            </w:r>
          </w:p>
          <w:p w14:paraId="48B23D86" w14:textId="77777777" w:rsidR="003D0E29" w:rsidRDefault="003D0E29" w:rsidP="005B02C8">
            <w:pPr>
              <w:pStyle w:val="CodeBold"/>
            </w:pPr>
            <w:r>
              <w:t xml:space="preserve">         );</w:t>
            </w:r>
          </w:p>
          <w:p w14:paraId="78EF0AED" w14:textId="77777777" w:rsidR="003D0E29" w:rsidRDefault="003D0E29" w:rsidP="005B02C8">
            <w:pPr>
              <w:pStyle w:val="CodeBold"/>
            </w:pPr>
            <w:r>
              <w:lastRenderedPageBreak/>
              <w:t xml:space="preserve"> }</w:t>
            </w:r>
          </w:p>
          <w:p w14:paraId="058330B8" w14:textId="77777777" w:rsidR="003D0E29" w:rsidRDefault="003D0E29" w:rsidP="005B02C8">
            <w:pPr>
              <w:pStyle w:val="CodeBold"/>
            </w:pPr>
            <w:r>
              <w:t xml:space="preserve"> public function </w:t>
            </w:r>
            <w:proofErr w:type="spellStart"/>
            <w:r>
              <w:t>unserialize</w:t>
            </w:r>
            <w:proofErr w:type="spellEnd"/>
            <w:r>
              <w:t>($data) {</w:t>
            </w:r>
          </w:p>
          <w:p w14:paraId="14F0B7D2" w14:textId="77777777" w:rsidR="003D0E29" w:rsidRDefault="003D0E29" w:rsidP="005B02C8">
            <w:pPr>
              <w:pStyle w:val="CodeBold"/>
            </w:pPr>
            <w:r>
              <w:t xml:space="preserve">    $data = </w:t>
            </w:r>
            <w:proofErr w:type="spellStart"/>
            <w:r>
              <w:t>unserialize</w:t>
            </w:r>
            <w:proofErr w:type="spellEnd"/>
            <w:r>
              <w:t>($data</w:t>
            </w:r>
            <w:proofErr w:type="gramStart"/>
            <w:r>
              <w:t>);</w:t>
            </w:r>
            <w:proofErr w:type="gramEnd"/>
          </w:p>
          <w:p w14:paraId="71C8B6DF" w14:textId="77777777" w:rsidR="003D0E29" w:rsidRDefault="003D0E29" w:rsidP="005B02C8">
            <w:pPr>
              <w:pStyle w:val="CodeBold"/>
            </w:pPr>
            <w:r>
              <w:t xml:space="preserve">     $this-&gt;</w:t>
            </w:r>
            <w:proofErr w:type="spellStart"/>
            <w:r>
              <w:t>dateCreated</w:t>
            </w:r>
            <w:proofErr w:type="spellEnd"/>
            <w:r>
              <w:t xml:space="preserve"> = $data['date'</w:t>
            </w:r>
            <w:proofErr w:type="gramStart"/>
            <w:r>
              <w:t>];</w:t>
            </w:r>
            <w:proofErr w:type="gramEnd"/>
          </w:p>
          <w:p w14:paraId="3C1C8312" w14:textId="77777777" w:rsidR="003D0E29" w:rsidRDefault="003D0E29" w:rsidP="005B02C8">
            <w:pPr>
              <w:pStyle w:val="CodeBold"/>
            </w:pPr>
            <w:r>
              <w:t xml:space="preserve">    $this-&gt;name = $data['name'</w:t>
            </w:r>
            <w:proofErr w:type="gramStart"/>
            <w:r>
              <w:t>];</w:t>
            </w:r>
            <w:proofErr w:type="gramEnd"/>
          </w:p>
          <w:p w14:paraId="2CDD1F55" w14:textId="77777777" w:rsidR="003D0E29" w:rsidRDefault="003D0E29" w:rsidP="005B02C8">
            <w:pPr>
              <w:pStyle w:val="CodeBold"/>
            </w:pPr>
            <w:r>
              <w:t xml:space="preserve"> }</w:t>
            </w:r>
          </w:p>
          <w:p w14:paraId="3A07D8E5" w14:textId="77777777" w:rsidR="003D0E29" w:rsidRDefault="003D0E29" w:rsidP="005B02C8">
            <w:pPr>
              <w:pStyle w:val="Code"/>
            </w:pPr>
          </w:p>
          <w:p w14:paraId="5A189AF0" w14:textId="77777777" w:rsidR="003D0E29" w:rsidRDefault="003D0E29" w:rsidP="005B02C8">
            <w:pPr>
              <w:pStyle w:val="CodeComment"/>
            </w:pPr>
            <w:r>
              <w:t xml:space="preserve"> //...</w:t>
            </w:r>
          </w:p>
          <w:p w14:paraId="7CFCC98B" w14:textId="77777777" w:rsidR="003D0E29" w:rsidRDefault="003D0E29" w:rsidP="005B02C8">
            <w:pPr>
              <w:pStyle w:val="Code"/>
            </w:pPr>
            <w:r>
              <w:t>}</w:t>
            </w:r>
          </w:p>
          <w:p w14:paraId="08CCC9F8" w14:textId="77777777" w:rsidR="003D0E29" w:rsidRDefault="003D0E29" w:rsidP="005B02C8">
            <w:pPr>
              <w:pStyle w:val="Code"/>
            </w:pPr>
          </w:p>
          <w:p w14:paraId="336CD4EF" w14:textId="6A292B6C" w:rsidR="003D0E29" w:rsidRPr="00105F09" w:rsidRDefault="003D0E29" w:rsidP="005B02C8">
            <w:pPr>
              <w:pStyle w:val="TableComment"/>
            </w:pPr>
            <w:r w:rsidRPr="00105F09">
              <w:t>Note that the Painting and Sculpture subclasses do not need to de</w:t>
            </w:r>
            <w:r w:rsidR="00A84853">
              <w:t>cla</w:t>
            </w:r>
            <w:r w:rsidRPr="00105F09">
              <w:t xml:space="preserve">re that they implement Serializable, but they need to override the </w:t>
            </w:r>
            <w:proofErr w:type="gramStart"/>
            <w:r w:rsidRPr="00105F09">
              <w:t>serialize(</w:t>
            </w:r>
            <w:proofErr w:type="gramEnd"/>
            <w:r w:rsidRPr="00105F09">
              <w:t xml:space="preserve">) and </w:t>
            </w:r>
            <w:proofErr w:type="spellStart"/>
            <w:r w:rsidRPr="00105F09">
              <w:t>unserialize</w:t>
            </w:r>
            <w:proofErr w:type="spellEnd"/>
            <w:r w:rsidRPr="00105F09">
              <w:t>() methods in order to ensure additional fields are properly stored</w:t>
            </w:r>
          </w:p>
          <w:p w14:paraId="7131A43F" w14:textId="77777777" w:rsidR="003D0E29" w:rsidRDefault="003D0E29" w:rsidP="005B02C8">
            <w:pPr>
              <w:pStyle w:val="Code"/>
            </w:pPr>
          </w:p>
          <w:p w14:paraId="1876F369" w14:textId="77777777" w:rsidR="003D0E29" w:rsidRDefault="003D0E29" w:rsidP="005B02C8">
            <w:pPr>
              <w:pStyle w:val="Code"/>
            </w:pPr>
            <w:r>
              <w:t xml:space="preserve">class Painting extends </w:t>
            </w:r>
            <w:proofErr w:type="gramStart"/>
            <w:r>
              <w:t>Art{</w:t>
            </w:r>
            <w:proofErr w:type="gramEnd"/>
          </w:p>
          <w:p w14:paraId="2664B3A0" w14:textId="77777777" w:rsidR="003D0E29" w:rsidRDefault="003D0E29" w:rsidP="005B02C8">
            <w:pPr>
              <w:pStyle w:val="CodeComment"/>
            </w:pPr>
            <w:r>
              <w:t>//...</w:t>
            </w:r>
          </w:p>
          <w:p w14:paraId="004BC89C" w14:textId="77777777" w:rsidR="003D0E29" w:rsidRDefault="003D0E29" w:rsidP="005B02C8">
            <w:pPr>
              <w:pStyle w:val="CodeBold"/>
            </w:pPr>
            <w:r>
              <w:t xml:space="preserve">     public function </w:t>
            </w:r>
            <w:proofErr w:type="gramStart"/>
            <w:r>
              <w:t>serialize(</w:t>
            </w:r>
            <w:proofErr w:type="gramEnd"/>
            <w:r>
              <w:t>) {</w:t>
            </w:r>
          </w:p>
          <w:p w14:paraId="765BC716" w14:textId="77777777" w:rsidR="003D0E29" w:rsidRDefault="003D0E29" w:rsidP="005B02C8">
            <w:pPr>
              <w:pStyle w:val="CodeBold"/>
            </w:pPr>
            <w:r>
              <w:t xml:space="preserve">            return </w:t>
            </w:r>
            <w:proofErr w:type="gramStart"/>
            <w:r>
              <w:t>serialize(</w:t>
            </w:r>
            <w:proofErr w:type="gramEnd"/>
          </w:p>
          <w:p w14:paraId="39F17C99" w14:textId="77777777" w:rsidR="003D0E29" w:rsidRDefault="003D0E29" w:rsidP="005B02C8">
            <w:pPr>
              <w:pStyle w:val="CodeBold"/>
            </w:pPr>
            <w:r>
              <w:t xml:space="preserve">                </w:t>
            </w:r>
            <w:proofErr w:type="gramStart"/>
            <w:r>
              <w:t>array(</w:t>
            </w:r>
            <w:proofErr w:type="gramEnd"/>
            <w:r>
              <w:t>"med" =&gt; $this-&gt;medium,</w:t>
            </w:r>
          </w:p>
          <w:p w14:paraId="0045C723" w14:textId="77777777" w:rsidR="003D0E29" w:rsidRDefault="003D0E29" w:rsidP="005B02C8">
            <w:pPr>
              <w:pStyle w:val="CodeBold"/>
            </w:pPr>
            <w:r>
              <w:t xml:space="preserve">                        "</w:t>
            </w:r>
            <w:proofErr w:type="spellStart"/>
            <w:r>
              <w:t>artData</w:t>
            </w:r>
            <w:proofErr w:type="spellEnd"/>
            <w:r>
              <w:t xml:space="preserve">" =&gt; </w:t>
            </w:r>
            <w:proofErr w:type="gramStart"/>
            <w:r>
              <w:t>parent::</w:t>
            </w:r>
            <w:proofErr w:type="gramEnd"/>
            <w:r>
              <w:t>serialize()</w:t>
            </w:r>
          </w:p>
          <w:p w14:paraId="0FF53D1E" w14:textId="77777777" w:rsidR="003D0E29" w:rsidRDefault="003D0E29" w:rsidP="005B02C8">
            <w:pPr>
              <w:pStyle w:val="CodeBold"/>
            </w:pPr>
            <w:r>
              <w:t xml:space="preserve">                    )</w:t>
            </w:r>
          </w:p>
          <w:p w14:paraId="4E36729A" w14:textId="77777777" w:rsidR="003D0E29" w:rsidRDefault="003D0E29" w:rsidP="005B02C8">
            <w:pPr>
              <w:pStyle w:val="CodeBold"/>
            </w:pPr>
            <w:r>
              <w:t xml:space="preserve">         );</w:t>
            </w:r>
          </w:p>
          <w:p w14:paraId="19D769D3" w14:textId="77777777" w:rsidR="003D0E29" w:rsidRDefault="003D0E29" w:rsidP="005B02C8">
            <w:pPr>
              <w:pStyle w:val="CodeBold"/>
            </w:pPr>
            <w:r>
              <w:t xml:space="preserve">    }</w:t>
            </w:r>
          </w:p>
          <w:p w14:paraId="78039492" w14:textId="77777777" w:rsidR="003D0E29" w:rsidRDefault="003D0E29" w:rsidP="005B02C8">
            <w:pPr>
              <w:pStyle w:val="CodeBold"/>
            </w:pPr>
            <w:r>
              <w:t xml:space="preserve">    public function </w:t>
            </w:r>
            <w:proofErr w:type="spellStart"/>
            <w:r>
              <w:t>unserialize</w:t>
            </w:r>
            <w:proofErr w:type="spellEnd"/>
            <w:r>
              <w:t>($data) {</w:t>
            </w:r>
          </w:p>
          <w:p w14:paraId="3C67ABD6" w14:textId="77777777" w:rsidR="003D0E29" w:rsidRDefault="003D0E29" w:rsidP="005B02C8">
            <w:pPr>
              <w:pStyle w:val="CodeBold"/>
            </w:pPr>
            <w:r>
              <w:t xml:space="preserve">    $data = </w:t>
            </w:r>
            <w:proofErr w:type="spellStart"/>
            <w:r>
              <w:t>unserialize</w:t>
            </w:r>
            <w:proofErr w:type="spellEnd"/>
            <w:r>
              <w:t>($data</w:t>
            </w:r>
            <w:proofErr w:type="gramStart"/>
            <w:r>
              <w:t>);</w:t>
            </w:r>
            <w:proofErr w:type="gramEnd"/>
          </w:p>
          <w:p w14:paraId="703801E3" w14:textId="77777777" w:rsidR="003D0E29" w:rsidRDefault="003D0E29" w:rsidP="005B02C8">
            <w:pPr>
              <w:pStyle w:val="CodeBold"/>
            </w:pPr>
            <w:r>
              <w:t xml:space="preserve">        $this-&gt;medium = $data['med'</w:t>
            </w:r>
            <w:proofErr w:type="gramStart"/>
            <w:r>
              <w:t>];</w:t>
            </w:r>
            <w:proofErr w:type="gramEnd"/>
          </w:p>
          <w:p w14:paraId="2FAD56CE" w14:textId="77777777" w:rsidR="003D0E29" w:rsidRDefault="003D0E29" w:rsidP="005B02C8">
            <w:pPr>
              <w:pStyle w:val="CodeBold"/>
            </w:pPr>
            <w:r>
              <w:t xml:space="preserve">        </w:t>
            </w:r>
            <w:proofErr w:type="gramStart"/>
            <w:r>
              <w:t>parent::</w:t>
            </w:r>
            <w:proofErr w:type="spellStart"/>
            <w:proofErr w:type="gramEnd"/>
            <w:r>
              <w:t>unserialize</w:t>
            </w:r>
            <w:proofErr w:type="spellEnd"/>
            <w:r>
              <w:t>($data['</w:t>
            </w:r>
            <w:proofErr w:type="spellStart"/>
            <w:r>
              <w:t>artData</w:t>
            </w:r>
            <w:proofErr w:type="spellEnd"/>
            <w:r>
              <w:t>']);</w:t>
            </w:r>
          </w:p>
          <w:p w14:paraId="27E7E1B2" w14:textId="77777777" w:rsidR="003D0E29" w:rsidRDefault="003D0E29" w:rsidP="005B02C8">
            <w:pPr>
              <w:pStyle w:val="CodeBold"/>
            </w:pPr>
            <w:r>
              <w:t xml:space="preserve">    }</w:t>
            </w:r>
          </w:p>
          <w:p w14:paraId="05CA40BC" w14:textId="77777777" w:rsidR="003D0E29" w:rsidRDefault="003D0E29" w:rsidP="005B02C8">
            <w:pPr>
              <w:pStyle w:val="CodeComment"/>
            </w:pPr>
            <w:r>
              <w:t>//..</w:t>
            </w:r>
          </w:p>
          <w:p w14:paraId="3B222252" w14:textId="77777777" w:rsidR="003D0E29" w:rsidRDefault="003D0E29" w:rsidP="005B02C8">
            <w:pPr>
              <w:pStyle w:val="Code"/>
            </w:pPr>
            <w:r>
              <w:t>}</w:t>
            </w:r>
          </w:p>
          <w:p w14:paraId="278B7C35" w14:textId="77777777" w:rsidR="003D0E29" w:rsidRDefault="003D0E29" w:rsidP="005B02C8">
            <w:pPr>
              <w:pStyle w:val="Code"/>
            </w:pPr>
            <w:r>
              <w:t xml:space="preserve">class Sculpture extends </w:t>
            </w:r>
            <w:proofErr w:type="gramStart"/>
            <w:r>
              <w:t>Painting{</w:t>
            </w:r>
            <w:proofErr w:type="gramEnd"/>
          </w:p>
          <w:p w14:paraId="2D28BD9E" w14:textId="77777777" w:rsidR="003D0E29" w:rsidRDefault="003D0E29" w:rsidP="005B02C8">
            <w:pPr>
              <w:pStyle w:val="CodeComment"/>
            </w:pPr>
            <w:r>
              <w:t>//..</w:t>
            </w:r>
          </w:p>
          <w:p w14:paraId="0EFF315D" w14:textId="77777777" w:rsidR="003D0E29" w:rsidRDefault="003D0E29" w:rsidP="005B02C8">
            <w:pPr>
              <w:pStyle w:val="CodeBold"/>
            </w:pPr>
            <w:r>
              <w:t xml:space="preserve">     public function </w:t>
            </w:r>
            <w:proofErr w:type="gramStart"/>
            <w:r>
              <w:t>serialize(</w:t>
            </w:r>
            <w:proofErr w:type="gramEnd"/>
            <w:r>
              <w:t>) {</w:t>
            </w:r>
          </w:p>
          <w:p w14:paraId="6F1583E4" w14:textId="77777777" w:rsidR="003D0E29" w:rsidRDefault="003D0E29" w:rsidP="005B02C8">
            <w:pPr>
              <w:pStyle w:val="CodeBold"/>
            </w:pPr>
            <w:r>
              <w:t xml:space="preserve">            return </w:t>
            </w:r>
            <w:proofErr w:type="gramStart"/>
            <w:r>
              <w:t>serialize(</w:t>
            </w:r>
            <w:proofErr w:type="gramEnd"/>
          </w:p>
          <w:p w14:paraId="2771AA21" w14:textId="77777777" w:rsidR="003D0E29" w:rsidRDefault="003D0E29" w:rsidP="005B02C8">
            <w:pPr>
              <w:pStyle w:val="CodeBold"/>
            </w:pPr>
            <w:r>
              <w:t xml:space="preserve">                </w:t>
            </w:r>
            <w:proofErr w:type="gramStart"/>
            <w:r>
              <w:t>array(</w:t>
            </w:r>
            <w:proofErr w:type="gramEnd"/>
            <w:r>
              <w:t>"weight" =&gt;$this-&gt;weight,</w:t>
            </w:r>
          </w:p>
          <w:p w14:paraId="4E9887D5" w14:textId="77777777" w:rsidR="003D0E29" w:rsidRDefault="003D0E29" w:rsidP="005B02C8">
            <w:pPr>
              <w:pStyle w:val="CodeBold"/>
            </w:pPr>
            <w:r>
              <w:t xml:space="preserve">                        "</w:t>
            </w:r>
            <w:proofErr w:type="spellStart"/>
            <w:r>
              <w:t>paintingData</w:t>
            </w:r>
            <w:proofErr w:type="spellEnd"/>
            <w:r>
              <w:t xml:space="preserve">" =&gt; </w:t>
            </w:r>
            <w:proofErr w:type="gramStart"/>
            <w:r>
              <w:t>parent::</w:t>
            </w:r>
            <w:proofErr w:type="gramEnd"/>
            <w:r>
              <w:t>serialize()</w:t>
            </w:r>
          </w:p>
          <w:p w14:paraId="4C9FDA08" w14:textId="77777777" w:rsidR="003D0E29" w:rsidRDefault="003D0E29" w:rsidP="005B02C8">
            <w:pPr>
              <w:pStyle w:val="CodeBold"/>
            </w:pPr>
            <w:r>
              <w:t xml:space="preserve">                    )</w:t>
            </w:r>
          </w:p>
          <w:p w14:paraId="2B7C5513" w14:textId="77777777" w:rsidR="003D0E29" w:rsidRDefault="003D0E29" w:rsidP="005B02C8">
            <w:pPr>
              <w:pStyle w:val="CodeBold"/>
            </w:pPr>
            <w:r>
              <w:t xml:space="preserve">         );</w:t>
            </w:r>
          </w:p>
          <w:p w14:paraId="5BD89085" w14:textId="77777777" w:rsidR="003D0E29" w:rsidRDefault="003D0E29" w:rsidP="005B02C8">
            <w:pPr>
              <w:pStyle w:val="CodeBold"/>
            </w:pPr>
            <w:r>
              <w:t xml:space="preserve">    }</w:t>
            </w:r>
          </w:p>
          <w:p w14:paraId="1E2D1742" w14:textId="77777777" w:rsidR="003D0E29" w:rsidRDefault="003D0E29" w:rsidP="005B02C8">
            <w:pPr>
              <w:pStyle w:val="CodeBold"/>
            </w:pPr>
            <w:r>
              <w:t xml:space="preserve">    public function </w:t>
            </w:r>
            <w:proofErr w:type="spellStart"/>
            <w:r>
              <w:t>unserialize</w:t>
            </w:r>
            <w:proofErr w:type="spellEnd"/>
            <w:r>
              <w:t>($data) {</w:t>
            </w:r>
          </w:p>
          <w:p w14:paraId="42E209C1" w14:textId="77777777" w:rsidR="003D0E29" w:rsidRDefault="003D0E29" w:rsidP="005B02C8">
            <w:pPr>
              <w:pStyle w:val="CodeBold"/>
            </w:pPr>
            <w:r>
              <w:t xml:space="preserve">    $data = </w:t>
            </w:r>
            <w:proofErr w:type="spellStart"/>
            <w:r>
              <w:t>unserialize</w:t>
            </w:r>
            <w:proofErr w:type="spellEnd"/>
            <w:r>
              <w:t>($data</w:t>
            </w:r>
            <w:proofErr w:type="gramStart"/>
            <w:r>
              <w:t>);</w:t>
            </w:r>
            <w:proofErr w:type="gramEnd"/>
          </w:p>
          <w:p w14:paraId="749D1597" w14:textId="77777777" w:rsidR="003D0E29" w:rsidRDefault="003D0E29" w:rsidP="005B02C8">
            <w:pPr>
              <w:pStyle w:val="CodeBold"/>
            </w:pPr>
            <w:r>
              <w:t xml:space="preserve">        $this-&gt;weight = $data['weight'</w:t>
            </w:r>
            <w:proofErr w:type="gramStart"/>
            <w:r>
              <w:t>];</w:t>
            </w:r>
            <w:proofErr w:type="gramEnd"/>
          </w:p>
          <w:p w14:paraId="495231F3" w14:textId="77777777" w:rsidR="003D0E29" w:rsidRDefault="003D0E29" w:rsidP="005B02C8">
            <w:pPr>
              <w:pStyle w:val="CodeBold"/>
            </w:pPr>
            <w:r>
              <w:t xml:space="preserve">        </w:t>
            </w:r>
            <w:proofErr w:type="gramStart"/>
            <w:r>
              <w:t>parent::</w:t>
            </w:r>
            <w:proofErr w:type="spellStart"/>
            <w:proofErr w:type="gramEnd"/>
            <w:r>
              <w:t>unserialize</w:t>
            </w:r>
            <w:proofErr w:type="spellEnd"/>
            <w:r>
              <w:t>($data['</w:t>
            </w:r>
            <w:proofErr w:type="spellStart"/>
            <w:r>
              <w:t>paintingData</w:t>
            </w:r>
            <w:proofErr w:type="spellEnd"/>
            <w:r>
              <w:t>']);</w:t>
            </w:r>
          </w:p>
          <w:p w14:paraId="715306EC" w14:textId="77777777" w:rsidR="003D0E29" w:rsidRDefault="003D0E29" w:rsidP="005B02C8">
            <w:pPr>
              <w:pStyle w:val="CodeBold"/>
            </w:pPr>
            <w:r>
              <w:t xml:space="preserve">       }</w:t>
            </w:r>
          </w:p>
          <w:p w14:paraId="193D8F29" w14:textId="77777777" w:rsidR="003D0E29" w:rsidRDefault="003D0E29" w:rsidP="005B02C8">
            <w:pPr>
              <w:pStyle w:val="CodeComment"/>
            </w:pPr>
            <w:r>
              <w:t>//...</w:t>
            </w:r>
          </w:p>
          <w:p w14:paraId="69A9E272" w14:textId="77777777" w:rsidR="003D0E29" w:rsidRDefault="003D0E29" w:rsidP="005B02C8">
            <w:pPr>
              <w:pStyle w:val="Code"/>
            </w:pPr>
            <w:r>
              <w:t>}</w:t>
            </w:r>
          </w:p>
          <w:p w14:paraId="3561255A" w14:textId="77777777" w:rsidR="003D0E29" w:rsidRDefault="003D0E29" w:rsidP="005B02C8">
            <w:pPr>
              <w:pStyle w:val="TableText"/>
            </w:pPr>
          </w:p>
        </w:tc>
      </w:tr>
      <w:tr w:rsidR="003D0E29" w14:paraId="3F082ACD" w14:textId="77777777" w:rsidTr="003D0E29">
        <w:trPr>
          <w:trHeight w:val="2774"/>
        </w:trPr>
        <w:tc>
          <w:tcPr>
            <w:tcW w:w="450" w:type="dxa"/>
            <w:tcBorders>
              <w:top w:val="nil"/>
              <w:left w:val="nil"/>
              <w:bottom w:val="nil"/>
              <w:right w:val="nil"/>
            </w:tcBorders>
          </w:tcPr>
          <w:p w14:paraId="187DEAE9" w14:textId="77777777" w:rsidR="003D0E29" w:rsidRDefault="003D0E29" w:rsidP="005B02C8">
            <w:pPr>
              <w:pStyle w:val="TableNumber"/>
            </w:pPr>
            <w:r>
              <w:lastRenderedPageBreak/>
              <w:t>4</w:t>
            </w:r>
          </w:p>
        </w:tc>
        <w:tc>
          <w:tcPr>
            <w:tcW w:w="7650" w:type="dxa"/>
            <w:tcBorders>
              <w:top w:val="nil"/>
              <w:left w:val="nil"/>
              <w:bottom w:val="nil"/>
              <w:right w:val="nil"/>
            </w:tcBorders>
          </w:tcPr>
          <w:p w14:paraId="31A9ADE9" w14:textId="77777777" w:rsidR="003D0E29" w:rsidRDefault="003D0E29" w:rsidP="005B02C8">
            <w:pPr>
              <w:pStyle w:val="TableText"/>
              <w:rPr>
                <w:rStyle w:val="MarginNote-URL"/>
              </w:rPr>
            </w:pPr>
            <w:r>
              <w:t xml:space="preserve">Now add the following lines to your </w:t>
            </w:r>
            <w:r>
              <w:rPr>
                <w:rStyle w:val="MarginNote-URL"/>
              </w:rPr>
              <w:t>lab16</w:t>
            </w:r>
            <w:r w:rsidRPr="001773F7">
              <w:rPr>
                <w:rStyle w:val="MarginNote-URL"/>
              </w:rPr>
              <w:t>-exercise02.php</w:t>
            </w:r>
            <w:r w:rsidRPr="00105F09">
              <w:t xml:space="preserve"> to demonstrate the serialization fo</w:t>
            </w:r>
            <w:r>
              <w:t>r</w:t>
            </w:r>
            <w:r w:rsidRPr="00105F09">
              <w:t xml:space="preserve"> objects, and then their subsequent </w:t>
            </w:r>
            <w:proofErr w:type="spellStart"/>
            <w:r w:rsidRPr="00105F09">
              <w:t>unserialization</w:t>
            </w:r>
            <w:proofErr w:type="spellEnd"/>
            <w:r>
              <w:rPr>
                <w:rStyle w:val="MarginNote-URL"/>
              </w:rPr>
              <w:t>.</w:t>
            </w:r>
          </w:p>
          <w:p w14:paraId="55817F23" w14:textId="77777777" w:rsidR="003D0E29" w:rsidRDefault="003D0E29" w:rsidP="005B02C8">
            <w:pPr>
              <w:pStyle w:val="CodeBold"/>
            </w:pPr>
          </w:p>
          <w:p w14:paraId="63F74418" w14:textId="77777777" w:rsidR="003D0E29" w:rsidRDefault="003D0E29" w:rsidP="005B02C8">
            <w:pPr>
              <w:pStyle w:val="CodeBold"/>
            </w:pPr>
            <w:r>
              <w:t>$</w:t>
            </w:r>
            <w:proofErr w:type="spellStart"/>
            <w:r>
              <w:t>picassoAsFile</w:t>
            </w:r>
            <w:proofErr w:type="spellEnd"/>
            <w:r>
              <w:t xml:space="preserve"> = serialize($</w:t>
            </w:r>
            <w:proofErr w:type="spellStart"/>
            <w:r>
              <w:t>picasso</w:t>
            </w:r>
            <w:proofErr w:type="spellEnd"/>
            <w:proofErr w:type="gramStart"/>
            <w:r>
              <w:t>);</w:t>
            </w:r>
            <w:proofErr w:type="gramEnd"/>
          </w:p>
          <w:p w14:paraId="1FFC3984" w14:textId="77777777" w:rsidR="003D0E29" w:rsidRDefault="003D0E29" w:rsidP="005B02C8">
            <w:pPr>
              <w:pStyle w:val="CodeBold"/>
            </w:pPr>
            <w:r>
              <w:t>echo "&lt;pre width='100%'&gt;$</w:t>
            </w:r>
            <w:proofErr w:type="spellStart"/>
            <w:r>
              <w:t>picassoAsFile</w:t>
            </w:r>
            <w:proofErr w:type="spellEnd"/>
            <w:r>
              <w:t>&lt;/pre&gt;</w:t>
            </w:r>
            <w:proofErr w:type="gramStart"/>
            <w:r>
              <w:t>";</w:t>
            </w:r>
            <w:proofErr w:type="gramEnd"/>
          </w:p>
          <w:p w14:paraId="2A374CE7" w14:textId="77777777" w:rsidR="003D0E29" w:rsidRDefault="003D0E29" w:rsidP="005B02C8">
            <w:pPr>
              <w:pStyle w:val="CodeBold"/>
            </w:pPr>
            <w:r>
              <w:t>$</w:t>
            </w:r>
            <w:proofErr w:type="spellStart"/>
            <w:r>
              <w:t>picasso</w:t>
            </w:r>
            <w:proofErr w:type="spellEnd"/>
            <w:r>
              <w:t xml:space="preserve"> = </w:t>
            </w:r>
            <w:proofErr w:type="spellStart"/>
            <w:r>
              <w:t>unserialize</w:t>
            </w:r>
            <w:proofErr w:type="spellEnd"/>
            <w:r>
              <w:t>($</w:t>
            </w:r>
            <w:proofErr w:type="spellStart"/>
            <w:r>
              <w:t>picassoAsFile</w:t>
            </w:r>
            <w:proofErr w:type="spellEnd"/>
            <w:proofErr w:type="gramStart"/>
            <w:r>
              <w:t>);</w:t>
            </w:r>
            <w:proofErr w:type="gramEnd"/>
          </w:p>
          <w:p w14:paraId="268E0C7E" w14:textId="77777777" w:rsidR="003D0E29" w:rsidRDefault="003D0E29" w:rsidP="005B02C8">
            <w:pPr>
              <w:pStyle w:val="CodeBold"/>
            </w:pPr>
          </w:p>
          <w:p w14:paraId="3281F7B2" w14:textId="430C3535" w:rsidR="003D0E29" w:rsidRPr="00105F09" w:rsidRDefault="003D0E29" w:rsidP="005B02C8">
            <w:pPr>
              <w:pStyle w:val="TableText"/>
            </w:pPr>
            <w:r w:rsidRPr="00105F09">
              <w:t>The output from the object is unchanged, but in</w:t>
            </w:r>
            <w:r>
              <w:t xml:space="preserve"> </w:t>
            </w:r>
            <w:r w:rsidRPr="00105F09">
              <w:t>between a serialized version of the object i</w:t>
            </w:r>
            <w:r>
              <w:t>s output as shown in Figure 16.2</w:t>
            </w:r>
            <w:r w:rsidR="002F215A">
              <w:t>. Note only step 4 required manual update from you.</w:t>
            </w:r>
          </w:p>
        </w:tc>
      </w:tr>
      <w:tr w:rsidR="003D0E29" w14:paraId="26835DAF" w14:textId="77777777" w:rsidTr="003D0E29">
        <w:tc>
          <w:tcPr>
            <w:tcW w:w="450" w:type="dxa"/>
            <w:tcBorders>
              <w:top w:val="nil"/>
              <w:right w:val="nil"/>
            </w:tcBorders>
          </w:tcPr>
          <w:p w14:paraId="375ECAB9" w14:textId="77777777" w:rsidR="003D0E29" w:rsidRDefault="003D0E29" w:rsidP="005B02C8">
            <w:pPr>
              <w:pStyle w:val="TableNumber"/>
            </w:pPr>
          </w:p>
        </w:tc>
        <w:tc>
          <w:tcPr>
            <w:tcW w:w="7650" w:type="dxa"/>
            <w:tcBorders>
              <w:top w:val="nil"/>
              <w:left w:val="nil"/>
              <w:bottom w:val="nil"/>
            </w:tcBorders>
          </w:tcPr>
          <w:p w14:paraId="4A93E34A" w14:textId="77777777" w:rsidR="003D0E29" w:rsidRDefault="003D0E29" w:rsidP="005B02C8">
            <w:pPr>
              <w:pStyle w:val="TableText"/>
            </w:pPr>
          </w:p>
        </w:tc>
      </w:tr>
    </w:tbl>
    <w:p w14:paraId="18ADC736" w14:textId="77777777" w:rsidR="003D0E29" w:rsidRPr="000C6B1C" w:rsidRDefault="003D0E29" w:rsidP="003D0E29">
      <w:pPr>
        <w:pStyle w:val="BodyMain"/>
      </w:pPr>
    </w:p>
    <w:p w14:paraId="5DC024C7" w14:textId="77777777" w:rsidR="003D0E29" w:rsidRPr="002D0E06" w:rsidRDefault="003D0E29" w:rsidP="003D0E29">
      <w:pPr>
        <w:pStyle w:val="FigureImage"/>
      </w:pPr>
      <w:r>
        <w:rPr>
          <w:noProof/>
        </w:rPr>
        <w:drawing>
          <wp:inline distT="0" distB="0" distL="0" distR="0" wp14:anchorId="23C6B04A" wp14:editId="1865D1D0">
            <wp:extent cx="4800600" cy="2476500"/>
            <wp:effectExtent l="0" t="0" r="0" b="1270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0600" cy="2476500"/>
                    </a:xfrm>
                    <a:prstGeom prst="rect">
                      <a:avLst/>
                    </a:prstGeom>
                  </pic:spPr>
                </pic:pic>
              </a:graphicData>
            </a:graphic>
          </wp:inline>
        </w:drawing>
      </w:r>
    </w:p>
    <w:p w14:paraId="2F4FCF0B" w14:textId="77777777" w:rsidR="003D0E29" w:rsidRDefault="003D0E29" w:rsidP="003D0E29">
      <w:pPr>
        <w:pStyle w:val="Caption"/>
      </w:pPr>
      <w:r>
        <w:t>Figure 16</w:t>
      </w:r>
      <w:r w:rsidRPr="002D0E06">
        <w:t>.</w:t>
      </w:r>
      <w:r>
        <w:t>2</w:t>
      </w:r>
      <w:r w:rsidRPr="002D0E06">
        <w:t xml:space="preserve">– </w:t>
      </w:r>
      <w:r>
        <w:t>Exercise 16.2 completed, showing the serialized objects.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A389D" w14:paraId="31E15763" w14:textId="77777777" w:rsidTr="005B02C8">
        <w:trPr>
          <w:gridBefore w:val="1"/>
          <w:wBefore w:w="450" w:type="dxa"/>
        </w:trPr>
        <w:tc>
          <w:tcPr>
            <w:tcW w:w="7650" w:type="dxa"/>
            <w:gridSpan w:val="2"/>
            <w:tcBorders>
              <w:bottom w:val="single" w:sz="4" w:space="0" w:color="000080"/>
            </w:tcBorders>
            <w:shd w:val="clear" w:color="auto" w:fill="404040"/>
          </w:tcPr>
          <w:p w14:paraId="5FD2B7C8" w14:textId="52E70F6C" w:rsidR="004A389D" w:rsidRDefault="004A389D" w:rsidP="005B02C8">
            <w:pPr>
              <w:pStyle w:val="TableStepHead"/>
            </w:pPr>
            <w:r>
              <w:br w:type="page"/>
            </w:r>
            <w:r>
              <w:rPr>
                <w:rStyle w:val="TableHeadingChar"/>
              </w:rPr>
              <w:t xml:space="preserve">Exercise </w:t>
            </w:r>
            <w:proofErr w:type="gramStart"/>
            <w:r>
              <w:rPr>
                <w:rStyle w:val="TableHeadingChar"/>
              </w:rPr>
              <w:t>16.</w:t>
            </w:r>
            <w:r>
              <w:rPr>
                <w:rStyle w:val="TableHeadingChar"/>
              </w:rPr>
              <w:t>4</w:t>
            </w:r>
            <w:r>
              <w:t xml:space="preserve">  —</w:t>
            </w:r>
            <w:proofErr w:type="gramEnd"/>
            <w:r>
              <w:t xml:space="preserve"> HTML5 Web Storage</w:t>
            </w:r>
          </w:p>
        </w:tc>
      </w:tr>
      <w:tr w:rsidR="004A389D" w14:paraId="7F00C227" w14:textId="77777777" w:rsidTr="005B02C8">
        <w:trPr>
          <w:gridAfter w:val="1"/>
          <w:wAfter w:w="450" w:type="dxa"/>
        </w:trPr>
        <w:tc>
          <w:tcPr>
            <w:tcW w:w="7650" w:type="dxa"/>
            <w:gridSpan w:val="2"/>
            <w:tcBorders>
              <w:top w:val="nil"/>
              <w:left w:val="nil"/>
              <w:bottom w:val="nil"/>
            </w:tcBorders>
          </w:tcPr>
          <w:p w14:paraId="2CE241BD" w14:textId="77777777" w:rsidR="004A389D" w:rsidRDefault="004A389D" w:rsidP="005B02C8">
            <w:pPr>
              <w:pStyle w:val="TableText"/>
            </w:pPr>
            <w:r>
              <w:t xml:space="preserve">Open </w:t>
            </w:r>
            <w:r>
              <w:rPr>
                <w:rStyle w:val="MarginNote-URL"/>
              </w:rPr>
              <w:t>lab16</w:t>
            </w:r>
            <w:r w:rsidRPr="001773F7">
              <w:rPr>
                <w:rStyle w:val="MarginNote-URL"/>
              </w:rPr>
              <w:t>-exercise0</w:t>
            </w:r>
            <w:r>
              <w:rPr>
                <w:rStyle w:val="MarginNote-URL"/>
              </w:rPr>
              <w:t>4</w:t>
            </w:r>
            <w:r w:rsidRPr="001773F7">
              <w:rPr>
                <w:rStyle w:val="MarginNote-URL"/>
              </w:rPr>
              <w:t>.php</w:t>
            </w:r>
            <w:r>
              <w:t xml:space="preserve"> and notice that it is conducting a </w:t>
            </w:r>
            <w:proofErr w:type="gramStart"/>
            <w:r>
              <w:t>3 question</w:t>
            </w:r>
            <w:proofErr w:type="gramEnd"/>
            <w:r>
              <w:t xml:space="preserve"> survey using sessions. In order to get the next </w:t>
            </w:r>
            <w:proofErr w:type="gramStart"/>
            <w:r>
              <w:t>question</w:t>
            </w:r>
            <w:proofErr w:type="gramEnd"/>
            <w:r>
              <w:t xml:space="preserve"> the last question must be submitted, requiring multiple requests to the server to conduct the survey. Nothing is done with the results in this example.</w:t>
            </w:r>
          </w:p>
        </w:tc>
      </w:tr>
      <w:tr w:rsidR="004A389D" w14:paraId="27E19B3A" w14:textId="77777777" w:rsidTr="005B02C8">
        <w:trPr>
          <w:gridAfter w:val="1"/>
          <w:wAfter w:w="450" w:type="dxa"/>
          <w:trHeight w:val="2259"/>
        </w:trPr>
        <w:tc>
          <w:tcPr>
            <w:tcW w:w="7650" w:type="dxa"/>
            <w:gridSpan w:val="2"/>
            <w:tcBorders>
              <w:top w:val="nil"/>
              <w:left w:val="nil"/>
              <w:bottom w:val="nil"/>
              <w:right w:val="nil"/>
            </w:tcBorders>
          </w:tcPr>
          <w:p w14:paraId="5B2551D8" w14:textId="77777777" w:rsidR="004A389D" w:rsidRDefault="004A389D" w:rsidP="005B02C8">
            <w:pPr>
              <w:pStyle w:val="TableText"/>
            </w:pPr>
            <w:r>
              <w:lastRenderedPageBreak/>
              <w:t>We will change the page to post all 3 questions and use HTML5 storage to run the survey, collects the answers, and post at the end.</w:t>
            </w:r>
          </w:p>
          <w:p w14:paraId="41C1B917" w14:textId="340F450A" w:rsidR="004A389D" w:rsidRDefault="004A389D" w:rsidP="005B02C8">
            <w:pPr>
              <w:pStyle w:val="TableText"/>
            </w:pPr>
            <w:proofErr w:type="gramStart"/>
            <w:r>
              <w:t>First</w:t>
            </w:r>
            <w:proofErr w:type="gramEnd"/>
            <w:r>
              <w:t xml:space="preserve"> we will remove the need for sessions to handle which question we are on (easier to debug as well)</w:t>
            </w:r>
            <w:r w:rsidR="002A24E6">
              <w:t>. Look at line #76</w:t>
            </w:r>
            <w:r>
              <w:t>. This means replacing the complicated session logic with the very straightforward:</w:t>
            </w:r>
          </w:p>
          <w:p w14:paraId="3FE6773B" w14:textId="77777777" w:rsidR="004A389D" w:rsidRDefault="004A389D" w:rsidP="005B02C8">
            <w:pPr>
              <w:pStyle w:val="Code"/>
            </w:pPr>
            <w:r>
              <w:t>&lt;?php</w:t>
            </w:r>
          </w:p>
          <w:p w14:paraId="0778DE0A" w14:textId="77777777" w:rsidR="004A389D" w:rsidRDefault="004A389D" w:rsidP="005B02C8">
            <w:pPr>
              <w:pStyle w:val="Code"/>
            </w:pPr>
          </w:p>
          <w:p w14:paraId="42EAE3AC" w14:textId="77777777" w:rsidR="004A389D" w:rsidRDefault="004A389D" w:rsidP="005B02C8">
            <w:pPr>
              <w:pStyle w:val="Code"/>
            </w:pPr>
            <w:r>
              <w:t xml:space="preserve">echo "&lt;h1 </w:t>
            </w:r>
            <w:r w:rsidRPr="00550B96">
              <w:rPr>
                <w:rStyle w:val="CodeBoldChar"/>
              </w:rPr>
              <w:t>id='</w:t>
            </w:r>
            <w:proofErr w:type="spellStart"/>
            <w:r w:rsidRPr="00550B96">
              <w:rPr>
                <w:rStyle w:val="CodeBoldChar"/>
              </w:rPr>
              <w:t>questionNumber</w:t>
            </w:r>
            <w:proofErr w:type="spellEnd"/>
            <w:r w:rsidRPr="00550B96">
              <w:rPr>
                <w:rStyle w:val="CodeBoldChar"/>
              </w:rPr>
              <w:t>'</w:t>
            </w:r>
            <w:r>
              <w:t>&gt;Question #1&lt;/h1&gt;</w:t>
            </w:r>
            <w:proofErr w:type="gramStart"/>
            <w:r>
              <w:t>";</w:t>
            </w:r>
            <w:proofErr w:type="gramEnd"/>
          </w:p>
          <w:p w14:paraId="482D269C" w14:textId="77777777" w:rsidR="004A389D" w:rsidRDefault="004A389D" w:rsidP="005B02C8">
            <w:pPr>
              <w:pStyle w:val="Code"/>
            </w:pPr>
            <w:r>
              <w:t>echo "&lt;h2&gt;</w:t>
            </w:r>
            <w:proofErr w:type="gramStart"/>
            <w:r>
              <w:t>".</w:t>
            </w:r>
            <w:proofErr w:type="spellStart"/>
            <w:r>
              <w:t>getSurveyQuestion</w:t>
            </w:r>
            <w:proofErr w:type="spellEnd"/>
            <w:proofErr w:type="gramEnd"/>
            <w:r>
              <w:t>(0)."&lt;/h2&gt;";</w:t>
            </w:r>
          </w:p>
          <w:p w14:paraId="072F0272" w14:textId="77777777" w:rsidR="004A389D" w:rsidRDefault="004A389D" w:rsidP="005B02C8">
            <w:pPr>
              <w:pStyle w:val="Code"/>
            </w:pPr>
          </w:p>
          <w:p w14:paraId="317D85BD" w14:textId="77777777" w:rsidR="004A389D" w:rsidRDefault="004A389D" w:rsidP="005B02C8">
            <w:pPr>
              <w:pStyle w:val="Code"/>
            </w:pPr>
          </w:p>
          <w:p w14:paraId="37807196" w14:textId="77777777" w:rsidR="004A389D" w:rsidRDefault="004A389D" w:rsidP="005B02C8">
            <w:pPr>
              <w:pStyle w:val="Code"/>
            </w:pPr>
            <w:r>
              <w:t>?&gt;</w:t>
            </w:r>
          </w:p>
          <w:p w14:paraId="55925DBC" w14:textId="77777777" w:rsidR="004A389D" w:rsidRDefault="004A389D" w:rsidP="005B02C8">
            <w:pPr>
              <w:pStyle w:val="Code"/>
            </w:pPr>
          </w:p>
          <w:p w14:paraId="6B22D1C2" w14:textId="4684BBB1" w:rsidR="004A389D" w:rsidRDefault="004A389D" w:rsidP="005B02C8">
            <w:pPr>
              <w:pStyle w:val="TableText"/>
            </w:pPr>
            <w:r>
              <w:t xml:space="preserve">Similarly, simplify the form to add </w:t>
            </w:r>
            <w:proofErr w:type="gramStart"/>
            <w:r>
              <w:t>a</w:t>
            </w:r>
            <w:proofErr w:type="gramEnd"/>
            <w:r>
              <w:t xml:space="preserve"> id (for </w:t>
            </w:r>
            <w:proofErr w:type="spellStart"/>
            <w:r>
              <w:t>Javascript</w:t>
            </w:r>
            <w:proofErr w:type="spellEnd"/>
            <w:r>
              <w:t>) and change the input submit f</w:t>
            </w:r>
            <w:r w:rsidR="002A1DD2">
              <w:t>ield</w:t>
            </w:r>
            <w:r>
              <w:t xml:space="preserve"> to a button attached to a JavaScript function.</w:t>
            </w:r>
          </w:p>
          <w:p w14:paraId="31D5DEDD" w14:textId="77777777" w:rsidR="004A389D" w:rsidRDefault="004A389D" w:rsidP="005B02C8">
            <w:pPr>
              <w:pStyle w:val="TableText"/>
            </w:pPr>
          </w:p>
          <w:p w14:paraId="74D38099" w14:textId="77777777" w:rsidR="004A389D" w:rsidRDefault="004A389D" w:rsidP="005B02C8">
            <w:pPr>
              <w:pStyle w:val="Code"/>
            </w:pPr>
            <w:r>
              <w:t xml:space="preserve">function </w:t>
            </w:r>
            <w:proofErr w:type="spellStart"/>
            <w:r>
              <w:t>getSurveyQuestion</w:t>
            </w:r>
            <w:proofErr w:type="spellEnd"/>
            <w:r>
              <w:t>($</w:t>
            </w:r>
            <w:proofErr w:type="spellStart"/>
            <w:proofErr w:type="gramStart"/>
            <w:r>
              <w:t>i</w:t>
            </w:r>
            <w:proofErr w:type="spellEnd"/>
            <w:r>
              <w:t>){</w:t>
            </w:r>
            <w:proofErr w:type="gramEnd"/>
          </w:p>
          <w:p w14:paraId="70F97640" w14:textId="77777777" w:rsidR="004A389D" w:rsidRDefault="004A389D" w:rsidP="005B02C8">
            <w:pPr>
              <w:pStyle w:val="Code"/>
            </w:pPr>
            <w:r>
              <w:t xml:space="preserve">  $questions = </w:t>
            </w:r>
            <w:proofErr w:type="gramStart"/>
            <w:r>
              <w:t>array(</w:t>
            </w:r>
            <w:proofErr w:type="gramEnd"/>
            <w:r>
              <w:t xml:space="preserve">"What is your favorite color?", "In what city were you    </w:t>
            </w:r>
          </w:p>
          <w:p w14:paraId="2D3A5B14" w14:textId="77777777" w:rsidR="004A389D" w:rsidRDefault="004A389D" w:rsidP="005B02C8">
            <w:pPr>
              <w:pStyle w:val="Code"/>
            </w:pPr>
            <w:r>
              <w:t xml:space="preserve">                      born?", "Your favorite drink is:"</w:t>
            </w:r>
            <w:proofErr w:type="gramStart"/>
            <w:r>
              <w:t>);</w:t>
            </w:r>
            <w:proofErr w:type="gramEnd"/>
          </w:p>
          <w:p w14:paraId="32C4E269" w14:textId="77777777" w:rsidR="004A389D" w:rsidRDefault="004A389D" w:rsidP="005B02C8">
            <w:pPr>
              <w:pStyle w:val="Code"/>
            </w:pPr>
            <w:r>
              <w:t xml:space="preserve">  $form= "                                                                                                                 </w:t>
            </w:r>
          </w:p>
          <w:p w14:paraId="462EAF4F" w14:textId="77777777" w:rsidR="004A389D" w:rsidRDefault="004A389D" w:rsidP="005B02C8">
            <w:pPr>
              <w:pStyle w:val="Code"/>
            </w:pPr>
            <w:r>
              <w:t xml:space="preserve">  &lt;form action='' method='get' role='form'&gt;                                                                                </w:t>
            </w:r>
          </w:p>
          <w:p w14:paraId="08084963" w14:textId="77777777" w:rsidR="004A389D" w:rsidRDefault="004A389D" w:rsidP="005B02C8">
            <w:pPr>
              <w:pStyle w:val="Code"/>
            </w:pPr>
            <w:r>
              <w:t xml:space="preserve">  &lt;div class ='form-group'&gt;                                                                                                </w:t>
            </w:r>
          </w:p>
          <w:p w14:paraId="40F40CB8" w14:textId="77777777" w:rsidR="004A389D" w:rsidRDefault="004A389D" w:rsidP="005B02C8">
            <w:pPr>
              <w:pStyle w:val="Code"/>
            </w:pPr>
            <w:r>
              <w:t xml:space="preserve">    &lt;label for='answer' </w:t>
            </w:r>
            <w:r w:rsidRPr="00550B96">
              <w:rPr>
                <w:rStyle w:val="CodeBoldChar"/>
              </w:rPr>
              <w:t>id='question'</w:t>
            </w:r>
            <w:r>
              <w:t>&gt;</w:t>
            </w:r>
            <w:proofErr w:type="gramStart"/>
            <w:r>
              <w:t>".$</w:t>
            </w:r>
            <w:proofErr w:type="gramEnd"/>
            <w:r>
              <w:t>questions[$</w:t>
            </w:r>
            <w:proofErr w:type="spellStart"/>
            <w:r>
              <w:t>i</w:t>
            </w:r>
            <w:proofErr w:type="spellEnd"/>
            <w:r>
              <w:t xml:space="preserve">]."&lt;/label&gt;                                                           </w:t>
            </w:r>
          </w:p>
          <w:p w14:paraId="6D98B9B2" w14:textId="77777777" w:rsidR="004A389D" w:rsidRDefault="004A389D" w:rsidP="005B02C8">
            <w:pPr>
              <w:pStyle w:val="Code"/>
            </w:pPr>
            <w:r>
              <w:t xml:space="preserve">    &lt;input type='text' name='answer' id='answer' class='form-control'/&gt;                                                    </w:t>
            </w:r>
          </w:p>
          <w:p w14:paraId="1718CD1D" w14:textId="77777777" w:rsidR="004A389D" w:rsidRDefault="004A389D" w:rsidP="005B02C8">
            <w:pPr>
              <w:pStyle w:val="Code"/>
            </w:pPr>
            <w:r>
              <w:t xml:space="preserve">   &lt;/div&gt;</w:t>
            </w:r>
            <w:proofErr w:type="gramStart"/>
            <w:r>
              <w:t>";</w:t>
            </w:r>
            <w:proofErr w:type="gramEnd"/>
          </w:p>
          <w:p w14:paraId="2D81974B" w14:textId="77777777" w:rsidR="004A389D" w:rsidRPr="00550B96" w:rsidRDefault="004A389D" w:rsidP="005B02C8">
            <w:pPr>
              <w:pStyle w:val="Code"/>
              <w:rPr>
                <w:rStyle w:val="CodeBoldChar"/>
              </w:rPr>
            </w:pPr>
            <w:r>
              <w:t xml:space="preserve">   $</w:t>
            </w:r>
            <w:proofErr w:type="gramStart"/>
            <w:r w:rsidRPr="00550B96">
              <w:rPr>
                <w:rStyle w:val="CodeBoldChar"/>
              </w:rPr>
              <w:t>form.=</w:t>
            </w:r>
            <w:proofErr w:type="gramEnd"/>
            <w:r w:rsidRPr="00550B96">
              <w:rPr>
                <w:rStyle w:val="CodeBoldChar"/>
              </w:rPr>
              <w:t xml:space="preserve">"&lt;input type='button' value='Next' class='form-control' </w:t>
            </w:r>
            <w:r>
              <w:rPr>
                <w:rStyle w:val="CodeBoldChar"/>
              </w:rPr>
              <w:t xml:space="preserve">         </w:t>
            </w:r>
            <w:r w:rsidRPr="00550B96">
              <w:rPr>
                <w:rStyle w:val="CodeBoldChar"/>
              </w:rPr>
              <w:t>onclick='</w:t>
            </w:r>
            <w:proofErr w:type="spellStart"/>
            <w:r w:rsidRPr="00550B96">
              <w:rPr>
                <w:rStyle w:val="CodeBoldChar"/>
              </w:rPr>
              <w:t>nextQ</w:t>
            </w:r>
            <w:proofErr w:type="spellEnd"/>
            <w:r w:rsidRPr="00550B96">
              <w:rPr>
                <w:rStyle w:val="CodeBoldChar"/>
              </w:rPr>
              <w:t>();'/&gt;";</w:t>
            </w:r>
          </w:p>
          <w:p w14:paraId="5F95F634" w14:textId="77777777" w:rsidR="004A389D" w:rsidRDefault="004A389D" w:rsidP="005B02C8">
            <w:pPr>
              <w:pStyle w:val="Code"/>
            </w:pPr>
            <w:r>
              <w:t xml:space="preserve">  $</w:t>
            </w:r>
            <w:proofErr w:type="gramStart"/>
            <w:r>
              <w:t>form.=</w:t>
            </w:r>
            <w:proofErr w:type="gramEnd"/>
            <w:r>
              <w:t>"&lt;/form&gt;";</w:t>
            </w:r>
          </w:p>
          <w:p w14:paraId="1713208E" w14:textId="77777777" w:rsidR="004A389D" w:rsidRDefault="004A389D" w:rsidP="005B02C8">
            <w:pPr>
              <w:pStyle w:val="Code"/>
            </w:pPr>
            <w:r>
              <w:t xml:space="preserve">  return $</w:t>
            </w:r>
            <w:proofErr w:type="gramStart"/>
            <w:r>
              <w:t>form;</w:t>
            </w:r>
            <w:proofErr w:type="gramEnd"/>
          </w:p>
          <w:p w14:paraId="53D49E22" w14:textId="77777777" w:rsidR="004A389D" w:rsidRDefault="004A389D" w:rsidP="005B02C8">
            <w:pPr>
              <w:pStyle w:val="Code"/>
            </w:pPr>
            <w:r>
              <w:t>}</w:t>
            </w:r>
          </w:p>
          <w:p w14:paraId="1EC3612F" w14:textId="1D9280AF" w:rsidR="004A389D" w:rsidRPr="000C6B1C" w:rsidRDefault="00AA6CA0" w:rsidP="005B02C8">
            <w:pPr>
              <w:pStyle w:val="Code"/>
            </w:pPr>
            <w:r>
              <w:t xml:space="preserve"> </w:t>
            </w:r>
          </w:p>
          <w:p w14:paraId="487411F4" w14:textId="77777777" w:rsidR="004A389D" w:rsidRDefault="004A389D" w:rsidP="005B02C8">
            <w:pPr>
              <w:pStyle w:val="TableText"/>
            </w:pPr>
          </w:p>
        </w:tc>
      </w:tr>
      <w:tr w:rsidR="004A389D" w14:paraId="418C37F1" w14:textId="77777777" w:rsidTr="005B02C8">
        <w:trPr>
          <w:gridAfter w:val="1"/>
          <w:wAfter w:w="450" w:type="dxa"/>
          <w:trHeight w:val="1647"/>
        </w:trPr>
        <w:tc>
          <w:tcPr>
            <w:tcW w:w="7650" w:type="dxa"/>
            <w:gridSpan w:val="2"/>
            <w:tcBorders>
              <w:top w:val="nil"/>
              <w:left w:val="nil"/>
              <w:bottom w:val="nil"/>
              <w:right w:val="nil"/>
            </w:tcBorders>
          </w:tcPr>
          <w:p w14:paraId="150CD4E4" w14:textId="6058F4F3" w:rsidR="004A389D" w:rsidRDefault="004A389D" w:rsidP="005B02C8">
            <w:pPr>
              <w:pStyle w:val="TableText"/>
            </w:pPr>
            <w:r>
              <w:t xml:space="preserve">Now add JavaScript tags and code to initialize all the questions in the HTML5 </w:t>
            </w:r>
            <w:proofErr w:type="spellStart"/>
            <w:r>
              <w:t>sessionStorage</w:t>
            </w:r>
            <w:proofErr w:type="spellEnd"/>
            <w:r w:rsidR="000B17E8">
              <w:t xml:space="preserve"> to the head section</w:t>
            </w:r>
            <w:r>
              <w:t xml:space="preserve">: </w:t>
            </w:r>
          </w:p>
          <w:p w14:paraId="284FF9FC" w14:textId="77777777" w:rsidR="004A389D" w:rsidRDefault="004A389D" w:rsidP="005B02C8">
            <w:pPr>
              <w:pStyle w:val="TableText"/>
            </w:pPr>
          </w:p>
          <w:p w14:paraId="1F35F325" w14:textId="34D08D66" w:rsidR="004A389D" w:rsidRDefault="004A389D" w:rsidP="005B02C8">
            <w:pPr>
              <w:pStyle w:val="Code"/>
            </w:pPr>
            <w:r w:rsidRPr="00D51134">
              <w:t>&lt;</w:t>
            </w:r>
            <w:proofErr w:type="gramStart"/>
            <w:r w:rsidRPr="00D51134">
              <w:t>script  type</w:t>
            </w:r>
            <w:proofErr w:type="gramEnd"/>
            <w:r w:rsidRPr="00D51134">
              <w:t>="text/</w:t>
            </w:r>
            <w:proofErr w:type="spellStart"/>
            <w:r w:rsidRPr="00D51134">
              <w:t>javascript</w:t>
            </w:r>
            <w:proofErr w:type="spellEnd"/>
            <w:r w:rsidRPr="00D51134">
              <w:t>"&gt;</w:t>
            </w:r>
          </w:p>
          <w:p w14:paraId="73BD8790" w14:textId="77777777" w:rsidR="004A389D" w:rsidRDefault="004A389D" w:rsidP="005B02C8">
            <w:pPr>
              <w:pStyle w:val="Code"/>
            </w:pPr>
          </w:p>
          <w:p w14:paraId="49069733" w14:textId="77777777" w:rsidR="004A389D" w:rsidRDefault="004A389D" w:rsidP="005B02C8">
            <w:pPr>
              <w:pStyle w:val="Code"/>
            </w:pPr>
            <w:r>
              <w:t>if (</w:t>
            </w:r>
            <w:proofErr w:type="spellStart"/>
            <w:r>
              <w:t>typeof</w:t>
            </w:r>
            <w:proofErr w:type="spellEnd"/>
            <w:r>
              <w:t xml:space="preserve"> (</w:t>
            </w:r>
            <w:proofErr w:type="spellStart"/>
            <w:r>
              <w:t>localStorage</w:t>
            </w:r>
            <w:proofErr w:type="spellEnd"/>
            <w:r>
              <w:t xml:space="preserve">) === "undefined" || </w:t>
            </w:r>
            <w:proofErr w:type="spellStart"/>
            <w:r>
              <w:t>typeof</w:t>
            </w:r>
            <w:proofErr w:type="spellEnd"/>
            <w:r>
              <w:t xml:space="preserve"> (</w:t>
            </w:r>
            <w:proofErr w:type="spellStart"/>
            <w:r>
              <w:t>sessionStorage</w:t>
            </w:r>
            <w:proofErr w:type="spellEnd"/>
            <w:r>
              <w:t>) === "undefined") {</w:t>
            </w:r>
          </w:p>
          <w:p w14:paraId="1CE34AFC" w14:textId="77777777" w:rsidR="004A389D" w:rsidRDefault="004A389D" w:rsidP="005B02C8">
            <w:pPr>
              <w:pStyle w:val="Code"/>
            </w:pPr>
            <w:r>
              <w:t xml:space="preserve"> </w:t>
            </w:r>
            <w:proofErr w:type="gramStart"/>
            <w:r>
              <w:t>alert(</w:t>
            </w:r>
            <w:proofErr w:type="gramEnd"/>
            <w:r>
              <w:t>"Web Storage is not supported on this browser...");</w:t>
            </w:r>
          </w:p>
          <w:p w14:paraId="56C055A6" w14:textId="77777777" w:rsidR="004A389D" w:rsidRDefault="004A389D" w:rsidP="005B02C8">
            <w:pPr>
              <w:pStyle w:val="Code"/>
            </w:pPr>
            <w:r>
              <w:t>}</w:t>
            </w:r>
          </w:p>
          <w:p w14:paraId="2BA2B2AC" w14:textId="77777777" w:rsidR="004A389D" w:rsidRDefault="004A389D" w:rsidP="005B02C8">
            <w:pPr>
              <w:pStyle w:val="Code"/>
            </w:pPr>
            <w:r>
              <w:t>else {</w:t>
            </w:r>
          </w:p>
          <w:p w14:paraId="1BAD4382" w14:textId="77777777" w:rsidR="004A389D" w:rsidRDefault="004A389D" w:rsidP="005B02C8">
            <w:pPr>
              <w:pStyle w:val="CodeComment"/>
            </w:pPr>
            <w:r>
              <w:t xml:space="preserve">  //gets serialized to a comma separated list of strings.</w:t>
            </w:r>
          </w:p>
          <w:p w14:paraId="61038F97" w14:textId="77777777" w:rsidR="004A389D" w:rsidRPr="00D51134" w:rsidRDefault="004A389D" w:rsidP="005B02C8">
            <w:pPr>
              <w:pStyle w:val="Code"/>
            </w:pPr>
            <w:r w:rsidRPr="00D51134">
              <w:t xml:space="preserve">   </w:t>
            </w:r>
            <w:proofErr w:type="spellStart"/>
            <w:r w:rsidRPr="00D51134">
              <w:t>sessionStorage.setItem</w:t>
            </w:r>
            <w:proofErr w:type="spellEnd"/>
            <w:r w:rsidRPr="00D51134">
              <w:t xml:space="preserve">("Questions", </w:t>
            </w:r>
          </w:p>
          <w:p w14:paraId="60A88AFD" w14:textId="77777777" w:rsidR="004A389D" w:rsidRPr="00D51134" w:rsidRDefault="004A389D" w:rsidP="005B02C8">
            <w:pPr>
              <w:pStyle w:val="Code"/>
            </w:pPr>
            <w:r w:rsidRPr="00D51134">
              <w:t xml:space="preserve">new </w:t>
            </w:r>
            <w:proofErr w:type="gramStart"/>
            <w:r w:rsidRPr="00D51134">
              <w:t>Array(</w:t>
            </w:r>
            <w:proofErr w:type="gramEnd"/>
            <w:r w:rsidRPr="00D51134">
              <w:t>"What is your favorite color?", "In what city were you born?", "Your favorite drink is:"));</w:t>
            </w:r>
          </w:p>
          <w:p w14:paraId="3CE904C5" w14:textId="77777777" w:rsidR="004A389D" w:rsidRPr="00D51134" w:rsidRDefault="004A389D" w:rsidP="005B02C8">
            <w:pPr>
              <w:pStyle w:val="Code"/>
            </w:pPr>
            <w:r w:rsidRPr="00D51134">
              <w:t xml:space="preserve"> </w:t>
            </w:r>
            <w:proofErr w:type="spellStart"/>
            <w:r w:rsidRPr="00D51134">
              <w:t>sessionStorage.setItem</w:t>
            </w:r>
            <w:proofErr w:type="spellEnd"/>
            <w:r w:rsidRPr="00D51134">
              <w:t>("Answers", ""</w:t>
            </w:r>
            <w:proofErr w:type="gramStart"/>
            <w:r w:rsidRPr="00D51134">
              <w:t>);</w:t>
            </w:r>
            <w:proofErr w:type="gramEnd"/>
          </w:p>
          <w:p w14:paraId="5268D2E1" w14:textId="77777777" w:rsidR="004A389D" w:rsidRPr="00D51134" w:rsidRDefault="004A389D" w:rsidP="005B02C8">
            <w:pPr>
              <w:pStyle w:val="Code"/>
            </w:pPr>
            <w:r w:rsidRPr="00D51134">
              <w:t xml:space="preserve"> </w:t>
            </w:r>
            <w:proofErr w:type="spellStart"/>
            <w:r w:rsidRPr="00D51134">
              <w:t>sessionStorage.setItem</w:t>
            </w:r>
            <w:proofErr w:type="spellEnd"/>
            <w:r w:rsidRPr="00D51134">
              <w:t>("currentQuestion",0</w:t>
            </w:r>
            <w:proofErr w:type="gramStart"/>
            <w:r w:rsidRPr="00D51134">
              <w:t>);</w:t>
            </w:r>
            <w:proofErr w:type="gramEnd"/>
          </w:p>
          <w:p w14:paraId="1A6EEF5C" w14:textId="77777777" w:rsidR="004A389D" w:rsidRPr="00D51134" w:rsidRDefault="004A389D" w:rsidP="005B02C8">
            <w:pPr>
              <w:pStyle w:val="Code"/>
            </w:pPr>
            <w:r w:rsidRPr="00D51134">
              <w:t xml:space="preserve"> // </w:t>
            </w:r>
            <w:proofErr w:type="spellStart"/>
            <w:proofErr w:type="gramStart"/>
            <w:r w:rsidRPr="00D51134">
              <w:t>document.write</w:t>
            </w:r>
            <w:proofErr w:type="spellEnd"/>
            <w:proofErr w:type="gramEnd"/>
            <w:r w:rsidRPr="00D51134">
              <w:t>("web storage modified");</w:t>
            </w:r>
          </w:p>
          <w:p w14:paraId="2CE16C4C" w14:textId="77777777" w:rsidR="004A389D" w:rsidRPr="00D51134" w:rsidRDefault="004A389D" w:rsidP="005B02C8">
            <w:pPr>
              <w:pStyle w:val="Code"/>
            </w:pPr>
            <w:r w:rsidRPr="00D51134">
              <w:t>}</w:t>
            </w:r>
          </w:p>
          <w:p w14:paraId="5F046B36" w14:textId="77777777" w:rsidR="004A389D" w:rsidRDefault="004A389D" w:rsidP="005B02C8">
            <w:pPr>
              <w:pStyle w:val="Code"/>
            </w:pPr>
          </w:p>
          <w:p w14:paraId="4791DB05" w14:textId="77777777" w:rsidR="004A389D" w:rsidRDefault="004A389D" w:rsidP="005B02C8">
            <w:pPr>
              <w:pStyle w:val="Code"/>
            </w:pPr>
            <w:r>
              <w:lastRenderedPageBreak/>
              <w:t>&lt;/script&gt;</w:t>
            </w:r>
          </w:p>
        </w:tc>
      </w:tr>
      <w:tr w:rsidR="004A389D" w14:paraId="68BA6FBD" w14:textId="77777777" w:rsidTr="005B02C8">
        <w:trPr>
          <w:gridAfter w:val="1"/>
          <w:wAfter w:w="450" w:type="dxa"/>
          <w:trHeight w:val="1647"/>
        </w:trPr>
        <w:tc>
          <w:tcPr>
            <w:tcW w:w="7650" w:type="dxa"/>
            <w:gridSpan w:val="2"/>
            <w:tcBorders>
              <w:top w:val="nil"/>
              <w:left w:val="nil"/>
              <w:bottom w:val="nil"/>
              <w:right w:val="nil"/>
            </w:tcBorders>
          </w:tcPr>
          <w:p w14:paraId="3B4AEC52" w14:textId="65993393" w:rsidR="004A389D" w:rsidRDefault="004A389D" w:rsidP="005B02C8">
            <w:pPr>
              <w:pStyle w:val="TableText"/>
            </w:pPr>
            <w:proofErr w:type="gramStart"/>
            <w:r>
              <w:lastRenderedPageBreak/>
              <w:t>Finally</w:t>
            </w:r>
            <w:proofErr w:type="gramEnd"/>
            <w:r>
              <w:t xml:space="preserve"> we will write the function that handles the button press, stores the answer and changes over to</w:t>
            </w:r>
            <w:r w:rsidR="003420BB">
              <w:t xml:space="preserve"> </w:t>
            </w:r>
            <w:r>
              <w:t>the next question.</w:t>
            </w:r>
          </w:p>
          <w:p w14:paraId="4458E27A" w14:textId="77777777" w:rsidR="004A389D" w:rsidRDefault="004A389D" w:rsidP="005B02C8">
            <w:pPr>
              <w:pStyle w:val="TableText"/>
            </w:pPr>
          </w:p>
          <w:p w14:paraId="20F5303F" w14:textId="77777777" w:rsidR="004A389D" w:rsidRDefault="004A389D" w:rsidP="005B02C8">
            <w:pPr>
              <w:pStyle w:val="Code"/>
            </w:pPr>
            <w:r>
              <w:t xml:space="preserve">function </w:t>
            </w:r>
            <w:proofErr w:type="spellStart"/>
            <w:proofErr w:type="gramStart"/>
            <w:r>
              <w:t>nextQ</w:t>
            </w:r>
            <w:proofErr w:type="spellEnd"/>
            <w:r>
              <w:t>(</w:t>
            </w:r>
            <w:proofErr w:type="gramEnd"/>
            <w:r>
              <w:t>){</w:t>
            </w:r>
          </w:p>
          <w:p w14:paraId="7948B720" w14:textId="77777777" w:rsidR="004A389D" w:rsidRDefault="004A389D" w:rsidP="005B02C8">
            <w:pPr>
              <w:pStyle w:val="Code"/>
            </w:pPr>
            <w:r>
              <w:t xml:space="preserve">  var </w:t>
            </w:r>
            <w:proofErr w:type="spellStart"/>
            <w:r>
              <w:t>currentIndex</w:t>
            </w:r>
            <w:proofErr w:type="spellEnd"/>
            <w:r>
              <w:t xml:space="preserve"> = </w:t>
            </w:r>
            <w:proofErr w:type="spellStart"/>
            <w:r>
              <w:t>sessionStorage.getItem</w:t>
            </w:r>
            <w:proofErr w:type="spellEnd"/>
            <w:r>
              <w:t>("</w:t>
            </w:r>
            <w:proofErr w:type="spellStart"/>
            <w:r>
              <w:t>currentQuestion</w:t>
            </w:r>
            <w:proofErr w:type="spellEnd"/>
            <w:r>
              <w:t>"</w:t>
            </w:r>
            <w:proofErr w:type="gramStart"/>
            <w:r>
              <w:t>);</w:t>
            </w:r>
            <w:proofErr w:type="gramEnd"/>
          </w:p>
          <w:p w14:paraId="75A64972" w14:textId="77777777" w:rsidR="004A389D" w:rsidRDefault="004A389D" w:rsidP="005B02C8">
            <w:pPr>
              <w:pStyle w:val="Code"/>
            </w:pPr>
            <w:r>
              <w:t xml:space="preserve">  var </w:t>
            </w:r>
            <w:proofErr w:type="spellStart"/>
            <w:r>
              <w:t>answerNode</w:t>
            </w:r>
            <w:proofErr w:type="spellEnd"/>
            <w:r>
              <w:t xml:space="preserve"> = </w:t>
            </w:r>
            <w:proofErr w:type="spellStart"/>
            <w:proofErr w:type="gramStart"/>
            <w:r>
              <w:t>document.getElementById</w:t>
            </w:r>
            <w:proofErr w:type="spellEnd"/>
            <w:proofErr w:type="gramEnd"/>
            <w:r>
              <w:t>("answer");</w:t>
            </w:r>
          </w:p>
          <w:p w14:paraId="075CA051" w14:textId="77777777" w:rsidR="004A389D" w:rsidRDefault="004A389D" w:rsidP="005B02C8">
            <w:pPr>
              <w:pStyle w:val="Code"/>
            </w:pPr>
            <w:r>
              <w:t xml:space="preserve">  var answer = </w:t>
            </w:r>
            <w:proofErr w:type="spellStart"/>
            <w:r>
              <w:t>answerNode.</w:t>
            </w:r>
            <w:proofErr w:type="gramStart"/>
            <w:r>
              <w:t>value</w:t>
            </w:r>
            <w:proofErr w:type="spellEnd"/>
            <w:r>
              <w:t>;</w:t>
            </w:r>
            <w:proofErr w:type="gramEnd"/>
          </w:p>
          <w:p w14:paraId="077EE752" w14:textId="77777777" w:rsidR="004A389D" w:rsidRDefault="004A389D" w:rsidP="005B02C8">
            <w:pPr>
              <w:pStyle w:val="Code"/>
            </w:pPr>
            <w:r>
              <w:t xml:space="preserve">  var </w:t>
            </w:r>
            <w:proofErr w:type="spellStart"/>
            <w:r>
              <w:t>oldAnswers</w:t>
            </w:r>
            <w:proofErr w:type="spellEnd"/>
            <w:r>
              <w:t xml:space="preserve"> = </w:t>
            </w:r>
            <w:proofErr w:type="spellStart"/>
            <w:r>
              <w:t>sessionStorage.getItem</w:t>
            </w:r>
            <w:proofErr w:type="spellEnd"/>
            <w:r>
              <w:t>("Answers"</w:t>
            </w:r>
            <w:proofErr w:type="gramStart"/>
            <w:r>
              <w:t>);</w:t>
            </w:r>
            <w:proofErr w:type="gramEnd"/>
          </w:p>
          <w:p w14:paraId="2A7CE87E" w14:textId="77777777" w:rsidR="004A389D" w:rsidRDefault="004A389D" w:rsidP="005B02C8">
            <w:pPr>
              <w:pStyle w:val="Code"/>
            </w:pPr>
            <w:r>
              <w:t xml:space="preserve">  if(</w:t>
            </w:r>
            <w:proofErr w:type="spellStart"/>
            <w:proofErr w:type="gramStart"/>
            <w:r>
              <w:t>oldAnswers</w:t>
            </w:r>
            <w:proofErr w:type="spellEnd"/>
            <w:r>
              <w:t>!=</w:t>
            </w:r>
            <w:proofErr w:type="gramEnd"/>
            <w:r>
              <w:t>"")</w:t>
            </w:r>
          </w:p>
          <w:p w14:paraId="14EFE9FD" w14:textId="77777777" w:rsidR="004A389D" w:rsidRDefault="004A389D" w:rsidP="005B02C8">
            <w:pPr>
              <w:pStyle w:val="Code"/>
            </w:pPr>
            <w:r>
              <w:t xml:space="preserve">    </w:t>
            </w:r>
            <w:proofErr w:type="spellStart"/>
            <w:r>
              <w:t>sessionStorage.setItem</w:t>
            </w:r>
            <w:proofErr w:type="spellEnd"/>
            <w:r>
              <w:t>("Answers</w:t>
            </w:r>
            <w:proofErr w:type="gramStart"/>
            <w:r>
              <w:t>",</w:t>
            </w:r>
            <w:proofErr w:type="spellStart"/>
            <w:r>
              <w:t>oldAnswers</w:t>
            </w:r>
            <w:proofErr w:type="spellEnd"/>
            <w:proofErr w:type="gramEnd"/>
            <w:r>
              <w:t>+","+answer);</w:t>
            </w:r>
          </w:p>
          <w:p w14:paraId="52F05BF0" w14:textId="77777777" w:rsidR="004A389D" w:rsidRDefault="004A389D" w:rsidP="005B02C8">
            <w:pPr>
              <w:pStyle w:val="Code"/>
            </w:pPr>
            <w:r>
              <w:t xml:space="preserve">  else</w:t>
            </w:r>
          </w:p>
          <w:p w14:paraId="6A03D589" w14:textId="77777777" w:rsidR="004A389D" w:rsidRDefault="004A389D" w:rsidP="005B02C8">
            <w:pPr>
              <w:pStyle w:val="Code"/>
            </w:pPr>
            <w:r>
              <w:t xml:space="preserve">    </w:t>
            </w:r>
            <w:proofErr w:type="spellStart"/>
            <w:r>
              <w:t>sessionStorage.setItem</w:t>
            </w:r>
            <w:proofErr w:type="spellEnd"/>
            <w:r>
              <w:t>("</w:t>
            </w:r>
            <w:proofErr w:type="spellStart"/>
            <w:r>
              <w:t>Answers</w:t>
            </w:r>
            <w:proofErr w:type="gramStart"/>
            <w:r>
              <w:t>",answer</w:t>
            </w:r>
            <w:proofErr w:type="spellEnd"/>
            <w:proofErr w:type="gramEnd"/>
            <w:r>
              <w:t>);</w:t>
            </w:r>
          </w:p>
          <w:p w14:paraId="3023D052" w14:textId="77777777" w:rsidR="004A389D" w:rsidRDefault="004A389D" w:rsidP="005B02C8">
            <w:pPr>
              <w:pStyle w:val="CodeComment"/>
            </w:pPr>
            <w:r>
              <w:t xml:space="preserve">  //Now increment to Next Question</w:t>
            </w:r>
          </w:p>
          <w:p w14:paraId="68FBB4AD" w14:textId="77777777" w:rsidR="004A389D" w:rsidRDefault="004A389D" w:rsidP="005B02C8">
            <w:pPr>
              <w:pStyle w:val="Code"/>
            </w:pPr>
            <w:r>
              <w:t xml:space="preserve">  </w:t>
            </w:r>
            <w:proofErr w:type="spellStart"/>
            <w:r>
              <w:t>currentIndex</w:t>
            </w:r>
            <w:proofErr w:type="spellEnd"/>
            <w:r>
              <w:t xml:space="preserve"> = </w:t>
            </w:r>
            <w:proofErr w:type="spellStart"/>
            <w:r>
              <w:t>parseInt</w:t>
            </w:r>
            <w:proofErr w:type="spellEnd"/>
            <w:r>
              <w:t>(</w:t>
            </w:r>
            <w:proofErr w:type="spellStart"/>
            <w:r>
              <w:t>currentIndex</w:t>
            </w:r>
            <w:proofErr w:type="spellEnd"/>
            <w:r>
              <w:t xml:space="preserve">) + </w:t>
            </w:r>
            <w:proofErr w:type="gramStart"/>
            <w:r>
              <w:t>1;</w:t>
            </w:r>
            <w:proofErr w:type="gramEnd"/>
          </w:p>
          <w:p w14:paraId="1B4F375A" w14:textId="77777777" w:rsidR="004A389D" w:rsidRDefault="004A389D" w:rsidP="005B02C8">
            <w:pPr>
              <w:pStyle w:val="Code"/>
            </w:pPr>
            <w:r>
              <w:t xml:space="preserve">  </w:t>
            </w:r>
            <w:proofErr w:type="spellStart"/>
            <w:r>
              <w:t>sessionStorage.setItem</w:t>
            </w:r>
            <w:proofErr w:type="spellEnd"/>
            <w:r>
              <w:t>("</w:t>
            </w:r>
            <w:proofErr w:type="spellStart"/>
            <w:r>
              <w:t>currentQuestion</w:t>
            </w:r>
            <w:proofErr w:type="spellEnd"/>
            <w:proofErr w:type="gramStart"/>
            <w:r>
              <w:t>",</w:t>
            </w:r>
            <w:proofErr w:type="spellStart"/>
            <w:r>
              <w:t>currentIndex</w:t>
            </w:r>
            <w:proofErr w:type="spellEnd"/>
            <w:proofErr w:type="gramEnd"/>
            <w:r>
              <w:t>);</w:t>
            </w:r>
          </w:p>
          <w:p w14:paraId="490B3DC1" w14:textId="77777777" w:rsidR="004A389D" w:rsidRDefault="004A389D" w:rsidP="005B02C8">
            <w:pPr>
              <w:pStyle w:val="Code"/>
            </w:pPr>
            <w:r>
              <w:t xml:space="preserve">  var </w:t>
            </w:r>
            <w:proofErr w:type="spellStart"/>
            <w:r>
              <w:t>allQs</w:t>
            </w:r>
            <w:proofErr w:type="spellEnd"/>
            <w:r>
              <w:t xml:space="preserve"> = </w:t>
            </w:r>
            <w:proofErr w:type="spellStart"/>
            <w:r>
              <w:t>sessionStorage.getItem</w:t>
            </w:r>
            <w:proofErr w:type="spellEnd"/>
            <w:r>
              <w:t>("Questions"</w:t>
            </w:r>
            <w:proofErr w:type="gramStart"/>
            <w:r>
              <w:t>).split</w:t>
            </w:r>
            <w:proofErr w:type="gramEnd"/>
            <w:r>
              <w:t>(",");</w:t>
            </w:r>
          </w:p>
          <w:p w14:paraId="4F4CE895" w14:textId="77777777" w:rsidR="004A389D" w:rsidRDefault="004A389D" w:rsidP="005B02C8">
            <w:pPr>
              <w:pStyle w:val="Code"/>
            </w:pPr>
            <w:r>
              <w:t xml:space="preserve">  </w:t>
            </w:r>
            <w:proofErr w:type="gramStart"/>
            <w:r>
              <w:t>if(</w:t>
            </w:r>
            <w:proofErr w:type="spellStart"/>
            <w:proofErr w:type="gramEnd"/>
            <w:r>
              <w:t>allQs.length</w:t>
            </w:r>
            <w:proofErr w:type="spellEnd"/>
            <w:r>
              <w:t>&lt;=</w:t>
            </w:r>
            <w:proofErr w:type="spellStart"/>
            <w:r>
              <w:t>currentIndex</w:t>
            </w:r>
            <w:proofErr w:type="spellEnd"/>
            <w:r>
              <w:t>){</w:t>
            </w:r>
          </w:p>
          <w:p w14:paraId="5483834E" w14:textId="77777777" w:rsidR="004A389D" w:rsidRDefault="004A389D" w:rsidP="005B02C8">
            <w:pPr>
              <w:pStyle w:val="CodeComment"/>
            </w:pPr>
            <w:r>
              <w:t xml:space="preserve">     //echo for</w:t>
            </w:r>
            <w:r>
              <w:tab/>
              <w:t>now – survey completed.</w:t>
            </w:r>
          </w:p>
          <w:p w14:paraId="545125BF" w14:textId="77777777" w:rsidR="004A389D" w:rsidRDefault="004A389D" w:rsidP="005B02C8">
            <w:pPr>
              <w:pStyle w:val="Code"/>
            </w:pPr>
            <w:r>
              <w:t xml:space="preserve">       var </w:t>
            </w:r>
            <w:proofErr w:type="spellStart"/>
            <w:r>
              <w:t>allAs</w:t>
            </w:r>
            <w:proofErr w:type="spellEnd"/>
            <w:r>
              <w:t xml:space="preserve"> = </w:t>
            </w:r>
            <w:proofErr w:type="spellStart"/>
            <w:r>
              <w:t>sessionStorage.getItem</w:t>
            </w:r>
            <w:proofErr w:type="spellEnd"/>
            <w:r>
              <w:t>("Answers"</w:t>
            </w:r>
            <w:proofErr w:type="gramStart"/>
            <w:r>
              <w:t>).split</w:t>
            </w:r>
            <w:proofErr w:type="gramEnd"/>
            <w:r>
              <w:t>(",");</w:t>
            </w:r>
          </w:p>
          <w:p w14:paraId="4821E521" w14:textId="77777777" w:rsidR="004A389D" w:rsidRDefault="004A389D" w:rsidP="005B02C8">
            <w:pPr>
              <w:pStyle w:val="Code"/>
            </w:pPr>
            <w:r>
              <w:t xml:space="preserve">      for (var </w:t>
            </w:r>
            <w:proofErr w:type="spellStart"/>
            <w:r>
              <w:t>i</w:t>
            </w:r>
            <w:proofErr w:type="spellEnd"/>
            <w:r>
              <w:t>=</w:t>
            </w:r>
            <w:proofErr w:type="gramStart"/>
            <w:r>
              <w:t>0;i&lt;</w:t>
            </w:r>
            <w:proofErr w:type="spellStart"/>
            <w:r>
              <w:t>allQs.length</w:t>
            </w:r>
            <w:proofErr w:type="gramEnd"/>
            <w:r>
              <w:t>;i</w:t>
            </w:r>
            <w:proofErr w:type="spellEnd"/>
            <w:r>
              <w:t>++){</w:t>
            </w:r>
          </w:p>
          <w:p w14:paraId="57600D89" w14:textId="77777777" w:rsidR="004A389D" w:rsidRDefault="004A389D" w:rsidP="005B02C8">
            <w:pPr>
              <w:pStyle w:val="Code"/>
            </w:pPr>
            <w:r>
              <w:t xml:space="preserve">       </w:t>
            </w:r>
            <w:proofErr w:type="spellStart"/>
            <w:proofErr w:type="gramStart"/>
            <w:r>
              <w:t>document.write</w:t>
            </w:r>
            <w:proofErr w:type="spellEnd"/>
            <w:proofErr w:type="gramEnd"/>
            <w:r>
              <w:t>(</w:t>
            </w:r>
            <w:proofErr w:type="spellStart"/>
            <w:r>
              <w:t>allQs</w:t>
            </w:r>
            <w:proofErr w:type="spellEnd"/>
            <w:r>
              <w:t>[</w:t>
            </w:r>
            <w:proofErr w:type="spellStart"/>
            <w:r>
              <w:t>i</w:t>
            </w:r>
            <w:proofErr w:type="spellEnd"/>
            <w:r>
              <w:t>]+":"+</w:t>
            </w:r>
            <w:proofErr w:type="spellStart"/>
            <w:r>
              <w:t>allAs</w:t>
            </w:r>
            <w:proofErr w:type="spellEnd"/>
            <w:r>
              <w:t>[</w:t>
            </w:r>
            <w:proofErr w:type="spellStart"/>
            <w:r>
              <w:t>i</w:t>
            </w:r>
            <w:proofErr w:type="spellEnd"/>
            <w:r>
              <w:t>]+"&lt;/</w:t>
            </w:r>
            <w:proofErr w:type="spellStart"/>
            <w:r>
              <w:t>br</w:t>
            </w:r>
            <w:proofErr w:type="spellEnd"/>
            <w:r>
              <w:t>&gt;");</w:t>
            </w:r>
          </w:p>
          <w:p w14:paraId="1AF425DA" w14:textId="77777777" w:rsidR="004A389D" w:rsidRDefault="004A389D" w:rsidP="005B02C8">
            <w:pPr>
              <w:pStyle w:val="Code"/>
            </w:pPr>
            <w:r>
              <w:t xml:space="preserve">      }</w:t>
            </w:r>
          </w:p>
          <w:p w14:paraId="235CD0F2" w14:textId="77777777" w:rsidR="004A389D" w:rsidRDefault="004A389D" w:rsidP="005B02C8">
            <w:pPr>
              <w:pStyle w:val="Code"/>
            </w:pPr>
            <w:r>
              <w:t xml:space="preserve">  }</w:t>
            </w:r>
          </w:p>
          <w:p w14:paraId="3AC8A8F5" w14:textId="77777777" w:rsidR="004A389D" w:rsidRDefault="004A389D" w:rsidP="005B02C8">
            <w:pPr>
              <w:pStyle w:val="Code"/>
            </w:pPr>
            <w:r>
              <w:t xml:space="preserve">  </w:t>
            </w:r>
            <w:proofErr w:type="gramStart"/>
            <w:r>
              <w:t>else{</w:t>
            </w:r>
            <w:proofErr w:type="gramEnd"/>
          </w:p>
          <w:p w14:paraId="3F069F10" w14:textId="77777777" w:rsidR="004A389D" w:rsidRDefault="004A389D" w:rsidP="005B02C8">
            <w:pPr>
              <w:pStyle w:val="CodeComment"/>
            </w:pPr>
            <w:r>
              <w:t xml:space="preserve">   </w:t>
            </w:r>
            <w:r w:rsidRPr="00697C34">
              <w:t xml:space="preserve"> //</w:t>
            </w:r>
            <w:r>
              <w:t xml:space="preserve">Update the questions from </w:t>
            </w:r>
            <w:proofErr w:type="spellStart"/>
            <w:r>
              <w:t>SessionStorage</w:t>
            </w:r>
            <w:proofErr w:type="spellEnd"/>
          </w:p>
          <w:p w14:paraId="7C10FD67" w14:textId="77777777" w:rsidR="004A389D" w:rsidRDefault="004A389D" w:rsidP="005B02C8">
            <w:pPr>
              <w:pStyle w:val="Code"/>
            </w:pPr>
            <w:r>
              <w:t xml:space="preserve">    var </w:t>
            </w:r>
            <w:proofErr w:type="spellStart"/>
            <w:r>
              <w:t>questionNode</w:t>
            </w:r>
            <w:proofErr w:type="spellEnd"/>
            <w:r>
              <w:t>=</w:t>
            </w:r>
            <w:proofErr w:type="spellStart"/>
            <w:r>
              <w:t>document.getElementById</w:t>
            </w:r>
            <w:proofErr w:type="spellEnd"/>
            <w:r>
              <w:t>("</w:t>
            </w:r>
            <w:proofErr w:type="spellStart"/>
            <w:r>
              <w:t>questionNumber</w:t>
            </w:r>
            <w:proofErr w:type="spellEnd"/>
            <w:r>
              <w:t>"</w:t>
            </w:r>
            <w:proofErr w:type="gramStart"/>
            <w:r>
              <w:t>);</w:t>
            </w:r>
            <w:proofErr w:type="gramEnd"/>
          </w:p>
          <w:p w14:paraId="32D65B65" w14:textId="77777777" w:rsidR="004A389D" w:rsidRDefault="004A389D" w:rsidP="005B02C8">
            <w:pPr>
              <w:pStyle w:val="Code"/>
            </w:pPr>
            <w:r>
              <w:t xml:space="preserve">    </w:t>
            </w:r>
            <w:proofErr w:type="spellStart"/>
            <w:r>
              <w:t>questionNode.innerHTML</w:t>
            </w:r>
            <w:proofErr w:type="spellEnd"/>
            <w:proofErr w:type="gramStart"/>
            <w:r>
              <w:t>=(</w:t>
            </w:r>
            <w:proofErr w:type="gramEnd"/>
            <w:r>
              <w:t>"Question #"+(parseInt(currentIndex)+1));</w:t>
            </w:r>
          </w:p>
          <w:p w14:paraId="647CF8A6" w14:textId="77777777" w:rsidR="004A389D" w:rsidRDefault="004A389D" w:rsidP="005B02C8">
            <w:pPr>
              <w:pStyle w:val="Code"/>
            </w:pPr>
            <w:r>
              <w:t xml:space="preserve">    var </w:t>
            </w:r>
            <w:proofErr w:type="spellStart"/>
            <w:r>
              <w:t>questionNode</w:t>
            </w:r>
            <w:proofErr w:type="spellEnd"/>
            <w:r>
              <w:t>=</w:t>
            </w:r>
            <w:proofErr w:type="spellStart"/>
            <w:r>
              <w:t>document.getElementById</w:t>
            </w:r>
            <w:proofErr w:type="spellEnd"/>
            <w:r>
              <w:t>("question"</w:t>
            </w:r>
            <w:proofErr w:type="gramStart"/>
            <w:r>
              <w:t>);</w:t>
            </w:r>
            <w:proofErr w:type="gramEnd"/>
          </w:p>
          <w:p w14:paraId="295BD2AB" w14:textId="77777777" w:rsidR="004A389D" w:rsidRDefault="004A389D" w:rsidP="005B02C8">
            <w:pPr>
              <w:pStyle w:val="Code"/>
            </w:pPr>
            <w:r>
              <w:t xml:space="preserve">    </w:t>
            </w:r>
            <w:proofErr w:type="spellStart"/>
            <w:r>
              <w:t>questionNode.innerHTML</w:t>
            </w:r>
            <w:proofErr w:type="spellEnd"/>
            <w:r>
              <w:t>=(</w:t>
            </w:r>
            <w:proofErr w:type="spellStart"/>
            <w:r>
              <w:t>allQs</w:t>
            </w:r>
            <w:proofErr w:type="spellEnd"/>
            <w:r>
              <w:t>[</w:t>
            </w:r>
            <w:proofErr w:type="spellStart"/>
            <w:r>
              <w:t>currentIndex</w:t>
            </w:r>
            <w:proofErr w:type="spellEnd"/>
            <w:r>
              <w:t>]</w:t>
            </w:r>
            <w:proofErr w:type="gramStart"/>
            <w:r>
              <w:t>);</w:t>
            </w:r>
            <w:proofErr w:type="gramEnd"/>
          </w:p>
          <w:p w14:paraId="42ADC635" w14:textId="77777777" w:rsidR="004A389D" w:rsidRDefault="004A389D" w:rsidP="005B02C8">
            <w:pPr>
              <w:pStyle w:val="Code"/>
            </w:pPr>
            <w:r>
              <w:t xml:space="preserve">  }</w:t>
            </w:r>
          </w:p>
          <w:p w14:paraId="595CD4FD" w14:textId="77777777" w:rsidR="004A389D" w:rsidRDefault="004A389D" w:rsidP="005B02C8">
            <w:pPr>
              <w:pStyle w:val="Code"/>
            </w:pPr>
            <w:r>
              <w:t>}</w:t>
            </w:r>
          </w:p>
          <w:p w14:paraId="6329AB79" w14:textId="77777777" w:rsidR="00CD3530" w:rsidRDefault="00CD3530" w:rsidP="005B02C8">
            <w:pPr>
              <w:pStyle w:val="Code"/>
            </w:pPr>
          </w:p>
          <w:p w14:paraId="29EC0510" w14:textId="76DFA552" w:rsidR="000B7F86" w:rsidRDefault="00CD3530" w:rsidP="000B7F86">
            <w:pPr>
              <w:pStyle w:val="TableText"/>
            </w:pPr>
            <w:r>
              <w:t xml:space="preserve">5. </w:t>
            </w:r>
            <w:r w:rsidR="000B7F86">
              <w:t xml:space="preserve">Finally you will see that after the last question the values are echoes out to the screen, and still not handled by the server. </w:t>
            </w:r>
            <w:r w:rsidR="00192ADD">
              <w:t>R</w:t>
            </w:r>
            <w:r w:rsidR="00192ADD">
              <w:t>eflect on how HTML5 storage has allowed the entire survey to be conducted with only 1 request</w:t>
            </w:r>
            <w:r w:rsidR="00192ADD">
              <w:t>. View storage in Chrome Dev Tools/Application/Session Storage</w:t>
            </w:r>
          </w:p>
          <w:p w14:paraId="1F99C229" w14:textId="5E8B03D6" w:rsidR="00CD3530" w:rsidRDefault="00CD3530" w:rsidP="005B02C8">
            <w:pPr>
              <w:pStyle w:val="Code"/>
            </w:pPr>
          </w:p>
        </w:tc>
      </w:tr>
      <w:tr w:rsidR="004A389D" w14:paraId="1E806E48" w14:textId="77777777" w:rsidTr="005B02C8">
        <w:trPr>
          <w:gridAfter w:val="1"/>
          <w:wAfter w:w="450" w:type="dxa"/>
          <w:trHeight w:val="1647"/>
        </w:trPr>
        <w:tc>
          <w:tcPr>
            <w:tcW w:w="7650" w:type="dxa"/>
            <w:gridSpan w:val="2"/>
            <w:tcBorders>
              <w:top w:val="nil"/>
              <w:left w:val="nil"/>
              <w:bottom w:val="nil"/>
              <w:right w:val="nil"/>
            </w:tcBorders>
          </w:tcPr>
          <w:p w14:paraId="535DA57D" w14:textId="77777777" w:rsidR="004A389D" w:rsidRDefault="004A389D" w:rsidP="005B02C8">
            <w:pPr>
              <w:pStyle w:val="TableText"/>
            </w:pPr>
            <w:proofErr w:type="gramStart"/>
            <w:r>
              <w:t>Finally</w:t>
            </w:r>
            <w:proofErr w:type="gramEnd"/>
            <w:r>
              <w:t xml:space="preserve"> you will see that after the last question the values are echoes out to the screen, and still not handled by the server. </w:t>
            </w:r>
          </w:p>
          <w:p w14:paraId="4AA2819A" w14:textId="43D45894" w:rsidR="004A389D" w:rsidRDefault="004A389D" w:rsidP="005B02C8">
            <w:pPr>
              <w:pStyle w:val="TableText"/>
            </w:pPr>
            <w:r>
              <w:t xml:space="preserve">To see where the data is stored, </w:t>
            </w:r>
            <w:proofErr w:type="gramStart"/>
            <w:r>
              <w:t>open up</w:t>
            </w:r>
            <w:proofErr w:type="gramEnd"/>
            <w:r>
              <w:t xml:space="preserve"> Dev tools in Google. Select Application</w:t>
            </w:r>
            <w:r w:rsidR="00987CA8">
              <w:t xml:space="preserve"> and then Session Storage on the left.</w:t>
            </w:r>
          </w:p>
          <w:p w14:paraId="5752DEF0" w14:textId="16CE22F0" w:rsidR="004A389D" w:rsidRDefault="00987CA8" w:rsidP="005B02C8">
            <w:pPr>
              <w:pStyle w:val="TableText"/>
            </w:pPr>
            <w:r>
              <w:t xml:space="preserve"> </w:t>
            </w:r>
            <w:r w:rsidR="0099480B" w:rsidRPr="0099480B">
              <w:drawing>
                <wp:inline distT="0" distB="0" distL="0" distR="0" wp14:anchorId="7D1F1179" wp14:editId="2BEE4951">
                  <wp:extent cx="4720590" cy="106108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0590" cy="1061085"/>
                          </a:xfrm>
                          <a:prstGeom prst="rect">
                            <a:avLst/>
                          </a:prstGeom>
                        </pic:spPr>
                      </pic:pic>
                    </a:graphicData>
                  </a:graphic>
                </wp:inline>
              </w:drawing>
            </w:r>
          </w:p>
          <w:p w14:paraId="213F8FE8" w14:textId="77777777" w:rsidR="004A389D" w:rsidRDefault="004A389D" w:rsidP="005B02C8">
            <w:pPr>
              <w:pStyle w:val="TableText"/>
            </w:pPr>
          </w:p>
        </w:tc>
      </w:tr>
      <w:tr w:rsidR="002E0622" w14:paraId="609AD9A3" w14:textId="77777777" w:rsidTr="005B02C8">
        <w:trPr>
          <w:gridBefore w:val="1"/>
          <w:wBefore w:w="450" w:type="dxa"/>
        </w:trPr>
        <w:tc>
          <w:tcPr>
            <w:tcW w:w="7650" w:type="dxa"/>
            <w:gridSpan w:val="2"/>
            <w:tcBorders>
              <w:bottom w:val="single" w:sz="4" w:space="0" w:color="000080"/>
            </w:tcBorders>
            <w:shd w:val="clear" w:color="auto" w:fill="404040"/>
          </w:tcPr>
          <w:p w14:paraId="1724248C" w14:textId="4320F04C" w:rsidR="002E0622" w:rsidRDefault="002E0622" w:rsidP="005B02C8">
            <w:pPr>
              <w:pStyle w:val="TableStepHead"/>
            </w:pPr>
            <w:r>
              <w:lastRenderedPageBreak/>
              <w:br w:type="page"/>
            </w:r>
            <w:r>
              <w:rPr>
                <w:rStyle w:val="TableHeadingChar"/>
              </w:rPr>
              <w:t xml:space="preserve">Exercise </w:t>
            </w:r>
            <w:proofErr w:type="gramStart"/>
            <w:r>
              <w:rPr>
                <w:rStyle w:val="TableHeadingChar"/>
              </w:rPr>
              <w:t>16.</w:t>
            </w:r>
            <w:r>
              <w:rPr>
                <w:rStyle w:val="TableHeadingChar"/>
              </w:rPr>
              <w:t>5</w:t>
            </w:r>
            <w:r>
              <w:t xml:space="preserve">  —</w:t>
            </w:r>
            <w:proofErr w:type="gramEnd"/>
            <w:r>
              <w:t xml:space="preserve"> </w:t>
            </w:r>
            <w:r w:rsidR="000F72BA">
              <w:t>Writing to a file</w:t>
            </w:r>
          </w:p>
        </w:tc>
      </w:tr>
      <w:tr w:rsidR="002E0622" w14:paraId="14854465" w14:textId="77777777" w:rsidTr="005B02C8">
        <w:trPr>
          <w:gridAfter w:val="1"/>
          <w:wAfter w:w="450" w:type="dxa"/>
        </w:trPr>
        <w:tc>
          <w:tcPr>
            <w:tcW w:w="7650" w:type="dxa"/>
            <w:gridSpan w:val="2"/>
            <w:tcBorders>
              <w:top w:val="nil"/>
              <w:left w:val="nil"/>
              <w:bottom w:val="nil"/>
            </w:tcBorders>
          </w:tcPr>
          <w:p w14:paraId="109817C9" w14:textId="5AF4515F" w:rsidR="00E83DB9" w:rsidRDefault="00850F23" w:rsidP="00850F23">
            <w:pPr>
              <w:pStyle w:val="TableText"/>
              <w:numPr>
                <w:ilvl w:val="0"/>
                <w:numId w:val="17"/>
              </w:numPr>
            </w:pPr>
            <w:r>
              <w:t xml:space="preserve"> </w:t>
            </w:r>
            <w:r w:rsidR="000F72BA">
              <w:t xml:space="preserve">Create a file called </w:t>
            </w:r>
            <w:proofErr w:type="spellStart"/>
            <w:r w:rsidR="00A95BE6">
              <w:t>poly</w:t>
            </w:r>
            <w:r w:rsidR="000F72BA">
              <w:t>_log</w:t>
            </w:r>
            <w:proofErr w:type="spellEnd"/>
            <w:r w:rsidR="00EE475E">
              <w:t xml:space="preserve"> and place in the web root or current path of your </w:t>
            </w:r>
            <w:proofErr w:type="spellStart"/>
            <w:r w:rsidR="00EE475E">
              <w:t>index.php</w:t>
            </w:r>
            <w:proofErr w:type="spellEnd"/>
            <w:r w:rsidR="00EE475E">
              <w:t xml:space="preserve">. Add </w:t>
            </w:r>
            <w:r>
              <w:t xml:space="preserve">the </w:t>
            </w:r>
            <w:proofErr w:type="gramStart"/>
            <w:r>
              <w:t xml:space="preserve">following </w:t>
            </w:r>
            <w:r w:rsidR="00EE475E">
              <w:t xml:space="preserve"> text</w:t>
            </w:r>
            <w:proofErr w:type="gramEnd"/>
            <w:r w:rsidR="00EE475E">
              <w:t xml:space="preserve"> to </w:t>
            </w:r>
            <w:proofErr w:type="spellStart"/>
            <w:r>
              <w:t>error_log</w:t>
            </w:r>
            <w:proofErr w:type="spellEnd"/>
            <w:r>
              <w:t xml:space="preserve"> </w:t>
            </w:r>
            <w:r w:rsidR="00E83DB9">
              <w:t xml:space="preserve">.  </w:t>
            </w:r>
          </w:p>
          <w:p w14:paraId="4173347C" w14:textId="67FDD9C4" w:rsidR="00E83DB9" w:rsidRDefault="00E83DB9" w:rsidP="00E83DB9">
            <w:pPr>
              <w:pStyle w:val="TableText"/>
              <w:ind w:left="720"/>
            </w:pPr>
            <w:r w:rsidRPr="00E83DB9">
              <w:t>Florida Poly has about 1,500 undergraduate and graduate students and offers more than 31 programs of study. The University is the only state university in Florida dedicated exclusively to STEM education.</w:t>
            </w:r>
          </w:p>
          <w:p w14:paraId="0D8A60F1" w14:textId="77777777" w:rsidR="002E0622" w:rsidRDefault="00E83DB9" w:rsidP="00850F23">
            <w:pPr>
              <w:pStyle w:val="TableText"/>
              <w:numPr>
                <w:ilvl w:val="0"/>
                <w:numId w:val="17"/>
              </w:numPr>
            </w:pPr>
            <w:r>
              <w:t xml:space="preserve">Create an </w:t>
            </w:r>
            <w:proofErr w:type="spellStart"/>
            <w:r>
              <w:t>index.php</w:t>
            </w:r>
            <w:proofErr w:type="spellEnd"/>
            <w:r>
              <w:t xml:space="preserve"> file to read the </w:t>
            </w:r>
            <w:proofErr w:type="spellStart"/>
            <w:r w:rsidR="00A95BE6">
              <w:t>poly_log</w:t>
            </w:r>
            <w:proofErr w:type="spellEnd"/>
            <w:r w:rsidR="00A95BE6">
              <w:t xml:space="preserve"> file and append it to a new file.</w:t>
            </w:r>
          </w:p>
          <w:p w14:paraId="7F8AD52F" w14:textId="0306633D" w:rsidR="008A4964" w:rsidRDefault="008A4964" w:rsidP="008A4964">
            <w:pPr>
              <w:pStyle w:val="TableText"/>
              <w:numPr>
                <w:ilvl w:val="0"/>
                <w:numId w:val="17"/>
              </w:numPr>
            </w:pPr>
            <w:r>
              <w:t xml:space="preserve">Add the following code to </w:t>
            </w:r>
            <w:r w:rsidR="00F10A87">
              <w:t>read the file contents and assign to $text.</w:t>
            </w:r>
          </w:p>
          <w:p w14:paraId="0AEB64B7" w14:textId="7D429CEB" w:rsidR="008A4964" w:rsidRDefault="008A4964" w:rsidP="008A4964">
            <w:pPr>
              <w:pStyle w:val="TableText"/>
              <w:ind w:left="360"/>
            </w:pPr>
            <w:r>
              <w:t>&lt;?php</w:t>
            </w:r>
          </w:p>
          <w:p w14:paraId="038372FC" w14:textId="77777777" w:rsidR="008A4964" w:rsidRDefault="008A4964" w:rsidP="008A4964">
            <w:pPr>
              <w:pStyle w:val="TableText"/>
              <w:ind w:left="360"/>
            </w:pPr>
            <w:r>
              <w:t>//write to file</w:t>
            </w:r>
          </w:p>
          <w:p w14:paraId="64DEF15B" w14:textId="41E23B81" w:rsidR="008A4964" w:rsidRDefault="008A4964" w:rsidP="008A4964">
            <w:pPr>
              <w:pStyle w:val="TableText"/>
              <w:ind w:left="360"/>
            </w:pPr>
            <w:r>
              <w:t xml:space="preserve">$text = </w:t>
            </w:r>
            <w:proofErr w:type="spellStart"/>
            <w:r>
              <w:t>file_get_</w:t>
            </w:r>
            <w:proofErr w:type="gramStart"/>
            <w:r>
              <w:t>contents</w:t>
            </w:r>
            <w:proofErr w:type="spellEnd"/>
            <w:r>
              <w:t xml:space="preserve">( </w:t>
            </w:r>
            <w:proofErr w:type="spellStart"/>
            <w:r w:rsidR="00F10A87">
              <w:t>poly</w:t>
            </w:r>
            <w:proofErr w:type="gramEnd"/>
            <w:r w:rsidR="00F10A87">
              <w:t>_log</w:t>
            </w:r>
            <w:proofErr w:type="spellEnd"/>
            <w:r>
              <w:t xml:space="preserve"> );</w:t>
            </w:r>
          </w:p>
          <w:p w14:paraId="5B47A91B" w14:textId="77777777" w:rsidR="008A4964" w:rsidRDefault="008A4964" w:rsidP="008A4964">
            <w:pPr>
              <w:pStyle w:val="TableText"/>
              <w:ind w:left="360"/>
            </w:pPr>
            <w:r>
              <w:t>?&gt;</w:t>
            </w:r>
          </w:p>
          <w:p w14:paraId="31FD178E" w14:textId="77777777" w:rsidR="001C435D" w:rsidRDefault="001C435D" w:rsidP="001C435D">
            <w:pPr>
              <w:pStyle w:val="TableText"/>
              <w:numPr>
                <w:ilvl w:val="0"/>
                <w:numId w:val="17"/>
              </w:numPr>
            </w:pPr>
            <w:r>
              <w:t>Add the following line</w:t>
            </w:r>
            <w:r w:rsidR="00A631B4">
              <w:t>. Where does the file output to?</w:t>
            </w:r>
          </w:p>
          <w:p w14:paraId="0040A27B" w14:textId="77777777" w:rsidR="00A631B4" w:rsidRDefault="00A631B4" w:rsidP="00A631B4">
            <w:pPr>
              <w:pStyle w:val="TableText"/>
              <w:ind w:left="720"/>
            </w:pPr>
            <w:r w:rsidRPr="00A631B4">
              <w:t>echo "&lt;h3&gt;$text&lt;h3&gt;</w:t>
            </w:r>
            <w:proofErr w:type="gramStart"/>
            <w:r w:rsidRPr="00A631B4">
              <w:t>";</w:t>
            </w:r>
            <w:proofErr w:type="gramEnd"/>
          </w:p>
          <w:p w14:paraId="5C064EF3" w14:textId="77777777" w:rsidR="00A631B4" w:rsidRDefault="0042227F" w:rsidP="0042227F">
            <w:pPr>
              <w:pStyle w:val="TableText"/>
              <w:numPr>
                <w:ilvl w:val="0"/>
                <w:numId w:val="17"/>
              </w:numPr>
            </w:pPr>
            <w:r>
              <w:t>Comment out echo line and add this line next.</w:t>
            </w:r>
          </w:p>
          <w:p w14:paraId="33BD05A5" w14:textId="77777777" w:rsidR="0042227F" w:rsidRDefault="00541552" w:rsidP="0042227F">
            <w:pPr>
              <w:pStyle w:val="TableText"/>
              <w:ind w:left="720"/>
            </w:pPr>
            <w:r w:rsidRPr="00541552">
              <w:t xml:space="preserve">echo </w:t>
            </w:r>
            <w:proofErr w:type="spellStart"/>
            <w:r w:rsidRPr="00541552">
              <w:t>file_put_</w:t>
            </w:r>
            <w:proofErr w:type="gramStart"/>
            <w:r w:rsidRPr="00541552">
              <w:t>contents</w:t>
            </w:r>
            <w:proofErr w:type="spellEnd"/>
            <w:r w:rsidRPr="00541552">
              <w:t>( '</w:t>
            </w:r>
            <w:proofErr w:type="gramEnd"/>
            <w:r>
              <w:t>poly-copy</w:t>
            </w:r>
            <w:r w:rsidRPr="00541552">
              <w:t>.txt', $text, FILE_APPEND );</w:t>
            </w:r>
          </w:p>
          <w:p w14:paraId="23B92CD0" w14:textId="77777777" w:rsidR="009D6FFE" w:rsidRDefault="009D6FFE" w:rsidP="009D6FFE">
            <w:pPr>
              <w:pStyle w:val="TableText"/>
              <w:numPr>
                <w:ilvl w:val="0"/>
                <w:numId w:val="17"/>
              </w:numPr>
            </w:pPr>
            <w:proofErr w:type="gramStart"/>
            <w:r>
              <w:t>Open up</w:t>
            </w:r>
            <w:proofErr w:type="gramEnd"/>
            <w:r>
              <w:t xml:space="preserve"> the newly created file called poly-copy.txt</w:t>
            </w:r>
            <w:r w:rsidR="00782E0A">
              <w:t xml:space="preserve">. Does it contain the text from </w:t>
            </w:r>
            <w:proofErr w:type="spellStart"/>
            <w:r w:rsidR="00782E0A">
              <w:t>poly</w:t>
            </w:r>
            <w:r w:rsidR="006350F6">
              <w:t>_log</w:t>
            </w:r>
            <w:proofErr w:type="spellEnd"/>
            <w:r w:rsidR="006350F6">
              <w:t>?</w:t>
            </w:r>
          </w:p>
          <w:p w14:paraId="7F21A610" w14:textId="5870F31C" w:rsidR="006350F6" w:rsidRDefault="006350F6" w:rsidP="009D6FFE">
            <w:pPr>
              <w:pStyle w:val="TableText"/>
              <w:numPr>
                <w:ilvl w:val="0"/>
                <w:numId w:val="17"/>
              </w:numPr>
            </w:pPr>
            <w:r>
              <w:t xml:space="preserve">Add the following code to read the contents from the Nintendo website. </w:t>
            </w:r>
            <w:r w:rsidR="002B30F9">
              <w:t>Then it checks if the website mentions ‘</w:t>
            </w:r>
            <w:proofErr w:type="spellStart"/>
            <w:r w:rsidR="002B30F9">
              <w:t>marioparty</w:t>
            </w:r>
            <w:proofErr w:type="spellEnd"/>
            <w:r w:rsidR="002B30F9">
              <w:t xml:space="preserve">’. </w:t>
            </w:r>
            <w:r w:rsidR="00903998">
              <w:t xml:space="preserve">Checks the </w:t>
            </w:r>
            <w:r w:rsidR="00C01363" w:rsidRPr="00C01363">
              <w:t>numeric position of the first occurrence</w:t>
            </w:r>
            <w:r w:rsidR="00C01363">
              <w:t>. Is Mario Party</w:t>
            </w:r>
            <w:r w:rsidR="00502BD3">
              <w:t xml:space="preserve"> available?</w:t>
            </w:r>
          </w:p>
          <w:p w14:paraId="76F33223" w14:textId="77777777" w:rsidR="006350F6" w:rsidRDefault="006350F6" w:rsidP="006350F6">
            <w:pPr>
              <w:pStyle w:val="TableText"/>
              <w:ind w:left="720"/>
            </w:pPr>
            <w:r>
              <w:t>$</w:t>
            </w:r>
            <w:proofErr w:type="spellStart"/>
            <w:r>
              <w:t>nintendo</w:t>
            </w:r>
            <w:proofErr w:type="spellEnd"/>
            <w:r>
              <w:t xml:space="preserve"> = </w:t>
            </w:r>
            <w:proofErr w:type="spellStart"/>
            <w:r>
              <w:t>file_get_</w:t>
            </w:r>
            <w:proofErr w:type="gramStart"/>
            <w:r>
              <w:t>contents</w:t>
            </w:r>
            <w:proofErr w:type="spellEnd"/>
            <w:r>
              <w:t>( '</w:t>
            </w:r>
            <w:proofErr w:type="gramEnd"/>
            <w:r>
              <w:t>https://www.nintendo.com' );</w:t>
            </w:r>
          </w:p>
          <w:p w14:paraId="6AD7611F" w14:textId="77777777" w:rsidR="006350F6" w:rsidRDefault="006350F6" w:rsidP="006350F6">
            <w:pPr>
              <w:pStyle w:val="TableText"/>
              <w:ind w:left="720"/>
            </w:pPr>
          </w:p>
          <w:p w14:paraId="63B5DE91" w14:textId="77777777" w:rsidR="006350F6" w:rsidRDefault="006350F6" w:rsidP="006350F6">
            <w:pPr>
              <w:pStyle w:val="TableText"/>
              <w:ind w:left="720"/>
            </w:pPr>
            <w:proofErr w:type="gramStart"/>
            <w:r>
              <w:t xml:space="preserve">if( </w:t>
            </w:r>
            <w:proofErr w:type="spellStart"/>
            <w:r>
              <w:t>strpos</w:t>
            </w:r>
            <w:proofErr w:type="spellEnd"/>
            <w:proofErr w:type="gramEnd"/>
            <w:r>
              <w:t>( $</w:t>
            </w:r>
            <w:proofErr w:type="spellStart"/>
            <w:r>
              <w:t>nintendo</w:t>
            </w:r>
            <w:proofErr w:type="spellEnd"/>
            <w:r>
              <w:t>, '</w:t>
            </w:r>
            <w:proofErr w:type="spellStart"/>
            <w:r>
              <w:t>marioparty</w:t>
            </w:r>
            <w:proofErr w:type="spellEnd"/>
            <w:r>
              <w:t>' ) ) {</w:t>
            </w:r>
          </w:p>
          <w:p w14:paraId="532847B4" w14:textId="77777777" w:rsidR="006350F6" w:rsidRDefault="006350F6" w:rsidP="006350F6">
            <w:pPr>
              <w:pStyle w:val="TableText"/>
              <w:ind w:left="720"/>
            </w:pPr>
            <w:r>
              <w:t xml:space="preserve">    echo "&lt;p&gt;This website has Mario </w:t>
            </w:r>
            <w:proofErr w:type="gramStart"/>
            <w:r>
              <w:t>Party!&lt;</w:t>
            </w:r>
            <w:proofErr w:type="gramEnd"/>
            <w:r>
              <w:t>/p&gt;"; }</w:t>
            </w:r>
          </w:p>
          <w:p w14:paraId="4B5394DD" w14:textId="77777777" w:rsidR="006350F6" w:rsidRDefault="006350F6" w:rsidP="006350F6">
            <w:pPr>
              <w:pStyle w:val="TableText"/>
              <w:ind w:left="720"/>
            </w:pPr>
            <w:r>
              <w:t xml:space="preserve">    else {</w:t>
            </w:r>
          </w:p>
          <w:p w14:paraId="6082BF45" w14:textId="77777777" w:rsidR="006350F6" w:rsidRDefault="006350F6" w:rsidP="006350F6">
            <w:pPr>
              <w:pStyle w:val="TableText"/>
              <w:ind w:left="720"/>
            </w:pPr>
            <w:r>
              <w:t xml:space="preserve">      echo "&lt;p&gt; Mario Party not available&lt;/p&gt;</w:t>
            </w:r>
            <w:proofErr w:type="gramStart"/>
            <w:r>
              <w:t>";</w:t>
            </w:r>
            <w:proofErr w:type="gramEnd"/>
          </w:p>
          <w:p w14:paraId="2F9C26B2" w14:textId="12F0A3DE" w:rsidR="006350F6" w:rsidRDefault="006350F6" w:rsidP="006350F6">
            <w:pPr>
              <w:pStyle w:val="TableText"/>
              <w:ind w:left="720"/>
            </w:pPr>
            <w:r>
              <w:t xml:space="preserve">    }</w:t>
            </w:r>
          </w:p>
        </w:tc>
      </w:tr>
      <w:tr w:rsidR="00850F23" w14:paraId="06CAED63" w14:textId="77777777" w:rsidTr="005B02C8">
        <w:trPr>
          <w:gridAfter w:val="1"/>
          <w:wAfter w:w="450" w:type="dxa"/>
        </w:trPr>
        <w:tc>
          <w:tcPr>
            <w:tcW w:w="7650" w:type="dxa"/>
            <w:gridSpan w:val="2"/>
            <w:tcBorders>
              <w:top w:val="nil"/>
              <w:left w:val="nil"/>
              <w:bottom w:val="nil"/>
            </w:tcBorders>
          </w:tcPr>
          <w:p w14:paraId="4A71B21D" w14:textId="72FC18CF" w:rsidR="00850F23" w:rsidRDefault="00502BD3" w:rsidP="00502BD3">
            <w:pPr>
              <w:pStyle w:val="TableText"/>
              <w:numPr>
                <w:ilvl w:val="0"/>
                <w:numId w:val="17"/>
              </w:numPr>
            </w:pPr>
            <w:r>
              <w:t xml:space="preserve">Add a final line to </w:t>
            </w:r>
            <w:proofErr w:type="spellStart"/>
            <w:r>
              <w:t>index.php</w:t>
            </w:r>
            <w:proofErr w:type="spellEnd"/>
            <w:r>
              <w:t xml:space="preserve"> to append the content from Nintendo.com to </w:t>
            </w:r>
            <w:r w:rsidR="004B68D7">
              <w:t xml:space="preserve">poly-copy.txt then run the program. Does it append the </w:t>
            </w:r>
            <w:r w:rsidR="004301D6">
              <w:t xml:space="preserve">html code of Nintendo.com </w:t>
            </w:r>
            <w:r w:rsidR="004301D6">
              <w:lastRenderedPageBreak/>
              <w:t>to poly-copy.txt?</w:t>
            </w:r>
          </w:p>
        </w:tc>
      </w:tr>
    </w:tbl>
    <w:p w14:paraId="34C9177B" w14:textId="77777777" w:rsidR="0036006F" w:rsidRPr="0036006F" w:rsidRDefault="0036006F" w:rsidP="0036006F"/>
    <w:sectPr w:rsidR="0036006F" w:rsidRPr="0036006F" w:rsidSect="00516FDE">
      <w:headerReference w:type="even" r:id="rId13"/>
      <w:headerReference w:type="default" r:id="rId14"/>
      <w:footerReference w:type="default" r:id="rId15"/>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B589" w14:textId="77777777" w:rsidR="008F1F85" w:rsidRDefault="008F1F85">
      <w:r>
        <w:separator/>
      </w:r>
    </w:p>
  </w:endnote>
  <w:endnote w:type="continuationSeparator" w:id="0">
    <w:p w14:paraId="73D53026" w14:textId="77777777" w:rsidR="008F1F85" w:rsidRDefault="008F1F85">
      <w:r>
        <w:continuationSeparator/>
      </w:r>
    </w:p>
  </w:endnote>
  <w:endnote w:type="continuationNotice" w:id="1">
    <w:p w14:paraId="5B9E14EC" w14:textId="77777777" w:rsidR="008F1F85" w:rsidRDefault="008F1F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utura Book">
    <w:altName w:val="Times New Roman"/>
    <w:panose1 w:val="020B0602020204020303"/>
    <w:charset w:val="B1"/>
    <w:family w:val="swiss"/>
    <w:pitch w:val="variable"/>
    <w:sig w:usb0="80000867" w:usb1="00000000" w:usb2="00000000" w:usb3="00000000" w:csb0="000001FB"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20B0604020202020204"/>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Rockwell Condensed">
    <w:panose1 w:val="02060603050405020104"/>
    <w:charset w:val="4D"/>
    <w:family w:val="roman"/>
    <w:pitch w:val="variable"/>
    <w:sig w:usb0="00000003" w:usb1="00000000" w:usb2="00000000" w:usb3="00000000" w:csb0="00000001" w:csb1="00000000"/>
  </w:font>
  <w:font w:name="Rockwell Extra Bold">
    <w:panose1 w:val="020609030405050204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5849" w14:textId="7B3EE985" w:rsidR="001621C7" w:rsidRPr="00A53E73" w:rsidRDefault="001621C7"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F84E" w14:textId="77777777" w:rsidR="008F1F85" w:rsidRDefault="008F1F85">
      <w:r>
        <w:separator/>
      </w:r>
    </w:p>
  </w:footnote>
  <w:footnote w:type="continuationSeparator" w:id="0">
    <w:p w14:paraId="5BE4F3E7" w14:textId="77777777" w:rsidR="008F1F85" w:rsidRDefault="008F1F85">
      <w:r>
        <w:continuationSeparator/>
      </w:r>
    </w:p>
  </w:footnote>
  <w:footnote w:type="continuationNotice" w:id="1">
    <w:p w14:paraId="05CB2128" w14:textId="77777777" w:rsidR="008F1F85" w:rsidRDefault="008F1F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0BD0" w14:textId="77777777" w:rsidR="001621C7" w:rsidRDefault="001621C7">
    <w:pPr>
      <w:pStyle w:val="Header"/>
    </w:pPr>
    <w:r>
      <w:rPr>
        <w:noProof/>
      </w:rPr>
      <mc:AlternateContent>
        <mc:Choice Requires="wps">
          <w:drawing>
            <wp:anchor distT="0" distB="0" distL="114300" distR="114300" simplePos="0" relativeHeight="251664384" behindDoc="0" locked="0" layoutInCell="0" allowOverlap="1" wp14:anchorId="024D623D" wp14:editId="6DBE6904">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A9F2B7356A014CF792E010F7185EB367"/>
                            </w:placeholder>
                            <w:dataBinding w:prefixMappings="xmlns:ns0='http://schemas.openxmlformats.org/package/2006/metadata/core-properties' xmlns:ns1='http://purl.org/dc/elements/1.1/'" w:xpath="/ns0:coreProperties[1]/ns1:title[1]" w:storeItemID="{6C3C8BC8-F283-45AE-878A-BAB7291924A1}"/>
                            <w:text/>
                          </w:sdtPr>
                          <w:sdtEndPr/>
                          <w:sdtContent>
                            <w:p w14:paraId="26B85AE6" w14:textId="47B13A91" w:rsidR="001621C7" w:rsidRDefault="00ED1E5D">
                              <w:r>
                                <w:rPr>
                                  <w:rFonts w:ascii="Rockwell Condensed" w:hAnsi="Rockwell Condensed"/>
                                  <w:sz w:val="18"/>
                                  <w:szCs w:val="18"/>
                                </w:rPr>
                                <w:t>Lab 10: PHP Classes and Objects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24D623D" id="_x0000_t202" coordsize="21600,21600" o:spt="202" path="m,l,21600r21600,l216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" o:allowincell="f" filled="f" stroked="f">
              <v:textbox style="mso-fit-shape-to-text:t" inset=",0,,0">
                <w:txbxContent>
                  <w:sdt>
                    <w:sdtPr>
                      <w:rPr>
                        <w:rFonts w:ascii="Rockwell Condensed" w:hAnsi="Rockwell Condensed"/>
                        <w:sz w:val="18"/>
                        <w:szCs w:val="18"/>
                      </w:rPr>
                      <w:alias w:val="Title"/>
                      <w:id w:val="1738214454"/>
                      <w:placeholder>
                        <w:docPart w:val="A9F2B7356A014CF792E010F7185EB367"/>
                      </w:placeholder>
                      <w:dataBinding w:prefixMappings="xmlns:ns0='http://schemas.openxmlformats.org/package/2006/metadata/core-properties' xmlns:ns1='http://purl.org/dc/elements/1.1/'" w:xpath="/ns0:coreProperties[1]/ns1:title[1]" w:storeItemID="{6C3C8BC8-F283-45AE-878A-BAB7291924A1}"/>
                      <w:text/>
                    </w:sdtPr>
                    <w:sdtEndPr/>
                    <w:sdtContent>
                      <w:p w14:paraId="26B85AE6" w14:textId="47B13A91" w:rsidR="001621C7" w:rsidRDefault="00ED1E5D">
                        <w:r>
                          <w:rPr>
                            <w:rFonts w:ascii="Rockwell Condensed" w:hAnsi="Rockwell Condensed"/>
                            <w:sz w:val="18"/>
                            <w:szCs w:val="18"/>
                          </w:rPr>
                          <w:t>Lab 10: PHP Classes and Objects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3CCFBAC3" wp14:editId="083CA26F">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E51DFD" w14:textId="77777777" w:rsidR="001621C7" w:rsidRPr="00B84824" w:rsidRDefault="001621C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10</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CCFBAC3"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" o:allowincell="f" fillcolor="#f3f3e7" stroked="f">
              <v:textbox style="mso-fit-shape-to-text:t" inset=",0,,0">
                <w:txbxContent>
                  <w:p w14:paraId="26E51DFD" w14:textId="77777777" w:rsidR="001621C7" w:rsidRPr="00B84824" w:rsidRDefault="001621C7">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10</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02E9" w14:textId="77777777" w:rsidR="001621C7" w:rsidRDefault="001621C7">
    <w:pPr>
      <w:pStyle w:val="Header"/>
    </w:pPr>
    <w:r>
      <w:rPr>
        <w:noProof/>
      </w:rPr>
      <mc:AlternateContent>
        <mc:Choice Requires="wps">
          <w:drawing>
            <wp:anchor distT="0" distB="0" distL="114300" distR="114300" simplePos="0" relativeHeight="251667456" behindDoc="0" locked="0" layoutInCell="0" allowOverlap="1" wp14:anchorId="19303CC4" wp14:editId="6A97E6C5">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BA1760" w14:textId="77777777" w:rsidR="001621C7" w:rsidRPr="00B84824" w:rsidRDefault="001621C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303CC4" id="_x0000_t202" coordsize="21600,21600" o:spt="202" path="m,l,21600r21600,l216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" o:allowincell="f" filled="f" stroked="f">
              <v:textbox style="mso-fit-shape-to-text:t" inset=",0,,0">
                <w:txbxContent>
                  <w:p w14:paraId="55BA1760" w14:textId="77777777" w:rsidR="001621C7" w:rsidRPr="00B84824" w:rsidRDefault="001621C7">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607CFCEA" wp14:editId="35FF85AF">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1A2FB" w14:textId="77777777" w:rsidR="001621C7" w:rsidRPr="00B84824" w:rsidRDefault="001621C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07CFCEA"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" o:allowincell="f" fillcolor="#f3f3e7" stroked="f">
              <v:textbox style="mso-fit-shape-to-text:t" inset=",0,,0">
                <w:txbxContent>
                  <w:p w14:paraId="5931A2FB" w14:textId="77777777" w:rsidR="001621C7" w:rsidRPr="00B84824" w:rsidRDefault="001621C7">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143784">
                      <w:rPr>
                        <w:rFonts w:ascii="Rockwell Extra Bold" w:hAnsi="Rockwell Extra Bold"/>
                        <w:noProof/>
                        <w:color w:val="404040"/>
                      </w:rPr>
                      <w:t>11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CC004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BEEA56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512E0E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7415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31CBE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B189ED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60287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1F8788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7DAA4D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3A218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F3616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19673B"/>
    <w:multiLevelType w:val="hybridMultilevel"/>
    <w:tmpl w:val="42F66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5"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6"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4"/>
  </w:num>
  <w:num w:numId="2">
    <w:abstractNumId w:val="13"/>
  </w:num>
  <w:num w:numId="3">
    <w:abstractNumId w:val="15"/>
  </w:num>
  <w:num w:numId="4">
    <w:abstractNumId w:val="16"/>
  </w:num>
  <w:num w:numId="5">
    <w:abstractNumId w:val="12"/>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2C6"/>
    <w:rsid w:val="000006B4"/>
    <w:rsid w:val="000066EF"/>
    <w:rsid w:val="0001014C"/>
    <w:rsid w:val="00021562"/>
    <w:rsid w:val="00023185"/>
    <w:rsid w:val="00024478"/>
    <w:rsid w:val="00033E9D"/>
    <w:rsid w:val="00034CA7"/>
    <w:rsid w:val="00037A38"/>
    <w:rsid w:val="000445BC"/>
    <w:rsid w:val="0004547B"/>
    <w:rsid w:val="0004646E"/>
    <w:rsid w:val="00055730"/>
    <w:rsid w:val="00057290"/>
    <w:rsid w:val="00064901"/>
    <w:rsid w:val="000746C0"/>
    <w:rsid w:val="00083179"/>
    <w:rsid w:val="00086306"/>
    <w:rsid w:val="000A5E96"/>
    <w:rsid w:val="000B081E"/>
    <w:rsid w:val="000B17E8"/>
    <w:rsid w:val="000B509B"/>
    <w:rsid w:val="000B601D"/>
    <w:rsid w:val="000B7F86"/>
    <w:rsid w:val="000C4B9E"/>
    <w:rsid w:val="000C6B1C"/>
    <w:rsid w:val="000E11D0"/>
    <w:rsid w:val="000E3FE5"/>
    <w:rsid w:val="000E633A"/>
    <w:rsid w:val="000F72BA"/>
    <w:rsid w:val="00106308"/>
    <w:rsid w:val="0011002C"/>
    <w:rsid w:val="00120F1F"/>
    <w:rsid w:val="00124A4D"/>
    <w:rsid w:val="00130841"/>
    <w:rsid w:val="00131147"/>
    <w:rsid w:val="00133F2A"/>
    <w:rsid w:val="001361C3"/>
    <w:rsid w:val="00143784"/>
    <w:rsid w:val="00147A12"/>
    <w:rsid w:val="00152B9A"/>
    <w:rsid w:val="00155FDF"/>
    <w:rsid w:val="001621C7"/>
    <w:rsid w:val="0016352B"/>
    <w:rsid w:val="00165C42"/>
    <w:rsid w:val="001669D6"/>
    <w:rsid w:val="00170E63"/>
    <w:rsid w:val="00171782"/>
    <w:rsid w:val="00172533"/>
    <w:rsid w:val="00173FF9"/>
    <w:rsid w:val="00177EEE"/>
    <w:rsid w:val="001838DE"/>
    <w:rsid w:val="00186040"/>
    <w:rsid w:val="00192ADD"/>
    <w:rsid w:val="001A4A06"/>
    <w:rsid w:val="001A5914"/>
    <w:rsid w:val="001A7F40"/>
    <w:rsid w:val="001B7A57"/>
    <w:rsid w:val="001C3B9E"/>
    <w:rsid w:val="001C435D"/>
    <w:rsid w:val="001D00FF"/>
    <w:rsid w:val="001D075B"/>
    <w:rsid w:val="001E4B97"/>
    <w:rsid w:val="001E529A"/>
    <w:rsid w:val="001F1EAD"/>
    <w:rsid w:val="00201730"/>
    <w:rsid w:val="0020257A"/>
    <w:rsid w:val="00205F98"/>
    <w:rsid w:val="00206055"/>
    <w:rsid w:val="00207220"/>
    <w:rsid w:val="00222CD7"/>
    <w:rsid w:val="00223722"/>
    <w:rsid w:val="0022553F"/>
    <w:rsid w:val="00230BB0"/>
    <w:rsid w:val="00243179"/>
    <w:rsid w:val="00250615"/>
    <w:rsid w:val="00250989"/>
    <w:rsid w:val="00251301"/>
    <w:rsid w:val="00251B7A"/>
    <w:rsid w:val="00256621"/>
    <w:rsid w:val="0026284D"/>
    <w:rsid w:val="00264EF2"/>
    <w:rsid w:val="00265FF3"/>
    <w:rsid w:val="00266532"/>
    <w:rsid w:val="00266D16"/>
    <w:rsid w:val="00271266"/>
    <w:rsid w:val="00272C6E"/>
    <w:rsid w:val="00275EB2"/>
    <w:rsid w:val="00290B27"/>
    <w:rsid w:val="002922A2"/>
    <w:rsid w:val="0029509E"/>
    <w:rsid w:val="002A09F0"/>
    <w:rsid w:val="002A1DD2"/>
    <w:rsid w:val="002A24E6"/>
    <w:rsid w:val="002B30F9"/>
    <w:rsid w:val="002B46A9"/>
    <w:rsid w:val="002C0ED9"/>
    <w:rsid w:val="002C6FBE"/>
    <w:rsid w:val="002D0E06"/>
    <w:rsid w:val="002D4668"/>
    <w:rsid w:val="002D570D"/>
    <w:rsid w:val="002E0622"/>
    <w:rsid w:val="002E4048"/>
    <w:rsid w:val="002F215A"/>
    <w:rsid w:val="003000FF"/>
    <w:rsid w:val="003010B2"/>
    <w:rsid w:val="00304227"/>
    <w:rsid w:val="00312FF3"/>
    <w:rsid w:val="0031499A"/>
    <w:rsid w:val="0031660D"/>
    <w:rsid w:val="00324341"/>
    <w:rsid w:val="00324CB5"/>
    <w:rsid w:val="0033265D"/>
    <w:rsid w:val="003346F9"/>
    <w:rsid w:val="00335FC0"/>
    <w:rsid w:val="00336226"/>
    <w:rsid w:val="003409EA"/>
    <w:rsid w:val="003420BB"/>
    <w:rsid w:val="003425F6"/>
    <w:rsid w:val="00344C8B"/>
    <w:rsid w:val="003504F6"/>
    <w:rsid w:val="00352D5F"/>
    <w:rsid w:val="0036006F"/>
    <w:rsid w:val="00362024"/>
    <w:rsid w:val="003714B7"/>
    <w:rsid w:val="00371A2B"/>
    <w:rsid w:val="00373DBE"/>
    <w:rsid w:val="00373F3E"/>
    <w:rsid w:val="0038017D"/>
    <w:rsid w:val="0038165F"/>
    <w:rsid w:val="003821C1"/>
    <w:rsid w:val="003863DD"/>
    <w:rsid w:val="00397611"/>
    <w:rsid w:val="003977AF"/>
    <w:rsid w:val="003C1482"/>
    <w:rsid w:val="003C2907"/>
    <w:rsid w:val="003C4522"/>
    <w:rsid w:val="003C531A"/>
    <w:rsid w:val="003C5B5F"/>
    <w:rsid w:val="003C6E8D"/>
    <w:rsid w:val="003C7868"/>
    <w:rsid w:val="003D04C2"/>
    <w:rsid w:val="003D0E29"/>
    <w:rsid w:val="003D70BF"/>
    <w:rsid w:val="003E5C68"/>
    <w:rsid w:val="003E7BDF"/>
    <w:rsid w:val="003F4119"/>
    <w:rsid w:val="00400428"/>
    <w:rsid w:val="00402D9A"/>
    <w:rsid w:val="00403268"/>
    <w:rsid w:val="004074FE"/>
    <w:rsid w:val="00411866"/>
    <w:rsid w:val="00413D06"/>
    <w:rsid w:val="004163F5"/>
    <w:rsid w:val="0042227F"/>
    <w:rsid w:val="0042256E"/>
    <w:rsid w:val="004301D6"/>
    <w:rsid w:val="0043028C"/>
    <w:rsid w:val="004356C6"/>
    <w:rsid w:val="00442102"/>
    <w:rsid w:val="00446244"/>
    <w:rsid w:val="0044732C"/>
    <w:rsid w:val="004571A0"/>
    <w:rsid w:val="00457779"/>
    <w:rsid w:val="0046566D"/>
    <w:rsid w:val="0046642C"/>
    <w:rsid w:val="00467D6D"/>
    <w:rsid w:val="0047138F"/>
    <w:rsid w:val="00472125"/>
    <w:rsid w:val="00472CBD"/>
    <w:rsid w:val="004754B6"/>
    <w:rsid w:val="004766D6"/>
    <w:rsid w:val="00476AA0"/>
    <w:rsid w:val="00483D23"/>
    <w:rsid w:val="00486417"/>
    <w:rsid w:val="00490FCD"/>
    <w:rsid w:val="004943E6"/>
    <w:rsid w:val="00495282"/>
    <w:rsid w:val="00495E24"/>
    <w:rsid w:val="00496659"/>
    <w:rsid w:val="004A04DC"/>
    <w:rsid w:val="004A389D"/>
    <w:rsid w:val="004A78AD"/>
    <w:rsid w:val="004B0F3A"/>
    <w:rsid w:val="004B242C"/>
    <w:rsid w:val="004B5D87"/>
    <w:rsid w:val="004B60CD"/>
    <w:rsid w:val="004B68D7"/>
    <w:rsid w:val="004C3A40"/>
    <w:rsid w:val="004D192B"/>
    <w:rsid w:val="004D3FC6"/>
    <w:rsid w:val="004D549A"/>
    <w:rsid w:val="004D5CDB"/>
    <w:rsid w:val="004D5D4F"/>
    <w:rsid w:val="004E752D"/>
    <w:rsid w:val="004F4A59"/>
    <w:rsid w:val="004F52E7"/>
    <w:rsid w:val="004F532E"/>
    <w:rsid w:val="004F7A19"/>
    <w:rsid w:val="004F7FD9"/>
    <w:rsid w:val="00502BD3"/>
    <w:rsid w:val="00507B80"/>
    <w:rsid w:val="00516FDE"/>
    <w:rsid w:val="005170D5"/>
    <w:rsid w:val="0051773A"/>
    <w:rsid w:val="0052308C"/>
    <w:rsid w:val="00525401"/>
    <w:rsid w:val="00527CAE"/>
    <w:rsid w:val="005321A2"/>
    <w:rsid w:val="00534849"/>
    <w:rsid w:val="00537D51"/>
    <w:rsid w:val="00541552"/>
    <w:rsid w:val="005622BD"/>
    <w:rsid w:val="00565AEE"/>
    <w:rsid w:val="005800C1"/>
    <w:rsid w:val="0058169D"/>
    <w:rsid w:val="005903EB"/>
    <w:rsid w:val="005956CC"/>
    <w:rsid w:val="00596952"/>
    <w:rsid w:val="005976C5"/>
    <w:rsid w:val="005A5C29"/>
    <w:rsid w:val="005A7071"/>
    <w:rsid w:val="005A7535"/>
    <w:rsid w:val="005B2CAE"/>
    <w:rsid w:val="005B37F2"/>
    <w:rsid w:val="005B4665"/>
    <w:rsid w:val="005B7C35"/>
    <w:rsid w:val="005C2A24"/>
    <w:rsid w:val="005D3598"/>
    <w:rsid w:val="005D46ED"/>
    <w:rsid w:val="005E0FC8"/>
    <w:rsid w:val="005E126E"/>
    <w:rsid w:val="005E1B99"/>
    <w:rsid w:val="005E534F"/>
    <w:rsid w:val="005E682C"/>
    <w:rsid w:val="005F0C9A"/>
    <w:rsid w:val="00601906"/>
    <w:rsid w:val="00611B8A"/>
    <w:rsid w:val="00624E13"/>
    <w:rsid w:val="006313CC"/>
    <w:rsid w:val="00631C1A"/>
    <w:rsid w:val="006350F6"/>
    <w:rsid w:val="006370A2"/>
    <w:rsid w:val="00642486"/>
    <w:rsid w:val="006424C7"/>
    <w:rsid w:val="00645EE5"/>
    <w:rsid w:val="00653ABA"/>
    <w:rsid w:val="006543E2"/>
    <w:rsid w:val="006606D9"/>
    <w:rsid w:val="00682393"/>
    <w:rsid w:val="0068350D"/>
    <w:rsid w:val="006853E2"/>
    <w:rsid w:val="006A271A"/>
    <w:rsid w:val="006A4945"/>
    <w:rsid w:val="006A5306"/>
    <w:rsid w:val="006A5584"/>
    <w:rsid w:val="006A58DA"/>
    <w:rsid w:val="006B099E"/>
    <w:rsid w:val="006B5C0E"/>
    <w:rsid w:val="006C00DF"/>
    <w:rsid w:val="006C2EBF"/>
    <w:rsid w:val="006D3D0E"/>
    <w:rsid w:val="006E3CA0"/>
    <w:rsid w:val="006E6E97"/>
    <w:rsid w:val="006F4513"/>
    <w:rsid w:val="00701CD8"/>
    <w:rsid w:val="0070390F"/>
    <w:rsid w:val="00710A41"/>
    <w:rsid w:val="00711F69"/>
    <w:rsid w:val="00723920"/>
    <w:rsid w:val="00723958"/>
    <w:rsid w:val="007263CC"/>
    <w:rsid w:val="007306D9"/>
    <w:rsid w:val="007345EF"/>
    <w:rsid w:val="0074035B"/>
    <w:rsid w:val="00740A25"/>
    <w:rsid w:val="00782E0A"/>
    <w:rsid w:val="007842D1"/>
    <w:rsid w:val="00791494"/>
    <w:rsid w:val="007954CA"/>
    <w:rsid w:val="00796B7D"/>
    <w:rsid w:val="007A5221"/>
    <w:rsid w:val="007B7264"/>
    <w:rsid w:val="007C01A2"/>
    <w:rsid w:val="007C6E79"/>
    <w:rsid w:val="007C6FF9"/>
    <w:rsid w:val="007D52A5"/>
    <w:rsid w:val="007D6FA5"/>
    <w:rsid w:val="007E4112"/>
    <w:rsid w:val="007E4D6D"/>
    <w:rsid w:val="007E63E8"/>
    <w:rsid w:val="007F0604"/>
    <w:rsid w:val="00813268"/>
    <w:rsid w:val="00814C46"/>
    <w:rsid w:val="00817FFE"/>
    <w:rsid w:val="008207E6"/>
    <w:rsid w:val="00821C0F"/>
    <w:rsid w:val="00823960"/>
    <w:rsid w:val="00823E99"/>
    <w:rsid w:val="0083085D"/>
    <w:rsid w:val="00831C5F"/>
    <w:rsid w:val="008333C2"/>
    <w:rsid w:val="00836AB2"/>
    <w:rsid w:val="00841510"/>
    <w:rsid w:val="00846049"/>
    <w:rsid w:val="00850F23"/>
    <w:rsid w:val="00857E8C"/>
    <w:rsid w:val="00865E65"/>
    <w:rsid w:val="00873AEE"/>
    <w:rsid w:val="00874BD0"/>
    <w:rsid w:val="00874E9F"/>
    <w:rsid w:val="00875131"/>
    <w:rsid w:val="0087764A"/>
    <w:rsid w:val="0088157B"/>
    <w:rsid w:val="00891162"/>
    <w:rsid w:val="00891DDE"/>
    <w:rsid w:val="008948F9"/>
    <w:rsid w:val="008A48CA"/>
    <w:rsid w:val="008A4964"/>
    <w:rsid w:val="008A5C86"/>
    <w:rsid w:val="008A6467"/>
    <w:rsid w:val="008B480F"/>
    <w:rsid w:val="008B65E4"/>
    <w:rsid w:val="008C6EB9"/>
    <w:rsid w:val="008D05AA"/>
    <w:rsid w:val="008D1852"/>
    <w:rsid w:val="008E5BCA"/>
    <w:rsid w:val="008F1F85"/>
    <w:rsid w:val="008F69C6"/>
    <w:rsid w:val="009032F9"/>
    <w:rsid w:val="00903998"/>
    <w:rsid w:val="00916B53"/>
    <w:rsid w:val="0092048D"/>
    <w:rsid w:val="00923E03"/>
    <w:rsid w:val="00942E7C"/>
    <w:rsid w:val="009554DF"/>
    <w:rsid w:val="00962D37"/>
    <w:rsid w:val="009640AF"/>
    <w:rsid w:val="009722D8"/>
    <w:rsid w:val="0097340C"/>
    <w:rsid w:val="00987CA8"/>
    <w:rsid w:val="00990794"/>
    <w:rsid w:val="00990E03"/>
    <w:rsid w:val="00991FAC"/>
    <w:rsid w:val="00993204"/>
    <w:rsid w:val="0099480B"/>
    <w:rsid w:val="00996BA8"/>
    <w:rsid w:val="009A094B"/>
    <w:rsid w:val="009A2F4B"/>
    <w:rsid w:val="009B5ABD"/>
    <w:rsid w:val="009B6421"/>
    <w:rsid w:val="009B6CD6"/>
    <w:rsid w:val="009B6CF5"/>
    <w:rsid w:val="009B76FA"/>
    <w:rsid w:val="009D39E9"/>
    <w:rsid w:val="009D4AF1"/>
    <w:rsid w:val="009D6FFE"/>
    <w:rsid w:val="009D7C27"/>
    <w:rsid w:val="009E3437"/>
    <w:rsid w:val="009E5DC9"/>
    <w:rsid w:val="009E7A5C"/>
    <w:rsid w:val="009F01DB"/>
    <w:rsid w:val="009F098B"/>
    <w:rsid w:val="009F1CD9"/>
    <w:rsid w:val="009F7B9E"/>
    <w:rsid w:val="00A01124"/>
    <w:rsid w:val="00A05611"/>
    <w:rsid w:val="00A06BEF"/>
    <w:rsid w:val="00A115EE"/>
    <w:rsid w:val="00A307E5"/>
    <w:rsid w:val="00A401AC"/>
    <w:rsid w:val="00A44E1D"/>
    <w:rsid w:val="00A531AA"/>
    <w:rsid w:val="00A53E73"/>
    <w:rsid w:val="00A5731F"/>
    <w:rsid w:val="00A61A42"/>
    <w:rsid w:val="00A631B4"/>
    <w:rsid w:val="00A64203"/>
    <w:rsid w:val="00A65398"/>
    <w:rsid w:val="00A70207"/>
    <w:rsid w:val="00A74EE8"/>
    <w:rsid w:val="00A75EA1"/>
    <w:rsid w:val="00A83150"/>
    <w:rsid w:val="00A84853"/>
    <w:rsid w:val="00A84A5A"/>
    <w:rsid w:val="00A85B3F"/>
    <w:rsid w:val="00A8743D"/>
    <w:rsid w:val="00A92CE5"/>
    <w:rsid w:val="00A95BE6"/>
    <w:rsid w:val="00A9716E"/>
    <w:rsid w:val="00AA6CA0"/>
    <w:rsid w:val="00AA7D25"/>
    <w:rsid w:val="00AB0592"/>
    <w:rsid w:val="00AB0E16"/>
    <w:rsid w:val="00AB1803"/>
    <w:rsid w:val="00AB477A"/>
    <w:rsid w:val="00AB4AD1"/>
    <w:rsid w:val="00AB5D86"/>
    <w:rsid w:val="00AC607D"/>
    <w:rsid w:val="00AD3E8D"/>
    <w:rsid w:val="00AD500E"/>
    <w:rsid w:val="00AD7B48"/>
    <w:rsid w:val="00AE0EDA"/>
    <w:rsid w:val="00AE14E5"/>
    <w:rsid w:val="00AE3938"/>
    <w:rsid w:val="00AE51C5"/>
    <w:rsid w:val="00AE61E3"/>
    <w:rsid w:val="00AF18DC"/>
    <w:rsid w:val="00AF5A76"/>
    <w:rsid w:val="00AF61C0"/>
    <w:rsid w:val="00B05CBF"/>
    <w:rsid w:val="00B05F8A"/>
    <w:rsid w:val="00B10B9F"/>
    <w:rsid w:val="00B161F0"/>
    <w:rsid w:val="00B233B8"/>
    <w:rsid w:val="00B25CD2"/>
    <w:rsid w:val="00B30399"/>
    <w:rsid w:val="00B36CF3"/>
    <w:rsid w:val="00B37846"/>
    <w:rsid w:val="00B623F0"/>
    <w:rsid w:val="00B6257C"/>
    <w:rsid w:val="00B63E15"/>
    <w:rsid w:val="00B675AC"/>
    <w:rsid w:val="00B75A33"/>
    <w:rsid w:val="00B80901"/>
    <w:rsid w:val="00B81998"/>
    <w:rsid w:val="00B82AF7"/>
    <w:rsid w:val="00B8461F"/>
    <w:rsid w:val="00B84824"/>
    <w:rsid w:val="00B90D21"/>
    <w:rsid w:val="00B957A7"/>
    <w:rsid w:val="00BB3CED"/>
    <w:rsid w:val="00BB45C9"/>
    <w:rsid w:val="00BC0B44"/>
    <w:rsid w:val="00BC69D6"/>
    <w:rsid w:val="00BD35D6"/>
    <w:rsid w:val="00BD5C81"/>
    <w:rsid w:val="00BE1055"/>
    <w:rsid w:val="00C01363"/>
    <w:rsid w:val="00C07D4B"/>
    <w:rsid w:val="00C17BE8"/>
    <w:rsid w:val="00C27B03"/>
    <w:rsid w:val="00C31B16"/>
    <w:rsid w:val="00C31E08"/>
    <w:rsid w:val="00C32E2C"/>
    <w:rsid w:val="00C36E41"/>
    <w:rsid w:val="00C51999"/>
    <w:rsid w:val="00C52CAA"/>
    <w:rsid w:val="00C60027"/>
    <w:rsid w:val="00C8220A"/>
    <w:rsid w:val="00C82AF9"/>
    <w:rsid w:val="00C90BEC"/>
    <w:rsid w:val="00C9360D"/>
    <w:rsid w:val="00CA149E"/>
    <w:rsid w:val="00CA3CDA"/>
    <w:rsid w:val="00CC0932"/>
    <w:rsid w:val="00CC1211"/>
    <w:rsid w:val="00CC2149"/>
    <w:rsid w:val="00CC4F4C"/>
    <w:rsid w:val="00CD3530"/>
    <w:rsid w:val="00CD3A5B"/>
    <w:rsid w:val="00CD7F5E"/>
    <w:rsid w:val="00CE1D37"/>
    <w:rsid w:val="00CE3EED"/>
    <w:rsid w:val="00CE41B4"/>
    <w:rsid w:val="00CE61DB"/>
    <w:rsid w:val="00CE7575"/>
    <w:rsid w:val="00CF4A27"/>
    <w:rsid w:val="00CF5B52"/>
    <w:rsid w:val="00D01BF0"/>
    <w:rsid w:val="00D02923"/>
    <w:rsid w:val="00D1696E"/>
    <w:rsid w:val="00D2312C"/>
    <w:rsid w:val="00D231FC"/>
    <w:rsid w:val="00D37217"/>
    <w:rsid w:val="00D40B84"/>
    <w:rsid w:val="00D444B5"/>
    <w:rsid w:val="00D45326"/>
    <w:rsid w:val="00D70828"/>
    <w:rsid w:val="00D70D9D"/>
    <w:rsid w:val="00D71719"/>
    <w:rsid w:val="00D735E2"/>
    <w:rsid w:val="00D86A3F"/>
    <w:rsid w:val="00D87868"/>
    <w:rsid w:val="00D90E32"/>
    <w:rsid w:val="00D93697"/>
    <w:rsid w:val="00D942EC"/>
    <w:rsid w:val="00DA19E9"/>
    <w:rsid w:val="00DA5193"/>
    <w:rsid w:val="00DB27B8"/>
    <w:rsid w:val="00DC13AE"/>
    <w:rsid w:val="00DC3A9D"/>
    <w:rsid w:val="00DC3EC1"/>
    <w:rsid w:val="00DC4D74"/>
    <w:rsid w:val="00DD0548"/>
    <w:rsid w:val="00DD0B40"/>
    <w:rsid w:val="00DD0D03"/>
    <w:rsid w:val="00DD1713"/>
    <w:rsid w:val="00DD6AA9"/>
    <w:rsid w:val="00DE08B8"/>
    <w:rsid w:val="00DE0B83"/>
    <w:rsid w:val="00DE19D3"/>
    <w:rsid w:val="00DE7EB9"/>
    <w:rsid w:val="00DF079C"/>
    <w:rsid w:val="00DF32A5"/>
    <w:rsid w:val="00E020F9"/>
    <w:rsid w:val="00E02CCC"/>
    <w:rsid w:val="00E12CC2"/>
    <w:rsid w:val="00E14DF0"/>
    <w:rsid w:val="00E15586"/>
    <w:rsid w:val="00E233CF"/>
    <w:rsid w:val="00E23950"/>
    <w:rsid w:val="00E3272E"/>
    <w:rsid w:val="00E37F6E"/>
    <w:rsid w:val="00E6760B"/>
    <w:rsid w:val="00E67E24"/>
    <w:rsid w:val="00E73362"/>
    <w:rsid w:val="00E8186F"/>
    <w:rsid w:val="00E83DB9"/>
    <w:rsid w:val="00E855EC"/>
    <w:rsid w:val="00E93F94"/>
    <w:rsid w:val="00E95411"/>
    <w:rsid w:val="00EA2F99"/>
    <w:rsid w:val="00EB136C"/>
    <w:rsid w:val="00ED1E5D"/>
    <w:rsid w:val="00EE475E"/>
    <w:rsid w:val="00EF0C05"/>
    <w:rsid w:val="00EF2E67"/>
    <w:rsid w:val="00EF7113"/>
    <w:rsid w:val="00F01E52"/>
    <w:rsid w:val="00F02319"/>
    <w:rsid w:val="00F06C86"/>
    <w:rsid w:val="00F07AA1"/>
    <w:rsid w:val="00F10A87"/>
    <w:rsid w:val="00F21724"/>
    <w:rsid w:val="00F303D2"/>
    <w:rsid w:val="00F334CE"/>
    <w:rsid w:val="00F47E7E"/>
    <w:rsid w:val="00F50B81"/>
    <w:rsid w:val="00F518B6"/>
    <w:rsid w:val="00F54B4C"/>
    <w:rsid w:val="00F6087F"/>
    <w:rsid w:val="00F9116D"/>
    <w:rsid w:val="00F9174C"/>
    <w:rsid w:val="00F9249B"/>
    <w:rsid w:val="00F92D6C"/>
    <w:rsid w:val="00F951E5"/>
    <w:rsid w:val="00FA07EC"/>
    <w:rsid w:val="00FA12C6"/>
    <w:rsid w:val="00FA164B"/>
    <w:rsid w:val="00FA7C05"/>
    <w:rsid w:val="00FB0636"/>
    <w:rsid w:val="00FB3FF2"/>
    <w:rsid w:val="00FB589C"/>
    <w:rsid w:val="00FC6A4E"/>
    <w:rsid w:val="00FD23B0"/>
    <w:rsid w:val="00FD244D"/>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0BF089"/>
  <w15:docId w15:val="{49BB7ABF-A3FB-4424-AC89-D018BC10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2" w:unhideWhenUsed="1" w:qFormat="1"/>
    <w:lsdException w:name="heading 6" w:uiPriority="1" w:qFormat="1"/>
    <w:lsdException w:name="heading 7" w:uiPriority="2" w:qFormat="1"/>
    <w:lsdException w:name="heading 8" w:uiPriority="2" w:qFormat="1"/>
    <w:lsdException w:name="heading 9" w:uiPriority="2"/>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1494"/>
    <w:rPr>
      <w:rFonts w:ascii="Corbel" w:hAnsi="Corbel"/>
      <w:sz w:val="23"/>
      <w:lang w:val="en-US" w:eastAsia="en-US"/>
    </w:rPr>
  </w:style>
  <w:style w:type="paragraph" w:styleId="Heading1">
    <w:name w:val="heading 1"/>
    <w:basedOn w:val="Normal"/>
    <w:next w:val="BodyMain"/>
    <w:link w:val="Heading1Char"/>
    <w:autoRedefine/>
    <w:qFormat/>
    <w:rsid w:val="0079149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79149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79149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79149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79149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79149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79149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791494"/>
    <w:pPr>
      <w:keepNext/>
      <w:spacing w:before="80" w:after="60"/>
      <w:outlineLvl w:val="7"/>
    </w:pPr>
    <w:rPr>
      <w:i/>
      <w:kern w:val="28"/>
      <w:sz w:val="20"/>
    </w:rPr>
  </w:style>
  <w:style w:type="paragraph" w:styleId="Heading9">
    <w:name w:val="heading 9"/>
    <w:basedOn w:val="Normal"/>
    <w:next w:val="Normal"/>
    <w:uiPriority w:val="2"/>
    <w:rsid w:val="00791494"/>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791494"/>
    <w:pPr>
      <w:spacing w:after="280" w:line="300" w:lineRule="exact"/>
    </w:pPr>
    <w:rPr>
      <w:rFonts w:ascii="Constantia" w:hAnsi="Constantia"/>
    </w:rPr>
  </w:style>
  <w:style w:type="paragraph" w:styleId="Header">
    <w:name w:val="header"/>
    <w:basedOn w:val="Normal"/>
    <w:link w:val="HeaderChar"/>
    <w:autoRedefine/>
    <w:rsid w:val="0079149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791494"/>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79149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791494"/>
    <w:pPr>
      <w:spacing w:before="120" w:line="260" w:lineRule="exact"/>
    </w:pPr>
    <w:rPr>
      <w:rFonts w:ascii="Franklin Gothic Book" w:hAnsi="Franklin Gothic Book"/>
      <w:sz w:val="20"/>
    </w:rPr>
  </w:style>
  <w:style w:type="character" w:customStyle="1" w:styleId="inline">
    <w:name w:val="inline"/>
    <w:basedOn w:val="DefaultParagraphFont"/>
    <w:rsid w:val="00791494"/>
    <w:rPr>
      <w:rFonts w:ascii="Franklin Gothic Medium" w:hAnsi="Franklin Gothic Medium"/>
      <w:sz w:val="20"/>
    </w:rPr>
  </w:style>
  <w:style w:type="paragraph" w:customStyle="1" w:styleId="TableNumber">
    <w:name w:val="Table.Number"/>
    <w:basedOn w:val="Normal"/>
    <w:link w:val="TableNumberChar"/>
    <w:autoRedefine/>
    <w:rsid w:val="0079149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79149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791494"/>
    <w:rPr>
      <w:rFonts w:ascii="Constantia" w:hAnsi="Constantia"/>
      <w:b/>
      <w:color w:val="404040"/>
      <w:sz w:val="36"/>
    </w:rPr>
  </w:style>
  <w:style w:type="paragraph" w:customStyle="1" w:styleId="Note">
    <w:name w:val="Note"/>
    <w:basedOn w:val="BodyMain"/>
    <w:next w:val="BodyMain"/>
    <w:rsid w:val="00791494"/>
    <w:rPr>
      <w:i/>
    </w:rPr>
  </w:style>
  <w:style w:type="character" w:customStyle="1" w:styleId="NoteLeadIn">
    <w:name w:val="Note.LeadIn"/>
    <w:basedOn w:val="inline"/>
    <w:rsid w:val="00791494"/>
    <w:rPr>
      <w:rFonts w:ascii="Franklin Gothic Medium" w:hAnsi="Franklin Gothic Medium"/>
      <w:sz w:val="20"/>
    </w:rPr>
  </w:style>
  <w:style w:type="paragraph" w:customStyle="1" w:styleId="ChapterSubtitle">
    <w:name w:val="Chapter.Subtitle"/>
    <w:basedOn w:val="BodyDark"/>
    <w:next w:val="Normal"/>
    <w:autoRedefine/>
    <w:rsid w:val="00791494"/>
    <w:pPr>
      <w:spacing w:before="120"/>
    </w:pPr>
    <w:rPr>
      <w:rFonts w:ascii="Rockwell Condensed" w:hAnsi="Rockwell Condensed"/>
      <w:b w:val="0"/>
      <w:sz w:val="28"/>
    </w:rPr>
  </w:style>
  <w:style w:type="paragraph" w:customStyle="1" w:styleId="BodyBullets">
    <w:name w:val="Body.Bullets"/>
    <w:basedOn w:val="BodyMain"/>
    <w:rsid w:val="00791494"/>
    <w:pPr>
      <w:numPr>
        <w:numId w:val="4"/>
      </w:numPr>
      <w:spacing w:after="140"/>
    </w:pPr>
  </w:style>
  <w:style w:type="paragraph" w:customStyle="1" w:styleId="ChapterEyeBrow">
    <w:name w:val="Chapter.EyeBrow"/>
    <w:basedOn w:val="Normal"/>
    <w:next w:val="Heading1"/>
    <w:autoRedefine/>
    <w:rsid w:val="0079149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791494"/>
    <w:pPr>
      <w:spacing w:before="140"/>
    </w:pPr>
  </w:style>
  <w:style w:type="paragraph" w:customStyle="1" w:styleId="TableStepHead">
    <w:name w:val="Table.StepHead"/>
    <w:basedOn w:val="TableHeading"/>
    <w:autoRedefine/>
    <w:rsid w:val="00791494"/>
    <w:rPr>
      <w:rFonts w:ascii="Franklin Gothic Medium" w:hAnsi="Franklin Gothic Medium"/>
      <w:b w:val="0"/>
      <w:color w:val="FFCC06"/>
    </w:rPr>
  </w:style>
  <w:style w:type="paragraph" w:customStyle="1" w:styleId="CodeAbove">
    <w:name w:val="Code Above"/>
    <w:basedOn w:val="Code"/>
    <w:rsid w:val="00791494"/>
    <w:pPr>
      <w:spacing w:before="120"/>
    </w:pPr>
  </w:style>
  <w:style w:type="paragraph" w:customStyle="1" w:styleId="CodeLast">
    <w:name w:val="Code Last"/>
    <w:basedOn w:val="Code"/>
    <w:link w:val="CodeLastChar"/>
    <w:rsid w:val="00791494"/>
    <w:pPr>
      <w:spacing w:after="80"/>
    </w:pPr>
  </w:style>
  <w:style w:type="paragraph" w:customStyle="1" w:styleId="TableComment">
    <w:name w:val="Table.Comment"/>
    <w:basedOn w:val="TableText"/>
    <w:autoRedefine/>
    <w:rsid w:val="00791494"/>
    <w:pPr>
      <w:spacing w:before="80" w:after="120" w:line="240" w:lineRule="exact"/>
    </w:pPr>
    <w:rPr>
      <w:i/>
    </w:rPr>
  </w:style>
  <w:style w:type="character" w:customStyle="1" w:styleId="CodeChar">
    <w:name w:val="Code Char"/>
    <w:basedOn w:val="DefaultParagraphFont"/>
    <w:link w:val="Code"/>
    <w:rsid w:val="00791494"/>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791494"/>
    <w:rPr>
      <w:b/>
      <w:color w:val="A50021"/>
    </w:rPr>
  </w:style>
  <w:style w:type="character" w:customStyle="1" w:styleId="CodeBoldChar">
    <w:name w:val="Code Bold Char"/>
    <w:basedOn w:val="CodeChar"/>
    <w:link w:val="CodeBold"/>
    <w:rsid w:val="00791494"/>
    <w:rPr>
      <w:rFonts w:ascii="Consolas" w:hAnsi="Consolas"/>
      <w:b/>
      <w:color w:val="A50021"/>
      <w:sz w:val="18"/>
      <w:lang w:val="en-US" w:eastAsia="en-US"/>
    </w:rPr>
  </w:style>
  <w:style w:type="character" w:customStyle="1" w:styleId="TableNumberChar">
    <w:name w:val="Table.Number Char"/>
    <w:basedOn w:val="DefaultParagraphFont"/>
    <w:link w:val="TableNumber"/>
    <w:rsid w:val="00791494"/>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791494"/>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791494"/>
    <w:rPr>
      <w:b/>
      <w:color w:val="A50021"/>
    </w:rPr>
  </w:style>
  <w:style w:type="character" w:customStyle="1" w:styleId="BodyMainChar">
    <w:name w:val="Body.Main Char"/>
    <w:basedOn w:val="DefaultParagraphFont"/>
    <w:link w:val="BodyMain"/>
    <w:rsid w:val="00791494"/>
    <w:rPr>
      <w:rFonts w:ascii="Constantia" w:hAnsi="Constantia"/>
      <w:sz w:val="23"/>
      <w:lang w:val="en-US" w:eastAsia="en-US"/>
    </w:rPr>
  </w:style>
  <w:style w:type="paragraph" w:customStyle="1" w:styleId="FigureImage">
    <w:name w:val="Figure Image"/>
    <w:basedOn w:val="Normal"/>
    <w:next w:val="Caption"/>
    <w:qFormat/>
    <w:rsid w:val="00791494"/>
    <w:pPr>
      <w:keepNext/>
      <w:pBdr>
        <w:top w:val="single" w:sz="4" w:space="4" w:color="auto"/>
      </w:pBdr>
      <w:spacing w:before="240"/>
    </w:pPr>
  </w:style>
  <w:style w:type="paragraph" w:styleId="Caption">
    <w:name w:val="caption"/>
    <w:basedOn w:val="Normal"/>
    <w:next w:val="Normal"/>
    <w:autoRedefine/>
    <w:qFormat/>
    <w:rsid w:val="0079149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79149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79149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79149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791494"/>
    <w:rPr>
      <w:rFonts w:ascii="Rockwell" w:hAnsi="Rockwell"/>
      <w:b w:val="0"/>
      <w:sz w:val="28"/>
    </w:rPr>
  </w:style>
  <w:style w:type="paragraph" w:customStyle="1" w:styleId="ChapterFinePrint">
    <w:name w:val="Chapter.FinePrint"/>
    <w:basedOn w:val="Normal"/>
    <w:qFormat/>
    <w:rsid w:val="0079149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791494"/>
    <w:pPr>
      <w:spacing w:after="120" w:line="240" w:lineRule="auto"/>
    </w:pPr>
    <w:rPr>
      <w:b/>
      <w:sz w:val="20"/>
    </w:rPr>
  </w:style>
  <w:style w:type="paragraph" w:customStyle="1" w:styleId="ChapterBookTitleAlternate">
    <w:name w:val="Chapter.BookTitle.Alternate"/>
    <w:basedOn w:val="ChapterBookTitle"/>
    <w:qFormat/>
    <w:rsid w:val="00791494"/>
    <w:rPr>
      <w:color w:val="FFFFFF"/>
    </w:rPr>
  </w:style>
  <w:style w:type="paragraph" w:customStyle="1" w:styleId="BodyNumbered">
    <w:name w:val="Body.Numbered"/>
    <w:basedOn w:val="BodyMain"/>
    <w:rsid w:val="00791494"/>
    <w:pPr>
      <w:numPr>
        <w:numId w:val="1"/>
      </w:numPr>
      <w:spacing w:after="140"/>
    </w:pPr>
  </w:style>
  <w:style w:type="paragraph" w:customStyle="1" w:styleId="CodeMiddle">
    <w:name w:val="Code Middle"/>
    <w:basedOn w:val="CodeAbove"/>
    <w:rsid w:val="00791494"/>
    <w:pPr>
      <w:spacing w:after="80"/>
    </w:pPr>
  </w:style>
  <w:style w:type="paragraph" w:customStyle="1" w:styleId="BodyMarginCallout">
    <w:name w:val="Body.Margin.Callout"/>
    <w:basedOn w:val="ChapterFinePrint"/>
    <w:qFormat/>
    <w:rsid w:val="0079149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70390F"/>
    <w:rPr>
      <w:color w:val="0000FF" w:themeColor="hyperlink"/>
      <w:u w:val="single"/>
    </w:rPr>
  </w:style>
  <w:style w:type="paragraph" w:customStyle="1" w:styleId="zChapterFinePrint">
    <w:name w:val="zChapter.FinePrint"/>
    <w:basedOn w:val="Normal"/>
    <w:qFormat/>
    <w:rsid w:val="004D192B"/>
    <w:pPr>
      <w:ind w:left="576" w:right="576"/>
    </w:pPr>
    <w:rPr>
      <w:rFonts w:ascii="Rockwell" w:eastAsiaTheme="minorHAnsi" w:hAnsi="Rockwell" w:cstheme="minorBidi"/>
      <w:color w:val="40404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499">
      <w:bodyDiv w:val="1"/>
      <w:marLeft w:val="0"/>
      <w:marRight w:val="0"/>
      <w:marTop w:val="0"/>
      <w:marBottom w:val="0"/>
      <w:divBdr>
        <w:top w:val="none" w:sz="0" w:space="0" w:color="auto"/>
        <w:left w:val="none" w:sz="0" w:space="0" w:color="auto"/>
        <w:bottom w:val="none" w:sz="0" w:space="0" w:color="auto"/>
        <w:right w:val="none" w:sz="0" w:space="0" w:color="auto"/>
      </w:divBdr>
    </w:div>
    <w:div w:id="62795597">
      <w:bodyDiv w:val="1"/>
      <w:marLeft w:val="0"/>
      <w:marRight w:val="0"/>
      <w:marTop w:val="0"/>
      <w:marBottom w:val="0"/>
      <w:divBdr>
        <w:top w:val="none" w:sz="0" w:space="0" w:color="auto"/>
        <w:left w:val="none" w:sz="0" w:space="0" w:color="auto"/>
        <w:bottom w:val="none" w:sz="0" w:space="0" w:color="auto"/>
        <w:right w:val="none" w:sz="0" w:space="0" w:color="auto"/>
      </w:divBdr>
      <w:divsChild>
        <w:div w:id="960645766">
          <w:marLeft w:val="0"/>
          <w:marRight w:val="0"/>
          <w:marTop w:val="0"/>
          <w:marBottom w:val="0"/>
          <w:divBdr>
            <w:top w:val="none" w:sz="0" w:space="0" w:color="auto"/>
            <w:left w:val="none" w:sz="0" w:space="0" w:color="auto"/>
            <w:bottom w:val="none" w:sz="0" w:space="0" w:color="auto"/>
            <w:right w:val="none" w:sz="0" w:space="0" w:color="auto"/>
          </w:divBdr>
          <w:divsChild>
            <w:div w:id="2065373220">
              <w:marLeft w:val="0"/>
              <w:marRight w:val="0"/>
              <w:marTop w:val="0"/>
              <w:marBottom w:val="0"/>
              <w:divBdr>
                <w:top w:val="none" w:sz="0" w:space="0" w:color="auto"/>
                <w:left w:val="none" w:sz="0" w:space="0" w:color="auto"/>
                <w:bottom w:val="none" w:sz="0" w:space="0" w:color="auto"/>
                <w:right w:val="none" w:sz="0" w:space="0" w:color="auto"/>
              </w:divBdr>
            </w:div>
            <w:div w:id="421755648">
              <w:marLeft w:val="0"/>
              <w:marRight w:val="0"/>
              <w:marTop w:val="0"/>
              <w:marBottom w:val="0"/>
              <w:divBdr>
                <w:top w:val="none" w:sz="0" w:space="0" w:color="auto"/>
                <w:left w:val="none" w:sz="0" w:space="0" w:color="auto"/>
                <w:bottom w:val="none" w:sz="0" w:space="0" w:color="auto"/>
                <w:right w:val="none" w:sz="0" w:space="0" w:color="auto"/>
              </w:divBdr>
            </w:div>
            <w:div w:id="1634402884">
              <w:marLeft w:val="0"/>
              <w:marRight w:val="0"/>
              <w:marTop w:val="0"/>
              <w:marBottom w:val="0"/>
              <w:divBdr>
                <w:top w:val="none" w:sz="0" w:space="0" w:color="auto"/>
                <w:left w:val="none" w:sz="0" w:space="0" w:color="auto"/>
                <w:bottom w:val="none" w:sz="0" w:space="0" w:color="auto"/>
                <w:right w:val="none" w:sz="0" w:space="0" w:color="auto"/>
              </w:divBdr>
            </w:div>
            <w:div w:id="1895847450">
              <w:marLeft w:val="0"/>
              <w:marRight w:val="0"/>
              <w:marTop w:val="0"/>
              <w:marBottom w:val="0"/>
              <w:divBdr>
                <w:top w:val="none" w:sz="0" w:space="0" w:color="auto"/>
                <w:left w:val="none" w:sz="0" w:space="0" w:color="auto"/>
                <w:bottom w:val="none" w:sz="0" w:space="0" w:color="auto"/>
                <w:right w:val="none" w:sz="0" w:space="0" w:color="auto"/>
              </w:divBdr>
            </w:div>
            <w:div w:id="1131558479">
              <w:marLeft w:val="0"/>
              <w:marRight w:val="0"/>
              <w:marTop w:val="0"/>
              <w:marBottom w:val="0"/>
              <w:divBdr>
                <w:top w:val="none" w:sz="0" w:space="0" w:color="auto"/>
                <w:left w:val="none" w:sz="0" w:space="0" w:color="auto"/>
                <w:bottom w:val="none" w:sz="0" w:space="0" w:color="auto"/>
                <w:right w:val="none" w:sz="0" w:space="0" w:color="auto"/>
              </w:divBdr>
            </w:div>
            <w:div w:id="5340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3839">
      <w:bodyDiv w:val="1"/>
      <w:marLeft w:val="0"/>
      <w:marRight w:val="0"/>
      <w:marTop w:val="0"/>
      <w:marBottom w:val="0"/>
      <w:divBdr>
        <w:top w:val="none" w:sz="0" w:space="0" w:color="auto"/>
        <w:left w:val="none" w:sz="0" w:space="0" w:color="auto"/>
        <w:bottom w:val="none" w:sz="0" w:space="0" w:color="auto"/>
        <w:right w:val="none" w:sz="0" w:space="0" w:color="auto"/>
      </w:divBdr>
    </w:div>
    <w:div w:id="796947903">
      <w:bodyDiv w:val="1"/>
      <w:marLeft w:val="0"/>
      <w:marRight w:val="0"/>
      <w:marTop w:val="0"/>
      <w:marBottom w:val="0"/>
      <w:divBdr>
        <w:top w:val="none" w:sz="0" w:space="0" w:color="auto"/>
        <w:left w:val="none" w:sz="0" w:space="0" w:color="auto"/>
        <w:bottom w:val="none" w:sz="0" w:space="0" w:color="auto"/>
        <w:right w:val="none" w:sz="0" w:space="0" w:color="auto"/>
      </w:divBdr>
    </w:div>
    <w:div w:id="1134828658">
      <w:bodyDiv w:val="1"/>
      <w:marLeft w:val="0"/>
      <w:marRight w:val="0"/>
      <w:marTop w:val="0"/>
      <w:marBottom w:val="0"/>
      <w:divBdr>
        <w:top w:val="none" w:sz="0" w:space="0" w:color="auto"/>
        <w:left w:val="none" w:sz="0" w:space="0" w:color="auto"/>
        <w:bottom w:val="none" w:sz="0" w:space="0" w:color="auto"/>
        <w:right w:val="none" w:sz="0" w:space="0" w:color="auto"/>
      </w:divBdr>
      <w:divsChild>
        <w:div w:id="1921285511">
          <w:marLeft w:val="0"/>
          <w:marRight w:val="0"/>
          <w:marTop w:val="0"/>
          <w:marBottom w:val="0"/>
          <w:divBdr>
            <w:top w:val="none" w:sz="0" w:space="0" w:color="auto"/>
            <w:left w:val="none" w:sz="0" w:space="0" w:color="auto"/>
            <w:bottom w:val="none" w:sz="0" w:space="0" w:color="auto"/>
            <w:right w:val="none" w:sz="0" w:space="0" w:color="auto"/>
          </w:divBdr>
          <w:divsChild>
            <w:div w:id="13095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3500">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F2B7356A014CF792E010F7185EB367"/>
        <w:category>
          <w:name w:val="General"/>
          <w:gallery w:val="placeholder"/>
        </w:category>
        <w:types>
          <w:type w:val="bbPlcHdr"/>
        </w:types>
        <w:behaviors>
          <w:behavior w:val="content"/>
        </w:behaviors>
        <w:guid w:val="{59843BFF-1307-44F6-B04B-81179970DB8C}"/>
      </w:docPartPr>
      <w:docPartBody>
        <w:p w:rsidR="00C138DE" w:rsidRDefault="003E0D2D">
          <w:pPr>
            <w:pStyle w:val="A9F2B7356A014CF792E010F7185EB367"/>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utura Book">
    <w:altName w:val="Times New Roman"/>
    <w:panose1 w:val="020B0602020204020303"/>
    <w:charset w:val="B1"/>
    <w:family w:val="swiss"/>
    <w:pitch w:val="variable"/>
    <w:sig w:usb0="80000867" w:usb1="00000000" w:usb2="00000000" w:usb3="00000000" w:csb0="000001FB"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20B0604020202020204"/>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Rockwell Condensed">
    <w:panose1 w:val="02060603050405020104"/>
    <w:charset w:val="4D"/>
    <w:family w:val="roman"/>
    <w:pitch w:val="variable"/>
    <w:sig w:usb0="00000003" w:usb1="00000000" w:usb2="00000000" w:usb3="00000000" w:csb0="00000001" w:csb1="00000000"/>
  </w:font>
  <w:font w:name="Rockwell Extra Bold">
    <w:panose1 w:val="020609030405050204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16E54"/>
    <w:rsid w:val="00160741"/>
    <w:rsid w:val="001926BE"/>
    <w:rsid w:val="002A2FC3"/>
    <w:rsid w:val="002A7119"/>
    <w:rsid w:val="002F16D3"/>
    <w:rsid w:val="002F1AC1"/>
    <w:rsid w:val="003136FC"/>
    <w:rsid w:val="003961CC"/>
    <w:rsid w:val="003D064E"/>
    <w:rsid w:val="003E0D2D"/>
    <w:rsid w:val="00407BA9"/>
    <w:rsid w:val="00424507"/>
    <w:rsid w:val="0049321D"/>
    <w:rsid w:val="004F6E26"/>
    <w:rsid w:val="005A6A35"/>
    <w:rsid w:val="00610940"/>
    <w:rsid w:val="006122E7"/>
    <w:rsid w:val="006678AC"/>
    <w:rsid w:val="00760862"/>
    <w:rsid w:val="007A0FA1"/>
    <w:rsid w:val="00837240"/>
    <w:rsid w:val="00855788"/>
    <w:rsid w:val="00914C92"/>
    <w:rsid w:val="00A3080F"/>
    <w:rsid w:val="00B40DEB"/>
    <w:rsid w:val="00BD3386"/>
    <w:rsid w:val="00C138DE"/>
    <w:rsid w:val="00D12665"/>
    <w:rsid w:val="00D206F0"/>
    <w:rsid w:val="00D429F0"/>
    <w:rsid w:val="00DE7ACF"/>
    <w:rsid w:val="00DF4C4D"/>
    <w:rsid w:val="00E00948"/>
    <w:rsid w:val="00E12A86"/>
    <w:rsid w:val="00E70240"/>
    <w:rsid w:val="00EC18D9"/>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2B7356A014CF792E010F7185EB367">
    <w:name w:val="A9F2B7356A014CF792E010F7185EB3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3BF23F-FBA3-D640-B504-A3FBDB2B6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T:\CompSci\Research\web development textbook\teaching material\lab manual\TextBook-LabManualTemplate.dotx</Template>
  <TotalTime>219</TotalTime>
  <Pages>16</Pages>
  <Words>2801</Words>
  <Characters>19681</Characters>
  <Application>Microsoft Office Word</Application>
  <DocSecurity>0</DocSecurity>
  <Lines>164</Lines>
  <Paragraphs>44</Paragraphs>
  <ScaleCrop>false</ScaleCrop>
  <HeadingPairs>
    <vt:vector size="2" baseType="variant">
      <vt:variant>
        <vt:lpstr>Title</vt:lpstr>
      </vt:variant>
      <vt:variant>
        <vt:i4>1</vt:i4>
      </vt:variant>
    </vt:vector>
  </HeadingPairs>
  <TitlesOfParts>
    <vt:vector size="1" baseType="lpstr">
      <vt:lpstr>Lab X: Title</vt:lpstr>
    </vt:vector>
  </TitlesOfParts>
  <Company>consultant</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PHP Classes and Objects</dc:title>
  <dc:subject>COMP1511</dc:subject>
  <dc:creator>Randy Connolly</dc:creator>
  <cp:lastModifiedBy>Christian Navarro</cp:lastModifiedBy>
  <cp:revision>52</cp:revision>
  <cp:lastPrinted>2013-04-09T19:27:00Z</cp:lastPrinted>
  <dcterms:created xsi:type="dcterms:W3CDTF">2021-11-03T00:15:00Z</dcterms:created>
  <dcterms:modified xsi:type="dcterms:W3CDTF">2021-11-03T20:46:00Z</dcterms:modified>
</cp:coreProperties>
</file>